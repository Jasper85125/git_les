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3B712F" w14:textId="77777777" w:rsidR="003A268C" w:rsidRPr="00694FD3" w:rsidRDefault="00F13329" w:rsidP="00650975">
      <w:pPr>
        <w:ind w:left="0"/>
      </w:pPr>
      <w:r>
        <w:rPr>
          <w:noProof/>
          <w:lang w:val="en-US" w:eastAsia="en-US"/>
        </w:rPr>
        <mc:AlternateContent>
          <mc:Choice Requires="wps">
            <w:drawing>
              <wp:anchor distT="0" distB="0" distL="114300" distR="114300" simplePos="0" relativeHeight="251687424" behindDoc="0" locked="0" layoutInCell="1" allowOverlap="1" wp14:anchorId="312BC154" wp14:editId="76A4706E">
                <wp:simplePos x="0" y="0"/>
                <wp:positionH relativeFrom="column">
                  <wp:posOffset>21590</wp:posOffset>
                </wp:positionH>
                <wp:positionV relativeFrom="paragraph">
                  <wp:posOffset>6875145</wp:posOffset>
                </wp:positionV>
                <wp:extent cx="6467475" cy="2476500"/>
                <wp:effectExtent l="2540" t="0" r="0" b="1905"/>
                <wp:wrapNone/>
                <wp:docPr id="3" name="Text Box 4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2476500"/>
                        </a:xfrm>
                        <a:prstGeom prst="rect">
                          <a:avLst/>
                        </a:prstGeom>
                        <a:solidFill>
                          <a:srgbClr val="A6CE3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055439" w14:textId="154BDAD8" w:rsidR="0078070F" w:rsidRPr="006A252D" w:rsidRDefault="0078070F" w:rsidP="008F19D5">
                            <w:pPr>
                              <w:pStyle w:val="Readercode"/>
                              <w:ind w:left="0"/>
                            </w:pPr>
                            <w:r>
                              <w:t>BACK2</w:t>
                            </w:r>
                          </w:p>
                          <w:p w14:paraId="597CC913" w14:textId="2FA8049A" w:rsidR="0078070F" w:rsidRPr="006A252D" w:rsidRDefault="0078070F" w:rsidP="00500FDC">
                            <w:pPr>
                              <w:pStyle w:val="Readertitel"/>
                            </w:pPr>
                            <w:bookmarkStart w:id="0" w:name="_Toc355692199"/>
                            <w:r w:rsidRPr="006A252D">
                              <w:t>&gt;</w:t>
                            </w:r>
                            <w:bookmarkEnd w:id="0"/>
                            <w:r>
                              <w:t>Opfrisreader PHP applicatie</w:t>
                            </w:r>
                          </w:p>
                          <w:p w14:paraId="233ACADA" w14:textId="5DB6D153" w:rsidR="0078070F" w:rsidRPr="006A252D" w:rsidRDefault="0078070F" w:rsidP="0016564A">
                            <w:pPr>
                              <w:pStyle w:val="Readerinfo"/>
                            </w:pPr>
                            <w:bookmarkStart w:id="1" w:name="_Toc355692200"/>
                            <w:r>
                              <w:t>Media- en GameDeveloper</w:t>
                            </w:r>
                            <w:r w:rsidRPr="006A252D">
                              <w:t xml:space="preserve"> | Crebo: 95313 | Leerjaar </w:t>
                            </w:r>
                            <w:bookmarkEnd w:id="1"/>
                            <w:r>
                              <w:t>2</w:t>
                            </w:r>
                          </w:p>
                          <w:p w14:paraId="2184C4B8" w14:textId="77777777" w:rsidR="0078070F" w:rsidRPr="007B1FC3" w:rsidRDefault="0078070F" w:rsidP="0016564A">
                            <w:pPr>
                              <w:pStyle w:val="Readerinfo"/>
                            </w:pPr>
                            <w:bookmarkStart w:id="2" w:name="_Toc355692201"/>
                            <w:r w:rsidRPr="007B1FC3">
                              <w:t>Grafisch Lyceum Rotterdam</w:t>
                            </w:r>
                            <w:bookmarkEnd w:id="2"/>
                          </w:p>
                          <w:p w14:paraId="7D7B912B" w14:textId="77777777" w:rsidR="0078070F" w:rsidRPr="007B1FC3" w:rsidRDefault="0078070F" w:rsidP="0016564A">
                            <w:pPr>
                              <w:pStyle w:val="Readerinfo"/>
                            </w:pPr>
                            <w:r w:rsidRPr="007B1FC3">
                              <w:t xml:space="preserve">Samensteller: </w:t>
                            </w:r>
                            <w:r>
                              <w:t>M. Kathmann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12BC154" id="_x0000_t202" coordsize="21600,21600" o:spt="202" path="m,l,21600r21600,l21600,xe">
                <v:stroke joinstyle="miter"/>
                <v:path gradientshapeok="t" o:connecttype="rect"/>
              </v:shapetype>
              <v:shape id="Text Box 422" o:spid="_x0000_s1026" type="#_x0000_t202" style="position:absolute;margin-left:1.7pt;margin-top:541.35pt;width:509.25pt;height:1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" fillcolor="#a6ce39" stroked="f">
                <v:textbox>
                  <w:txbxContent>
                    <w:p w14:paraId="1A055439" w14:textId="154BDAD8" w:rsidR="0078070F" w:rsidRPr="006A252D" w:rsidRDefault="0078070F" w:rsidP="008F19D5">
                      <w:pPr>
                        <w:pStyle w:val="Readercode"/>
                        <w:ind w:left="0"/>
                      </w:pPr>
                      <w:r>
                        <w:t>BACK2</w:t>
                      </w:r>
                    </w:p>
                    <w:p w14:paraId="597CC913" w14:textId="2FA8049A" w:rsidR="0078070F" w:rsidRPr="006A252D" w:rsidRDefault="0078070F" w:rsidP="00500FDC">
                      <w:pPr>
                        <w:pStyle w:val="Readertitel"/>
                      </w:pPr>
                      <w:bookmarkStart w:id="3" w:name="_Toc355692199"/>
                      <w:r w:rsidRPr="006A252D">
                        <w:t>&gt;</w:t>
                      </w:r>
                      <w:bookmarkEnd w:id="3"/>
                      <w:r>
                        <w:t>Opfrisreader PHP applicatie</w:t>
                      </w:r>
                    </w:p>
                    <w:p w14:paraId="233ACADA" w14:textId="5DB6D153" w:rsidR="0078070F" w:rsidRPr="006A252D" w:rsidRDefault="0078070F" w:rsidP="0016564A">
                      <w:pPr>
                        <w:pStyle w:val="Readerinfo"/>
                      </w:pPr>
                      <w:bookmarkStart w:id="4" w:name="_Toc355692200"/>
                      <w:r>
                        <w:t>Media- en GameDeveloper</w:t>
                      </w:r>
                      <w:r w:rsidRPr="006A252D">
                        <w:t xml:space="preserve"> | Crebo: 95313 | Leerjaar </w:t>
                      </w:r>
                      <w:bookmarkEnd w:id="4"/>
                      <w:r>
                        <w:t>2</w:t>
                      </w:r>
                    </w:p>
                    <w:p w14:paraId="2184C4B8" w14:textId="77777777" w:rsidR="0078070F" w:rsidRPr="007B1FC3" w:rsidRDefault="0078070F" w:rsidP="0016564A">
                      <w:pPr>
                        <w:pStyle w:val="Readerinfo"/>
                      </w:pPr>
                      <w:bookmarkStart w:id="5" w:name="_Toc355692201"/>
                      <w:r w:rsidRPr="007B1FC3">
                        <w:t>Grafisch Lyceum Rotterdam</w:t>
                      </w:r>
                      <w:bookmarkEnd w:id="5"/>
                    </w:p>
                    <w:p w14:paraId="7D7B912B" w14:textId="77777777" w:rsidR="0078070F" w:rsidRPr="007B1FC3" w:rsidRDefault="0078070F" w:rsidP="0016564A">
                      <w:pPr>
                        <w:pStyle w:val="Readerinfo"/>
                      </w:pPr>
                      <w:r w:rsidRPr="007B1FC3">
                        <w:t xml:space="preserve">Samensteller: </w:t>
                      </w:r>
                      <w:r>
                        <w:t>M. Kathmann</w:t>
                      </w:r>
                    </w:p>
                  </w:txbxContent>
                </v:textbox>
              </v:shape>
            </w:pict>
          </mc:Fallback>
        </mc:AlternateContent>
      </w:r>
      <w:r w:rsidR="00DF042E">
        <w:rPr>
          <w:noProof/>
          <w:lang w:val="en-US" w:eastAsia="en-US"/>
        </w:rPr>
        <w:drawing>
          <wp:inline distT="0" distB="0" distL="0" distR="0" wp14:anchorId="1D7A1FA7" wp14:editId="711D0E86">
            <wp:extent cx="6468015" cy="9417606"/>
            <wp:effectExtent l="19050" t="0" r="8985" b="0"/>
            <wp:docPr id="5" name="Afbeelding 4" descr="voorbl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orblad2.jpg"/>
                    <pic:cNvPicPr/>
                  </pic:nvPicPr>
                  <pic:blipFill>
                    <a:blip r:embed="rId11" cstate="print"/>
                    <a:stretch>
                      <a:fillRect/>
                    </a:stretch>
                  </pic:blipFill>
                  <pic:spPr>
                    <a:xfrm>
                      <a:off x="0" y="0"/>
                      <a:ext cx="6468015" cy="9417606"/>
                    </a:xfrm>
                    <a:prstGeom prst="rect">
                      <a:avLst/>
                    </a:prstGeom>
                  </pic:spPr>
                </pic:pic>
              </a:graphicData>
            </a:graphic>
          </wp:inline>
        </w:drawing>
      </w:r>
    </w:p>
    <w:p w14:paraId="06720C71" w14:textId="77777777" w:rsidR="003A268C" w:rsidRDefault="003A268C" w:rsidP="00796C07"/>
    <w:p w14:paraId="605401E6" w14:textId="77777777" w:rsidR="003A268C" w:rsidRDefault="003A268C" w:rsidP="001322F8">
      <w:pPr>
        <w:pStyle w:val="Hoofdtekst"/>
        <w:sectPr w:rsidR="003A268C" w:rsidSect="00135197">
          <w:footerReference w:type="default" r:id="rId12"/>
          <w:type w:val="continuous"/>
          <w:pgSz w:w="11906" w:h="16838"/>
          <w:pgMar w:top="993" w:right="707" w:bottom="568" w:left="851" w:header="708" w:footer="856" w:gutter="0"/>
          <w:pgNumType w:start="1"/>
          <w:cols w:space="708"/>
          <w:docGrid w:linePitch="360"/>
        </w:sectPr>
      </w:pPr>
    </w:p>
    <w:p w14:paraId="11D9ACE6" w14:textId="77777777" w:rsidR="003A268C" w:rsidRDefault="003A268C" w:rsidP="001322F8">
      <w:pPr>
        <w:pStyle w:val="Hoofdtekst"/>
      </w:pPr>
    </w:p>
    <w:p w14:paraId="66CAACF3" w14:textId="46F8F728" w:rsidR="00260C89" w:rsidRPr="00C375A8" w:rsidRDefault="00500FDC" w:rsidP="00500FDC">
      <w:pPr>
        <w:pStyle w:val="InhoudsopgaveKop"/>
      </w:pPr>
      <w:r w:rsidRPr="00C375A8">
        <w:lastRenderedPageBreak/>
        <w:t>INHOUDSOPGAVE</w:t>
      </w:r>
    </w:p>
    <w:p w14:paraId="34423441" w14:textId="77777777" w:rsidR="00CC3AA6" w:rsidRPr="00C375A8" w:rsidRDefault="00500FDC">
      <w:pPr>
        <w:pStyle w:val="TOC1"/>
        <w:rPr>
          <w:rFonts w:eastAsiaTheme="minorEastAsia" w:cstheme="minorBidi"/>
          <w:b w:val="0"/>
          <w:caps w:val="0"/>
          <w:noProof/>
          <w:sz w:val="24"/>
          <w:szCs w:val="24"/>
          <w:lang w:eastAsia="en-US"/>
        </w:rPr>
      </w:pPr>
      <w:r>
        <w:rPr>
          <w:lang w:val="en-GB"/>
        </w:rPr>
        <w:fldChar w:fldCharType="begin"/>
      </w:r>
      <w:r w:rsidRPr="00C375A8">
        <w:instrText xml:space="preserve"> TOC \o "3-3" \t "Heading 1,1,Heading 2,2,Opdracht,3" </w:instrText>
      </w:r>
      <w:r>
        <w:rPr>
          <w:lang w:val="en-GB"/>
        </w:rPr>
        <w:fldChar w:fldCharType="separate"/>
      </w:r>
      <w:r w:rsidR="00CC3AA6">
        <w:rPr>
          <w:noProof/>
        </w:rPr>
        <w:t>Inleiding</w:t>
      </w:r>
      <w:r w:rsidR="00CC3AA6">
        <w:rPr>
          <w:noProof/>
        </w:rPr>
        <w:tab/>
      </w:r>
      <w:r w:rsidR="00CC3AA6">
        <w:rPr>
          <w:noProof/>
        </w:rPr>
        <w:fldChar w:fldCharType="begin"/>
      </w:r>
      <w:r w:rsidR="00CC3AA6">
        <w:rPr>
          <w:noProof/>
        </w:rPr>
        <w:instrText xml:space="preserve"> PAGEREF _Toc456265447 \h </w:instrText>
      </w:r>
      <w:r w:rsidR="00CC3AA6">
        <w:rPr>
          <w:noProof/>
        </w:rPr>
      </w:r>
      <w:r w:rsidR="00CC3AA6">
        <w:rPr>
          <w:noProof/>
        </w:rPr>
        <w:fldChar w:fldCharType="separate"/>
      </w:r>
      <w:r w:rsidR="00CC3AA6">
        <w:rPr>
          <w:noProof/>
        </w:rPr>
        <w:t>2</w:t>
      </w:r>
      <w:r w:rsidR="00CC3AA6">
        <w:rPr>
          <w:noProof/>
        </w:rPr>
        <w:fldChar w:fldCharType="end"/>
      </w:r>
    </w:p>
    <w:p w14:paraId="6ADB6413" w14:textId="77777777" w:rsidR="00CC3AA6" w:rsidRPr="00C375A8" w:rsidRDefault="00CC3AA6">
      <w:pPr>
        <w:pStyle w:val="TOC1"/>
        <w:rPr>
          <w:rFonts w:eastAsiaTheme="minorEastAsia" w:cstheme="minorBidi"/>
          <w:b w:val="0"/>
          <w:caps w:val="0"/>
          <w:noProof/>
          <w:sz w:val="24"/>
          <w:szCs w:val="24"/>
          <w:lang w:eastAsia="en-US"/>
        </w:rPr>
      </w:pPr>
      <w:r>
        <w:rPr>
          <w:noProof/>
        </w:rPr>
        <w:t>Werkwijze en beoordeling</w:t>
      </w:r>
      <w:r>
        <w:rPr>
          <w:noProof/>
        </w:rPr>
        <w:tab/>
      </w:r>
      <w:r>
        <w:rPr>
          <w:noProof/>
        </w:rPr>
        <w:fldChar w:fldCharType="begin"/>
      </w:r>
      <w:r>
        <w:rPr>
          <w:noProof/>
        </w:rPr>
        <w:instrText xml:space="preserve"> PAGEREF _Toc456265448 \h </w:instrText>
      </w:r>
      <w:r>
        <w:rPr>
          <w:noProof/>
        </w:rPr>
      </w:r>
      <w:r>
        <w:rPr>
          <w:noProof/>
        </w:rPr>
        <w:fldChar w:fldCharType="separate"/>
      </w:r>
      <w:r>
        <w:rPr>
          <w:noProof/>
        </w:rPr>
        <w:t>3</w:t>
      </w:r>
      <w:r>
        <w:rPr>
          <w:noProof/>
        </w:rPr>
        <w:fldChar w:fldCharType="end"/>
      </w:r>
    </w:p>
    <w:p w14:paraId="7D9B0B29" w14:textId="77777777" w:rsidR="00CC3AA6" w:rsidRPr="00C375A8" w:rsidRDefault="00CC3AA6">
      <w:pPr>
        <w:pStyle w:val="TOC2"/>
        <w:rPr>
          <w:rFonts w:eastAsiaTheme="minorEastAsia" w:cstheme="minorBidi"/>
          <w:smallCaps w:val="0"/>
          <w:noProof/>
          <w:sz w:val="24"/>
          <w:szCs w:val="24"/>
          <w:lang w:eastAsia="en-US"/>
        </w:rPr>
      </w:pPr>
      <w:r>
        <w:rPr>
          <w:noProof/>
        </w:rPr>
        <w:t>Indeling</w:t>
      </w:r>
      <w:r>
        <w:rPr>
          <w:noProof/>
        </w:rPr>
        <w:tab/>
      </w:r>
      <w:r>
        <w:rPr>
          <w:noProof/>
        </w:rPr>
        <w:fldChar w:fldCharType="begin"/>
      </w:r>
      <w:r>
        <w:rPr>
          <w:noProof/>
        </w:rPr>
        <w:instrText xml:space="preserve"> PAGEREF _Toc456265449 \h </w:instrText>
      </w:r>
      <w:r>
        <w:rPr>
          <w:noProof/>
        </w:rPr>
      </w:r>
      <w:r>
        <w:rPr>
          <w:noProof/>
        </w:rPr>
        <w:fldChar w:fldCharType="separate"/>
      </w:r>
      <w:r>
        <w:rPr>
          <w:noProof/>
        </w:rPr>
        <w:t>3</w:t>
      </w:r>
      <w:r>
        <w:rPr>
          <w:noProof/>
        </w:rPr>
        <w:fldChar w:fldCharType="end"/>
      </w:r>
    </w:p>
    <w:p w14:paraId="40081137" w14:textId="77777777" w:rsidR="00CC3AA6" w:rsidRPr="00C375A8" w:rsidRDefault="00CC3AA6">
      <w:pPr>
        <w:pStyle w:val="TOC2"/>
        <w:rPr>
          <w:rFonts w:eastAsiaTheme="minorEastAsia" w:cstheme="minorBidi"/>
          <w:smallCaps w:val="0"/>
          <w:noProof/>
          <w:sz w:val="24"/>
          <w:szCs w:val="24"/>
          <w:lang w:eastAsia="en-US"/>
        </w:rPr>
      </w:pPr>
      <w:r>
        <w:rPr>
          <w:noProof/>
        </w:rPr>
        <w:t>Beoordeling</w:t>
      </w:r>
      <w:r>
        <w:rPr>
          <w:noProof/>
        </w:rPr>
        <w:tab/>
      </w:r>
      <w:r>
        <w:rPr>
          <w:noProof/>
        </w:rPr>
        <w:fldChar w:fldCharType="begin"/>
      </w:r>
      <w:r>
        <w:rPr>
          <w:noProof/>
        </w:rPr>
        <w:instrText xml:space="preserve"> PAGEREF _Toc456265450 \h </w:instrText>
      </w:r>
      <w:r>
        <w:rPr>
          <w:noProof/>
        </w:rPr>
      </w:r>
      <w:r>
        <w:rPr>
          <w:noProof/>
        </w:rPr>
        <w:fldChar w:fldCharType="separate"/>
      </w:r>
      <w:r>
        <w:rPr>
          <w:noProof/>
        </w:rPr>
        <w:t>3</w:t>
      </w:r>
      <w:r>
        <w:rPr>
          <w:noProof/>
        </w:rPr>
        <w:fldChar w:fldCharType="end"/>
      </w:r>
    </w:p>
    <w:p w14:paraId="1089456C" w14:textId="77777777" w:rsidR="00CC3AA6" w:rsidRPr="00C375A8" w:rsidRDefault="00CC3AA6">
      <w:pPr>
        <w:pStyle w:val="TOC1"/>
        <w:rPr>
          <w:rFonts w:eastAsiaTheme="minorEastAsia" w:cstheme="minorBidi"/>
          <w:b w:val="0"/>
          <w:caps w:val="0"/>
          <w:noProof/>
          <w:sz w:val="24"/>
          <w:szCs w:val="24"/>
          <w:lang w:eastAsia="en-US"/>
        </w:rPr>
      </w:pPr>
      <w:r>
        <w:rPr>
          <w:noProof/>
        </w:rPr>
        <w:t>Planning</w:t>
      </w:r>
      <w:r>
        <w:rPr>
          <w:noProof/>
        </w:rPr>
        <w:tab/>
      </w:r>
      <w:r>
        <w:rPr>
          <w:noProof/>
        </w:rPr>
        <w:fldChar w:fldCharType="begin"/>
      </w:r>
      <w:r>
        <w:rPr>
          <w:noProof/>
        </w:rPr>
        <w:instrText xml:space="preserve"> PAGEREF _Toc456265451 \h </w:instrText>
      </w:r>
      <w:r>
        <w:rPr>
          <w:noProof/>
        </w:rPr>
      </w:r>
      <w:r>
        <w:rPr>
          <w:noProof/>
        </w:rPr>
        <w:fldChar w:fldCharType="separate"/>
      </w:r>
      <w:r>
        <w:rPr>
          <w:noProof/>
        </w:rPr>
        <w:t>4</w:t>
      </w:r>
      <w:r>
        <w:rPr>
          <w:noProof/>
        </w:rPr>
        <w:fldChar w:fldCharType="end"/>
      </w:r>
    </w:p>
    <w:p w14:paraId="7D38FCEC" w14:textId="77777777" w:rsidR="00CC3AA6" w:rsidRPr="00C375A8" w:rsidRDefault="00CC3AA6">
      <w:pPr>
        <w:pStyle w:val="TOC1"/>
        <w:rPr>
          <w:rFonts w:eastAsiaTheme="minorEastAsia" w:cstheme="minorBidi"/>
          <w:b w:val="0"/>
          <w:caps w:val="0"/>
          <w:noProof/>
          <w:sz w:val="24"/>
          <w:szCs w:val="24"/>
          <w:lang w:eastAsia="en-US"/>
        </w:rPr>
      </w:pPr>
      <w:r>
        <w:rPr>
          <w:noProof/>
        </w:rPr>
        <w:t>1. Een CRUD applicatie</w:t>
      </w:r>
      <w:r>
        <w:rPr>
          <w:noProof/>
        </w:rPr>
        <w:tab/>
      </w:r>
      <w:r>
        <w:rPr>
          <w:noProof/>
        </w:rPr>
        <w:fldChar w:fldCharType="begin"/>
      </w:r>
      <w:r>
        <w:rPr>
          <w:noProof/>
        </w:rPr>
        <w:instrText xml:space="preserve"> PAGEREF _Toc456265452 \h </w:instrText>
      </w:r>
      <w:r>
        <w:rPr>
          <w:noProof/>
        </w:rPr>
      </w:r>
      <w:r>
        <w:rPr>
          <w:noProof/>
        </w:rPr>
        <w:fldChar w:fldCharType="separate"/>
      </w:r>
      <w:r>
        <w:rPr>
          <w:noProof/>
        </w:rPr>
        <w:t>5</w:t>
      </w:r>
      <w:r>
        <w:rPr>
          <w:noProof/>
        </w:rPr>
        <w:fldChar w:fldCharType="end"/>
      </w:r>
    </w:p>
    <w:p w14:paraId="0E4BEEE3" w14:textId="77777777" w:rsidR="00CC3AA6" w:rsidRPr="00C375A8" w:rsidRDefault="00CC3AA6">
      <w:pPr>
        <w:pStyle w:val="TOC2"/>
        <w:rPr>
          <w:rFonts w:eastAsiaTheme="minorEastAsia" w:cstheme="minorBidi"/>
          <w:smallCaps w:val="0"/>
          <w:noProof/>
          <w:sz w:val="24"/>
          <w:szCs w:val="24"/>
          <w:lang w:eastAsia="en-US"/>
        </w:rPr>
      </w:pPr>
      <w:r>
        <w:rPr>
          <w:noProof/>
        </w:rPr>
        <w:t>Wat is CRUD?</w:t>
      </w:r>
      <w:r>
        <w:rPr>
          <w:noProof/>
        </w:rPr>
        <w:tab/>
      </w:r>
      <w:r>
        <w:rPr>
          <w:noProof/>
        </w:rPr>
        <w:fldChar w:fldCharType="begin"/>
      </w:r>
      <w:r>
        <w:rPr>
          <w:noProof/>
        </w:rPr>
        <w:instrText xml:space="preserve"> PAGEREF _Toc456265453 \h </w:instrText>
      </w:r>
      <w:r>
        <w:rPr>
          <w:noProof/>
        </w:rPr>
      </w:r>
      <w:r>
        <w:rPr>
          <w:noProof/>
        </w:rPr>
        <w:fldChar w:fldCharType="separate"/>
      </w:r>
      <w:r>
        <w:rPr>
          <w:noProof/>
        </w:rPr>
        <w:t>5</w:t>
      </w:r>
      <w:r>
        <w:rPr>
          <w:noProof/>
        </w:rPr>
        <w:fldChar w:fldCharType="end"/>
      </w:r>
    </w:p>
    <w:p w14:paraId="12182567" w14:textId="77777777" w:rsidR="00CC3AA6" w:rsidRPr="00C375A8" w:rsidRDefault="00CC3AA6">
      <w:pPr>
        <w:pStyle w:val="TOC2"/>
        <w:rPr>
          <w:rFonts w:eastAsiaTheme="minorEastAsia" w:cstheme="minorBidi"/>
          <w:smallCaps w:val="0"/>
          <w:noProof/>
          <w:sz w:val="24"/>
          <w:szCs w:val="24"/>
          <w:lang w:eastAsia="en-US"/>
        </w:rPr>
      </w:pPr>
      <w:r>
        <w:rPr>
          <w:noProof/>
        </w:rPr>
        <w:t>Onze applicatie: Ledenbeheer</w:t>
      </w:r>
      <w:r>
        <w:rPr>
          <w:noProof/>
        </w:rPr>
        <w:tab/>
      </w:r>
      <w:r>
        <w:rPr>
          <w:noProof/>
        </w:rPr>
        <w:fldChar w:fldCharType="begin"/>
      </w:r>
      <w:r>
        <w:rPr>
          <w:noProof/>
        </w:rPr>
        <w:instrText xml:space="preserve"> PAGEREF _Toc456265454 \h </w:instrText>
      </w:r>
      <w:r>
        <w:rPr>
          <w:noProof/>
        </w:rPr>
      </w:r>
      <w:r>
        <w:rPr>
          <w:noProof/>
        </w:rPr>
        <w:fldChar w:fldCharType="separate"/>
      </w:r>
      <w:r>
        <w:rPr>
          <w:noProof/>
        </w:rPr>
        <w:t>5</w:t>
      </w:r>
      <w:r>
        <w:rPr>
          <w:noProof/>
        </w:rPr>
        <w:fldChar w:fldCharType="end"/>
      </w:r>
    </w:p>
    <w:p w14:paraId="435F96F7" w14:textId="77777777" w:rsidR="00CC3AA6" w:rsidRPr="00C375A8" w:rsidRDefault="00CC3AA6">
      <w:pPr>
        <w:pStyle w:val="TOC1"/>
        <w:rPr>
          <w:rFonts w:eastAsiaTheme="minorEastAsia" w:cstheme="minorBidi"/>
          <w:b w:val="0"/>
          <w:caps w:val="0"/>
          <w:noProof/>
          <w:sz w:val="24"/>
          <w:szCs w:val="24"/>
          <w:lang w:eastAsia="en-US"/>
        </w:rPr>
      </w:pPr>
      <w:r>
        <w:rPr>
          <w:noProof/>
        </w:rPr>
        <w:t>2. De structuur van de app bouwen</w:t>
      </w:r>
      <w:r>
        <w:rPr>
          <w:noProof/>
        </w:rPr>
        <w:tab/>
      </w:r>
      <w:r>
        <w:rPr>
          <w:noProof/>
        </w:rPr>
        <w:fldChar w:fldCharType="begin"/>
      </w:r>
      <w:r>
        <w:rPr>
          <w:noProof/>
        </w:rPr>
        <w:instrText xml:space="preserve"> PAGEREF _Toc456265455 \h </w:instrText>
      </w:r>
      <w:r>
        <w:rPr>
          <w:noProof/>
        </w:rPr>
      </w:r>
      <w:r>
        <w:rPr>
          <w:noProof/>
        </w:rPr>
        <w:fldChar w:fldCharType="separate"/>
      </w:r>
      <w:r>
        <w:rPr>
          <w:noProof/>
        </w:rPr>
        <w:t>8</w:t>
      </w:r>
      <w:r>
        <w:rPr>
          <w:noProof/>
        </w:rPr>
        <w:fldChar w:fldCharType="end"/>
      </w:r>
    </w:p>
    <w:p w14:paraId="452F6490" w14:textId="77777777" w:rsidR="00CC3AA6" w:rsidRPr="00C375A8" w:rsidRDefault="00CC3AA6">
      <w:pPr>
        <w:pStyle w:val="TOC2"/>
        <w:rPr>
          <w:rFonts w:eastAsiaTheme="minorEastAsia" w:cstheme="minorBidi"/>
          <w:smallCaps w:val="0"/>
          <w:noProof/>
          <w:sz w:val="24"/>
          <w:szCs w:val="24"/>
          <w:lang w:eastAsia="en-US"/>
        </w:rPr>
      </w:pPr>
      <w:r>
        <w:rPr>
          <w:noProof/>
        </w:rPr>
        <w:t>De tabel</w:t>
      </w:r>
      <w:r>
        <w:rPr>
          <w:noProof/>
        </w:rPr>
        <w:tab/>
      </w:r>
      <w:r>
        <w:rPr>
          <w:noProof/>
        </w:rPr>
        <w:fldChar w:fldCharType="begin"/>
      </w:r>
      <w:r>
        <w:rPr>
          <w:noProof/>
        </w:rPr>
        <w:instrText xml:space="preserve"> PAGEREF _Toc456265456 \h </w:instrText>
      </w:r>
      <w:r>
        <w:rPr>
          <w:noProof/>
        </w:rPr>
      </w:r>
      <w:r>
        <w:rPr>
          <w:noProof/>
        </w:rPr>
        <w:fldChar w:fldCharType="separate"/>
      </w:r>
      <w:r>
        <w:rPr>
          <w:noProof/>
        </w:rPr>
        <w:t>8</w:t>
      </w:r>
      <w:r>
        <w:rPr>
          <w:noProof/>
        </w:rPr>
        <w:fldChar w:fldCharType="end"/>
      </w:r>
    </w:p>
    <w:p w14:paraId="4631B231" w14:textId="77777777" w:rsidR="00CC3AA6" w:rsidRPr="00C375A8" w:rsidRDefault="00CC3AA6">
      <w:pPr>
        <w:pStyle w:val="TOC2"/>
        <w:rPr>
          <w:rFonts w:eastAsiaTheme="minorEastAsia" w:cstheme="minorBidi"/>
          <w:smallCaps w:val="0"/>
          <w:noProof/>
          <w:sz w:val="24"/>
          <w:szCs w:val="24"/>
          <w:lang w:eastAsia="en-US"/>
        </w:rPr>
      </w:pPr>
      <w:r>
        <w:rPr>
          <w:noProof/>
        </w:rPr>
        <w:t>De config en homepage maken</w:t>
      </w:r>
      <w:r>
        <w:rPr>
          <w:noProof/>
        </w:rPr>
        <w:tab/>
      </w:r>
      <w:r>
        <w:rPr>
          <w:noProof/>
        </w:rPr>
        <w:fldChar w:fldCharType="begin"/>
      </w:r>
      <w:r>
        <w:rPr>
          <w:noProof/>
        </w:rPr>
        <w:instrText xml:space="preserve"> PAGEREF _Toc456265457 \h </w:instrText>
      </w:r>
      <w:r>
        <w:rPr>
          <w:noProof/>
        </w:rPr>
      </w:r>
      <w:r>
        <w:rPr>
          <w:noProof/>
        </w:rPr>
        <w:fldChar w:fldCharType="separate"/>
      </w:r>
      <w:r>
        <w:rPr>
          <w:noProof/>
        </w:rPr>
        <w:t>9</w:t>
      </w:r>
      <w:r>
        <w:rPr>
          <w:noProof/>
        </w:rPr>
        <w:fldChar w:fldCharType="end"/>
      </w:r>
    </w:p>
    <w:p w14:paraId="7B8DDF62" w14:textId="77777777" w:rsidR="00CC3AA6" w:rsidRPr="00C375A8" w:rsidRDefault="00CC3AA6">
      <w:pPr>
        <w:pStyle w:val="TOC2"/>
        <w:rPr>
          <w:rFonts w:eastAsiaTheme="minorEastAsia" w:cstheme="minorBidi"/>
          <w:smallCaps w:val="0"/>
          <w:noProof/>
          <w:sz w:val="24"/>
          <w:szCs w:val="24"/>
          <w:lang w:eastAsia="en-US"/>
        </w:rPr>
      </w:pPr>
      <w:r>
        <w:rPr>
          <w:noProof/>
        </w:rPr>
        <w:t>De leden lezen en tonen</w:t>
      </w:r>
      <w:r>
        <w:rPr>
          <w:noProof/>
        </w:rPr>
        <w:tab/>
      </w:r>
      <w:r>
        <w:rPr>
          <w:noProof/>
        </w:rPr>
        <w:fldChar w:fldCharType="begin"/>
      </w:r>
      <w:r>
        <w:rPr>
          <w:noProof/>
        </w:rPr>
        <w:instrText xml:space="preserve"> PAGEREF _Toc456265458 \h </w:instrText>
      </w:r>
      <w:r>
        <w:rPr>
          <w:noProof/>
        </w:rPr>
      </w:r>
      <w:r>
        <w:rPr>
          <w:noProof/>
        </w:rPr>
        <w:fldChar w:fldCharType="separate"/>
      </w:r>
      <w:r>
        <w:rPr>
          <w:noProof/>
        </w:rPr>
        <w:t>11</w:t>
      </w:r>
      <w:r>
        <w:rPr>
          <w:noProof/>
        </w:rPr>
        <w:fldChar w:fldCharType="end"/>
      </w:r>
    </w:p>
    <w:p w14:paraId="0CBFADCA" w14:textId="77777777" w:rsidR="00CC3AA6" w:rsidRPr="00C375A8" w:rsidRDefault="00CC3AA6">
      <w:pPr>
        <w:pStyle w:val="TOC1"/>
        <w:rPr>
          <w:rFonts w:eastAsiaTheme="minorEastAsia" w:cstheme="minorBidi"/>
          <w:b w:val="0"/>
          <w:caps w:val="0"/>
          <w:noProof/>
          <w:sz w:val="24"/>
          <w:szCs w:val="24"/>
          <w:lang w:eastAsia="en-US"/>
        </w:rPr>
      </w:pPr>
      <w:r>
        <w:rPr>
          <w:noProof/>
        </w:rPr>
        <w:t>3. Nieuwe leden toevoegen</w:t>
      </w:r>
      <w:r>
        <w:rPr>
          <w:noProof/>
        </w:rPr>
        <w:tab/>
      </w:r>
      <w:r>
        <w:rPr>
          <w:noProof/>
        </w:rPr>
        <w:fldChar w:fldCharType="begin"/>
      </w:r>
      <w:r>
        <w:rPr>
          <w:noProof/>
        </w:rPr>
        <w:instrText xml:space="preserve"> PAGEREF _Toc456265459 \h </w:instrText>
      </w:r>
      <w:r>
        <w:rPr>
          <w:noProof/>
        </w:rPr>
      </w:r>
      <w:r>
        <w:rPr>
          <w:noProof/>
        </w:rPr>
        <w:fldChar w:fldCharType="separate"/>
      </w:r>
      <w:r>
        <w:rPr>
          <w:noProof/>
        </w:rPr>
        <w:t>13</w:t>
      </w:r>
      <w:r>
        <w:rPr>
          <w:noProof/>
        </w:rPr>
        <w:fldChar w:fldCharType="end"/>
      </w:r>
    </w:p>
    <w:p w14:paraId="307AC32D" w14:textId="77777777" w:rsidR="00CC3AA6" w:rsidRPr="00C375A8" w:rsidRDefault="00CC3AA6">
      <w:pPr>
        <w:pStyle w:val="TOC2"/>
        <w:rPr>
          <w:rFonts w:eastAsiaTheme="minorEastAsia" w:cstheme="minorBidi"/>
          <w:smallCaps w:val="0"/>
          <w:noProof/>
          <w:sz w:val="24"/>
          <w:szCs w:val="24"/>
          <w:lang w:eastAsia="en-US"/>
        </w:rPr>
      </w:pPr>
      <w:r>
        <w:rPr>
          <w:noProof/>
        </w:rPr>
        <w:t>Het formulier</w:t>
      </w:r>
      <w:r>
        <w:rPr>
          <w:noProof/>
        </w:rPr>
        <w:tab/>
      </w:r>
      <w:r>
        <w:rPr>
          <w:noProof/>
        </w:rPr>
        <w:fldChar w:fldCharType="begin"/>
      </w:r>
      <w:r>
        <w:rPr>
          <w:noProof/>
        </w:rPr>
        <w:instrText xml:space="preserve"> PAGEREF _Toc456265460 \h </w:instrText>
      </w:r>
      <w:r>
        <w:rPr>
          <w:noProof/>
        </w:rPr>
      </w:r>
      <w:r>
        <w:rPr>
          <w:noProof/>
        </w:rPr>
        <w:fldChar w:fldCharType="separate"/>
      </w:r>
      <w:r>
        <w:rPr>
          <w:noProof/>
        </w:rPr>
        <w:t>13</w:t>
      </w:r>
      <w:r>
        <w:rPr>
          <w:noProof/>
        </w:rPr>
        <w:fldChar w:fldCharType="end"/>
      </w:r>
    </w:p>
    <w:p w14:paraId="709E4FF0" w14:textId="77777777" w:rsidR="00CC3AA6" w:rsidRPr="00C375A8" w:rsidRDefault="00CC3AA6">
      <w:pPr>
        <w:pStyle w:val="TOC2"/>
        <w:rPr>
          <w:rFonts w:eastAsiaTheme="minorEastAsia" w:cstheme="minorBidi"/>
          <w:smallCaps w:val="0"/>
          <w:noProof/>
          <w:sz w:val="24"/>
          <w:szCs w:val="24"/>
          <w:lang w:eastAsia="en-US"/>
        </w:rPr>
      </w:pPr>
      <w:r>
        <w:rPr>
          <w:noProof/>
        </w:rPr>
        <w:t>Het formulier verwerken</w:t>
      </w:r>
      <w:r>
        <w:rPr>
          <w:noProof/>
        </w:rPr>
        <w:tab/>
      </w:r>
      <w:r>
        <w:rPr>
          <w:noProof/>
        </w:rPr>
        <w:fldChar w:fldCharType="begin"/>
      </w:r>
      <w:r>
        <w:rPr>
          <w:noProof/>
        </w:rPr>
        <w:instrText xml:space="preserve"> PAGEREF _Toc456265461 \h </w:instrText>
      </w:r>
      <w:r>
        <w:rPr>
          <w:noProof/>
        </w:rPr>
      </w:r>
      <w:r>
        <w:rPr>
          <w:noProof/>
        </w:rPr>
        <w:fldChar w:fldCharType="separate"/>
      </w:r>
      <w:r>
        <w:rPr>
          <w:noProof/>
        </w:rPr>
        <w:t>14</w:t>
      </w:r>
      <w:r>
        <w:rPr>
          <w:noProof/>
        </w:rPr>
        <w:fldChar w:fldCharType="end"/>
      </w:r>
    </w:p>
    <w:p w14:paraId="046DAC0B" w14:textId="77777777" w:rsidR="00CC3AA6" w:rsidRPr="00C375A8" w:rsidRDefault="00CC3AA6">
      <w:pPr>
        <w:pStyle w:val="TOC1"/>
        <w:rPr>
          <w:rFonts w:eastAsiaTheme="minorEastAsia" w:cstheme="minorBidi"/>
          <w:b w:val="0"/>
          <w:caps w:val="0"/>
          <w:noProof/>
          <w:sz w:val="24"/>
          <w:szCs w:val="24"/>
          <w:lang w:eastAsia="en-US"/>
        </w:rPr>
      </w:pPr>
      <w:r>
        <w:rPr>
          <w:noProof/>
        </w:rPr>
        <w:t>4. Leden bewerken</w:t>
      </w:r>
      <w:r>
        <w:rPr>
          <w:noProof/>
        </w:rPr>
        <w:tab/>
      </w:r>
      <w:r>
        <w:rPr>
          <w:noProof/>
        </w:rPr>
        <w:fldChar w:fldCharType="begin"/>
      </w:r>
      <w:r>
        <w:rPr>
          <w:noProof/>
        </w:rPr>
        <w:instrText xml:space="preserve"> PAGEREF _Toc456265462 \h </w:instrText>
      </w:r>
      <w:r>
        <w:rPr>
          <w:noProof/>
        </w:rPr>
      </w:r>
      <w:r>
        <w:rPr>
          <w:noProof/>
        </w:rPr>
        <w:fldChar w:fldCharType="separate"/>
      </w:r>
      <w:r>
        <w:rPr>
          <w:noProof/>
        </w:rPr>
        <w:t>17</w:t>
      </w:r>
      <w:r>
        <w:rPr>
          <w:noProof/>
        </w:rPr>
        <w:fldChar w:fldCharType="end"/>
      </w:r>
    </w:p>
    <w:p w14:paraId="7E6DCD3A" w14:textId="77777777" w:rsidR="00CC3AA6" w:rsidRPr="00C375A8" w:rsidRDefault="00CC3AA6">
      <w:pPr>
        <w:pStyle w:val="TOC2"/>
        <w:rPr>
          <w:rFonts w:eastAsiaTheme="minorEastAsia" w:cstheme="minorBidi"/>
          <w:smallCaps w:val="0"/>
          <w:noProof/>
          <w:sz w:val="24"/>
          <w:szCs w:val="24"/>
          <w:lang w:eastAsia="en-US"/>
        </w:rPr>
      </w:pPr>
      <w:r>
        <w:rPr>
          <w:noProof/>
        </w:rPr>
        <w:t>De bewerklink</w:t>
      </w:r>
      <w:r>
        <w:rPr>
          <w:noProof/>
        </w:rPr>
        <w:tab/>
      </w:r>
      <w:r>
        <w:rPr>
          <w:noProof/>
        </w:rPr>
        <w:fldChar w:fldCharType="begin"/>
      </w:r>
      <w:r>
        <w:rPr>
          <w:noProof/>
        </w:rPr>
        <w:instrText xml:space="preserve"> PAGEREF _Toc456265463 \h </w:instrText>
      </w:r>
      <w:r>
        <w:rPr>
          <w:noProof/>
        </w:rPr>
      </w:r>
      <w:r>
        <w:rPr>
          <w:noProof/>
        </w:rPr>
        <w:fldChar w:fldCharType="separate"/>
      </w:r>
      <w:r>
        <w:rPr>
          <w:noProof/>
        </w:rPr>
        <w:t>17</w:t>
      </w:r>
      <w:r>
        <w:rPr>
          <w:noProof/>
        </w:rPr>
        <w:fldChar w:fldCharType="end"/>
      </w:r>
    </w:p>
    <w:p w14:paraId="556722DB" w14:textId="77777777" w:rsidR="00CC3AA6" w:rsidRPr="00C375A8" w:rsidRDefault="00CC3AA6">
      <w:pPr>
        <w:pStyle w:val="TOC2"/>
        <w:rPr>
          <w:rFonts w:eastAsiaTheme="minorEastAsia" w:cstheme="minorBidi"/>
          <w:smallCaps w:val="0"/>
          <w:noProof/>
          <w:sz w:val="24"/>
          <w:szCs w:val="24"/>
          <w:lang w:eastAsia="en-US"/>
        </w:rPr>
      </w:pPr>
      <w:r>
        <w:rPr>
          <w:noProof/>
        </w:rPr>
        <w:t>Het formulier</w:t>
      </w:r>
      <w:r>
        <w:rPr>
          <w:noProof/>
        </w:rPr>
        <w:tab/>
      </w:r>
      <w:r>
        <w:rPr>
          <w:noProof/>
        </w:rPr>
        <w:fldChar w:fldCharType="begin"/>
      </w:r>
      <w:r>
        <w:rPr>
          <w:noProof/>
        </w:rPr>
        <w:instrText xml:space="preserve"> PAGEREF _Toc456265464 \h </w:instrText>
      </w:r>
      <w:r>
        <w:rPr>
          <w:noProof/>
        </w:rPr>
      </w:r>
      <w:r>
        <w:rPr>
          <w:noProof/>
        </w:rPr>
        <w:fldChar w:fldCharType="separate"/>
      </w:r>
      <w:r>
        <w:rPr>
          <w:noProof/>
        </w:rPr>
        <w:t>18</w:t>
      </w:r>
      <w:r>
        <w:rPr>
          <w:noProof/>
        </w:rPr>
        <w:fldChar w:fldCharType="end"/>
      </w:r>
    </w:p>
    <w:p w14:paraId="70B0FDE7" w14:textId="77777777" w:rsidR="00CC3AA6" w:rsidRPr="00C375A8" w:rsidRDefault="00CC3AA6">
      <w:pPr>
        <w:pStyle w:val="TOC2"/>
        <w:rPr>
          <w:rFonts w:eastAsiaTheme="minorEastAsia" w:cstheme="minorBidi"/>
          <w:smallCaps w:val="0"/>
          <w:noProof/>
          <w:sz w:val="24"/>
          <w:szCs w:val="24"/>
          <w:lang w:eastAsia="en-US"/>
        </w:rPr>
      </w:pPr>
      <w:r>
        <w:rPr>
          <w:noProof/>
        </w:rPr>
        <w:t>Het formulier verwerken</w:t>
      </w:r>
      <w:r>
        <w:rPr>
          <w:noProof/>
        </w:rPr>
        <w:tab/>
      </w:r>
      <w:r>
        <w:rPr>
          <w:noProof/>
        </w:rPr>
        <w:fldChar w:fldCharType="begin"/>
      </w:r>
      <w:r>
        <w:rPr>
          <w:noProof/>
        </w:rPr>
        <w:instrText xml:space="preserve"> PAGEREF _Toc456265465 \h </w:instrText>
      </w:r>
      <w:r>
        <w:rPr>
          <w:noProof/>
        </w:rPr>
      </w:r>
      <w:r>
        <w:rPr>
          <w:noProof/>
        </w:rPr>
        <w:fldChar w:fldCharType="separate"/>
      </w:r>
      <w:r>
        <w:rPr>
          <w:noProof/>
        </w:rPr>
        <w:t>22</w:t>
      </w:r>
      <w:r>
        <w:rPr>
          <w:noProof/>
        </w:rPr>
        <w:fldChar w:fldCharType="end"/>
      </w:r>
    </w:p>
    <w:p w14:paraId="510978A9" w14:textId="77777777" w:rsidR="00CC3AA6" w:rsidRPr="00C375A8" w:rsidRDefault="00CC3AA6">
      <w:pPr>
        <w:pStyle w:val="TOC1"/>
        <w:rPr>
          <w:rFonts w:eastAsiaTheme="minorEastAsia" w:cstheme="minorBidi"/>
          <w:b w:val="0"/>
          <w:caps w:val="0"/>
          <w:noProof/>
          <w:sz w:val="24"/>
          <w:szCs w:val="24"/>
          <w:lang w:eastAsia="en-US"/>
        </w:rPr>
      </w:pPr>
      <w:r>
        <w:rPr>
          <w:noProof/>
        </w:rPr>
        <w:t>5. Leden verwijderen</w:t>
      </w:r>
      <w:r>
        <w:rPr>
          <w:noProof/>
        </w:rPr>
        <w:tab/>
      </w:r>
      <w:r>
        <w:rPr>
          <w:noProof/>
        </w:rPr>
        <w:fldChar w:fldCharType="begin"/>
      </w:r>
      <w:r>
        <w:rPr>
          <w:noProof/>
        </w:rPr>
        <w:instrText xml:space="preserve"> PAGEREF _Toc456265466 \h </w:instrText>
      </w:r>
      <w:r>
        <w:rPr>
          <w:noProof/>
        </w:rPr>
      </w:r>
      <w:r>
        <w:rPr>
          <w:noProof/>
        </w:rPr>
        <w:fldChar w:fldCharType="separate"/>
      </w:r>
      <w:r>
        <w:rPr>
          <w:noProof/>
        </w:rPr>
        <w:t>23</w:t>
      </w:r>
      <w:r>
        <w:rPr>
          <w:noProof/>
        </w:rPr>
        <w:fldChar w:fldCharType="end"/>
      </w:r>
    </w:p>
    <w:p w14:paraId="7366BB0A" w14:textId="77777777" w:rsidR="00CC3AA6" w:rsidRPr="00C375A8" w:rsidRDefault="00CC3AA6">
      <w:pPr>
        <w:pStyle w:val="TOC2"/>
        <w:rPr>
          <w:rFonts w:eastAsiaTheme="minorEastAsia" w:cstheme="minorBidi"/>
          <w:smallCaps w:val="0"/>
          <w:noProof/>
          <w:sz w:val="24"/>
          <w:szCs w:val="24"/>
          <w:lang w:eastAsia="en-US"/>
        </w:rPr>
      </w:pPr>
      <w:r>
        <w:rPr>
          <w:noProof/>
        </w:rPr>
        <w:t>De verwijderlink</w:t>
      </w:r>
      <w:r>
        <w:rPr>
          <w:noProof/>
        </w:rPr>
        <w:tab/>
      </w:r>
      <w:r>
        <w:rPr>
          <w:noProof/>
        </w:rPr>
        <w:fldChar w:fldCharType="begin"/>
      </w:r>
      <w:r>
        <w:rPr>
          <w:noProof/>
        </w:rPr>
        <w:instrText xml:space="preserve"> PAGEREF _Toc456265467 \h </w:instrText>
      </w:r>
      <w:r>
        <w:rPr>
          <w:noProof/>
        </w:rPr>
      </w:r>
      <w:r>
        <w:rPr>
          <w:noProof/>
        </w:rPr>
        <w:fldChar w:fldCharType="separate"/>
      </w:r>
      <w:r>
        <w:rPr>
          <w:noProof/>
        </w:rPr>
        <w:t>23</w:t>
      </w:r>
      <w:r>
        <w:rPr>
          <w:noProof/>
        </w:rPr>
        <w:fldChar w:fldCharType="end"/>
      </w:r>
    </w:p>
    <w:p w14:paraId="4722720F" w14:textId="77777777" w:rsidR="00CC3AA6" w:rsidRPr="00C375A8" w:rsidRDefault="00CC3AA6">
      <w:pPr>
        <w:pStyle w:val="TOC2"/>
        <w:rPr>
          <w:rFonts w:eastAsiaTheme="minorEastAsia" w:cstheme="minorBidi"/>
          <w:smallCaps w:val="0"/>
          <w:noProof/>
          <w:sz w:val="24"/>
          <w:szCs w:val="24"/>
          <w:lang w:eastAsia="en-US"/>
        </w:rPr>
      </w:pPr>
      <w:r>
        <w:rPr>
          <w:noProof/>
        </w:rPr>
        <w:t>De bevestigingspagina</w:t>
      </w:r>
      <w:r>
        <w:rPr>
          <w:noProof/>
        </w:rPr>
        <w:tab/>
      </w:r>
      <w:r>
        <w:rPr>
          <w:noProof/>
        </w:rPr>
        <w:fldChar w:fldCharType="begin"/>
      </w:r>
      <w:r>
        <w:rPr>
          <w:noProof/>
        </w:rPr>
        <w:instrText xml:space="preserve"> PAGEREF _Toc456265468 \h </w:instrText>
      </w:r>
      <w:r>
        <w:rPr>
          <w:noProof/>
        </w:rPr>
      </w:r>
      <w:r>
        <w:rPr>
          <w:noProof/>
        </w:rPr>
        <w:fldChar w:fldCharType="separate"/>
      </w:r>
      <w:r>
        <w:rPr>
          <w:noProof/>
        </w:rPr>
        <w:t>24</w:t>
      </w:r>
      <w:r>
        <w:rPr>
          <w:noProof/>
        </w:rPr>
        <w:fldChar w:fldCharType="end"/>
      </w:r>
    </w:p>
    <w:p w14:paraId="0F7E7402" w14:textId="77777777" w:rsidR="00CC3AA6" w:rsidRPr="00C375A8" w:rsidRDefault="00CC3AA6">
      <w:pPr>
        <w:pStyle w:val="TOC2"/>
        <w:rPr>
          <w:rFonts w:eastAsiaTheme="minorEastAsia" w:cstheme="minorBidi"/>
          <w:smallCaps w:val="0"/>
          <w:noProof/>
          <w:sz w:val="24"/>
          <w:szCs w:val="24"/>
          <w:lang w:eastAsia="en-US"/>
        </w:rPr>
      </w:pPr>
      <w:r>
        <w:rPr>
          <w:noProof/>
        </w:rPr>
        <w:t>Het verwijderen uitvoeren</w:t>
      </w:r>
      <w:r>
        <w:rPr>
          <w:noProof/>
        </w:rPr>
        <w:tab/>
      </w:r>
      <w:r>
        <w:rPr>
          <w:noProof/>
        </w:rPr>
        <w:fldChar w:fldCharType="begin"/>
      </w:r>
      <w:r>
        <w:rPr>
          <w:noProof/>
        </w:rPr>
        <w:instrText xml:space="preserve"> PAGEREF _Toc456265469 \h </w:instrText>
      </w:r>
      <w:r>
        <w:rPr>
          <w:noProof/>
        </w:rPr>
      </w:r>
      <w:r>
        <w:rPr>
          <w:noProof/>
        </w:rPr>
        <w:fldChar w:fldCharType="separate"/>
      </w:r>
      <w:r>
        <w:rPr>
          <w:noProof/>
        </w:rPr>
        <w:t>25</w:t>
      </w:r>
      <w:r>
        <w:rPr>
          <w:noProof/>
        </w:rPr>
        <w:fldChar w:fldCharType="end"/>
      </w:r>
    </w:p>
    <w:p w14:paraId="013519F1" w14:textId="77777777" w:rsidR="00CC3AA6" w:rsidRPr="00C375A8" w:rsidRDefault="00CC3AA6">
      <w:pPr>
        <w:pStyle w:val="TOC1"/>
        <w:rPr>
          <w:rFonts w:eastAsiaTheme="minorEastAsia" w:cstheme="minorBidi"/>
          <w:b w:val="0"/>
          <w:caps w:val="0"/>
          <w:noProof/>
          <w:sz w:val="24"/>
          <w:szCs w:val="24"/>
          <w:lang w:eastAsia="en-US"/>
        </w:rPr>
      </w:pPr>
      <w:r>
        <w:rPr>
          <w:noProof/>
        </w:rPr>
        <w:t>6. De applicatie beveiligen</w:t>
      </w:r>
      <w:r>
        <w:rPr>
          <w:noProof/>
        </w:rPr>
        <w:tab/>
      </w:r>
      <w:r>
        <w:rPr>
          <w:noProof/>
        </w:rPr>
        <w:fldChar w:fldCharType="begin"/>
      </w:r>
      <w:r>
        <w:rPr>
          <w:noProof/>
        </w:rPr>
        <w:instrText xml:space="preserve"> PAGEREF _Toc456265470 \h </w:instrText>
      </w:r>
      <w:r>
        <w:rPr>
          <w:noProof/>
        </w:rPr>
      </w:r>
      <w:r>
        <w:rPr>
          <w:noProof/>
        </w:rPr>
        <w:fldChar w:fldCharType="separate"/>
      </w:r>
      <w:r>
        <w:rPr>
          <w:noProof/>
        </w:rPr>
        <w:t>26</w:t>
      </w:r>
      <w:r>
        <w:rPr>
          <w:noProof/>
        </w:rPr>
        <w:fldChar w:fldCharType="end"/>
      </w:r>
    </w:p>
    <w:p w14:paraId="6D30E247" w14:textId="77777777" w:rsidR="00CC3AA6" w:rsidRPr="00C375A8" w:rsidRDefault="00CC3AA6">
      <w:pPr>
        <w:pStyle w:val="TOC2"/>
        <w:rPr>
          <w:rFonts w:eastAsiaTheme="minorEastAsia" w:cstheme="minorBidi"/>
          <w:smallCaps w:val="0"/>
          <w:noProof/>
          <w:sz w:val="24"/>
          <w:szCs w:val="24"/>
          <w:lang w:eastAsia="en-US"/>
        </w:rPr>
      </w:pPr>
      <w:r>
        <w:rPr>
          <w:noProof/>
        </w:rPr>
        <w:t>Het login-formulier</w:t>
      </w:r>
      <w:r>
        <w:rPr>
          <w:noProof/>
        </w:rPr>
        <w:tab/>
      </w:r>
      <w:r>
        <w:rPr>
          <w:noProof/>
        </w:rPr>
        <w:fldChar w:fldCharType="begin"/>
      </w:r>
      <w:r>
        <w:rPr>
          <w:noProof/>
        </w:rPr>
        <w:instrText xml:space="preserve"> PAGEREF _Toc456265471 \h </w:instrText>
      </w:r>
      <w:r>
        <w:rPr>
          <w:noProof/>
        </w:rPr>
      </w:r>
      <w:r>
        <w:rPr>
          <w:noProof/>
        </w:rPr>
        <w:fldChar w:fldCharType="separate"/>
      </w:r>
      <w:r>
        <w:rPr>
          <w:noProof/>
        </w:rPr>
        <w:t>26</w:t>
      </w:r>
      <w:r>
        <w:rPr>
          <w:noProof/>
        </w:rPr>
        <w:fldChar w:fldCharType="end"/>
      </w:r>
    </w:p>
    <w:p w14:paraId="0765B2B0" w14:textId="77777777" w:rsidR="00CC3AA6" w:rsidRPr="00C375A8" w:rsidRDefault="00CC3AA6">
      <w:pPr>
        <w:pStyle w:val="TOC2"/>
        <w:rPr>
          <w:rFonts w:eastAsiaTheme="minorEastAsia" w:cstheme="minorBidi"/>
          <w:smallCaps w:val="0"/>
          <w:noProof/>
          <w:sz w:val="24"/>
          <w:szCs w:val="24"/>
          <w:lang w:eastAsia="en-US"/>
        </w:rPr>
      </w:pPr>
      <w:r>
        <w:rPr>
          <w:noProof/>
        </w:rPr>
        <w:t>De login verwerken</w:t>
      </w:r>
      <w:r>
        <w:rPr>
          <w:noProof/>
        </w:rPr>
        <w:tab/>
      </w:r>
      <w:r>
        <w:rPr>
          <w:noProof/>
        </w:rPr>
        <w:fldChar w:fldCharType="begin"/>
      </w:r>
      <w:r>
        <w:rPr>
          <w:noProof/>
        </w:rPr>
        <w:instrText xml:space="preserve"> PAGEREF _Toc456265472 \h </w:instrText>
      </w:r>
      <w:r>
        <w:rPr>
          <w:noProof/>
        </w:rPr>
      </w:r>
      <w:r>
        <w:rPr>
          <w:noProof/>
        </w:rPr>
        <w:fldChar w:fldCharType="separate"/>
      </w:r>
      <w:r>
        <w:rPr>
          <w:noProof/>
        </w:rPr>
        <w:t>26</w:t>
      </w:r>
      <w:r>
        <w:rPr>
          <w:noProof/>
        </w:rPr>
        <w:fldChar w:fldCharType="end"/>
      </w:r>
    </w:p>
    <w:p w14:paraId="6384B060" w14:textId="77777777" w:rsidR="00CC3AA6" w:rsidRPr="00C375A8" w:rsidRDefault="00CC3AA6">
      <w:pPr>
        <w:pStyle w:val="TOC2"/>
        <w:rPr>
          <w:rFonts w:eastAsiaTheme="minorEastAsia" w:cstheme="minorBidi"/>
          <w:smallCaps w:val="0"/>
          <w:noProof/>
          <w:sz w:val="24"/>
          <w:szCs w:val="24"/>
          <w:lang w:eastAsia="en-US"/>
        </w:rPr>
      </w:pPr>
      <w:r>
        <w:rPr>
          <w:noProof/>
        </w:rPr>
        <w:t>Pagina’s beveiligen</w:t>
      </w:r>
      <w:r>
        <w:rPr>
          <w:noProof/>
        </w:rPr>
        <w:tab/>
      </w:r>
      <w:r>
        <w:rPr>
          <w:noProof/>
        </w:rPr>
        <w:fldChar w:fldCharType="begin"/>
      </w:r>
      <w:r>
        <w:rPr>
          <w:noProof/>
        </w:rPr>
        <w:instrText xml:space="preserve"> PAGEREF _Toc456265473 \h </w:instrText>
      </w:r>
      <w:r>
        <w:rPr>
          <w:noProof/>
        </w:rPr>
      </w:r>
      <w:r>
        <w:rPr>
          <w:noProof/>
        </w:rPr>
        <w:fldChar w:fldCharType="separate"/>
      </w:r>
      <w:r>
        <w:rPr>
          <w:noProof/>
        </w:rPr>
        <w:t>29</w:t>
      </w:r>
      <w:r>
        <w:rPr>
          <w:noProof/>
        </w:rPr>
        <w:fldChar w:fldCharType="end"/>
      </w:r>
    </w:p>
    <w:p w14:paraId="746F33AE" w14:textId="77777777" w:rsidR="00CC3AA6" w:rsidRPr="00C375A8" w:rsidRDefault="00CC3AA6">
      <w:pPr>
        <w:pStyle w:val="TOC2"/>
        <w:rPr>
          <w:rFonts w:eastAsiaTheme="minorEastAsia" w:cstheme="minorBidi"/>
          <w:smallCaps w:val="0"/>
          <w:noProof/>
          <w:sz w:val="24"/>
          <w:szCs w:val="24"/>
          <w:lang w:eastAsia="en-US"/>
        </w:rPr>
      </w:pPr>
      <w:r>
        <w:rPr>
          <w:noProof/>
        </w:rPr>
        <w:t>Uitloggen</w:t>
      </w:r>
      <w:r>
        <w:rPr>
          <w:noProof/>
        </w:rPr>
        <w:tab/>
      </w:r>
      <w:r>
        <w:rPr>
          <w:noProof/>
        </w:rPr>
        <w:fldChar w:fldCharType="begin"/>
      </w:r>
      <w:r>
        <w:rPr>
          <w:noProof/>
        </w:rPr>
        <w:instrText xml:space="preserve"> PAGEREF _Toc456265474 \h </w:instrText>
      </w:r>
      <w:r>
        <w:rPr>
          <w:noProof/>
        </w:rPr>
      </w:r>
      <w:r>
        <w:rPr>
          <w:noProof/>
        </w:rPr>
        <w:fldChar w:fldCharType="separate"/>
      </w:r>
      <w:r>
        <w:rPr>
          <w:noProof/>
        </w:rPr>
        <w:t>30</w:t>
      </w:r>
      <w:r>
        <w:rPr>
          <w:noProof/>
        </w:rPr>
        <w:fldChar w:fldCharType="end"/>
      </w:r>
    </w:p>
    <w:p w14:paraId="691E8E1F" w14:textId="77777777" w:rsidR="00CC3AA6" w:rsidRPr="00C375A8" w:rsidRDefault="00CC3AA6">
      <w:pPr>
        <w:pStyle w:val="TOC1"/>
        <w:rPr>
          <w:rFonts w:eastAsiaTheme="minorEastAsia" w:cstheme="minorBidi"/>
          <w:b w:val="0"/>
          <w:caps w:val="0"/>
          <w:noProof/>
          <w:sz w:val="24"/>
          <w:szCs w:val="24"/>
          <w:lang w:eastAsia="en-US"/>
        </w:rPr>
      </w:pPr>
      <w:r>
        <w:rPr>
          <w:noProof/>
        </w:rPr>
        <w:t>7. Bestanden uploaden</w:t>
      </w:r>
      <w:r>
        <w:rPr>
          <w:noProof/>
        </w:rPr>
        <w:tab/>
      </w:r>
      <w:r>
        <w:rPr>
          <w:noProof/>
        </w:rPr>
        <w:fldChar w:fldCharType="begin"/>
      </w:r>
      <w:r>
        <w:rPr>
          <w:noProof/>
        </w:rPr>
        <w:instrText xml:space="preserve"> PAGEREF _Toc456265475 \h </w:instrText>
      </w:r>
      <w:r>
        <w:rPr>
          <w:noProof/>
        </w:rPr>
      </w:r>
      <w:r>
        <w:rPr>
          <w:noProof/>
        </w:rPr>
        <w:fldChar w:fldCharType="separate"/>
      </w:r>
      <w:r>
        <w:rPr>
          <w:noProof/>
        </w:rPr>
        <w:t>31</w:t>
      </w:r>
      <w:r>
        <w:rPr>
          <w:noProof/>
        </w:rPr>
        <w:fldChar w:fldCharType="end"/>
      </w:r>
    </w:p>
    <w:p w14:paraId="543F3B77" w14:textId="77777777" w:rsidR="00CC3AA6" w:rsidRPr="00C375A8" w:rsidRDefault="00CC3AA6">
      <w:pPr>
        <w:pStyle w:val="TOC2"/>
        <w:rPr>
          <w:rFonts w:eastAsiaTheme="minorEastAsia" w:cstheme="minorBidi"/>
          <w:smallCaps w:val="0"/>
          <w:noProof/>
          <w:sz w:val="24"/>
          <w:szCs w:val="24"/>
          <w:lang w:eastAsia="en-US"/>
        </w:rPr>
      </w:pPr>
      <w:r>
        <w:rPr>
          <w:noProof/>
        </w:rPr>
        <w:t>Hoe werkt een upload?</w:t>
      </w:r>
      <w:r>
        <w:rPr>
          <w:noProof/>
        </w:rPr>
        <w:tab/>
      </w:r>
      <w:r>
        <w:rPr>
          <w:noProof/>
        </w:rPr>
        <w:fldChar w:fldCharType="begin"/>
      </w:r>
      <w:r>
        <w:rPr>
          <w:noProof/>
        </w:rPr>
        <w:instrText xml:space="preserve"> PAGEREF _Toc456265476 \h </w:instrText>
      </w:r>
      <w:r>
        <w:rPr>
          <w:noProof/>
        </w:rPr>
      </w:r>
      <w:r>
        <w:rPr>
          <w:noProof/>
        </w:rPr>
        <w:fldChar w:fldCharType="separate"/>
      </w:r>
      <w:r>
        <w:rPr>
          <w:noProof/>
        </w:rPr>
        <w:t>31</w:t>
      </w:r>
      <w:r>
        <w:rPr>
          <w:noProof/>
        </w:rPr>
        <w:fldChar w:fldCharType="end"/>
      </w:r>
    </w:p>
    <w:p w14:paraId="18D915E8" w14:textId="77777777" w:rsidR="00CC3AA6" w:rsidRPr="00C375A8" w:rsidRDefault="00CC3AA6">
      <w:pPr>
        <w:pStyle w:val="TOC2"/>
        <w:rPr>
          <w:rFonts w:eastAsiaTheme="minorEastAsia" w:cstheme="minorBidi"/>
          <w:smallCaps w:val="0"/>
          <w:noProof/>
          <w:sz w:val="24"/>
          <w:szCs w:val="24"/>
          <w:lang w:eastAsia="en-US"/>
        </w:rPr>
      </w:pPr>
      <w:r>
        <w:rPr>
          <w:noProof/>
        </w:rPr>
        <w:t>De upload-map</w:t>
      </w:r>
      <w:r>
        <w:rPr>
          <w:noProof/>
        </w:rPr>
        <w:tab/>
      </w:r>
      <w:r>
        <w:rPr>
          <w:noProof/>
        </w:rPr>
        <w:fldChar w:fldCharType="begin"/>
      </w:r>
      <w:r>
        <w:rPr>
          <w:noProof/>
        </w:rPr>
        <w:instrText xml:space="preserve"> PAGEREF _Toc456265477 \h </w:instrText>
      </w:r>
      <w:r>
        <w:rPr>
          <w:noProof/>
        </w:rPr>
      </w:r>
      <w:r>
        <w:rPr>
          <w:noProof/>
        </w:rPr>
        <w:fldChar w:fldCharType="separate"/>
      </w:r>
      <w:r>
        <w:rPr>
          <w:noProof/>
        </w:rPr>
        <w:t>31</w:t>
      </w:r>
      <w:r>
        <w:rPr>
          <w:noProof/>
        </w:rPr>
        <w:fldChar w:fldCharType="end"/>
      </w:r>
    </w:p>
    <w:p w14:paraId="5B2A184E" w14:textId="77777777" w:rsidR="00CC3AA6" w:rsidRPr="00C375A8" w:rsidRDefault="00CC3AA6">
      <w:pPr>
        <w:pStyle w:val="TOC2"/>
        <w:rPr>
          <w:rFonts w:eastAsiaTheme="minorEastAsia" w:cstheme="minorBidi"/>
          <w:smallCaps w:val="0"/>
          <w:noProof/>
          <w:sz w:val="24"/>
          <w:szCs w:val="24"/>
          <w:lang w:eastAsia="en-US"/>
        </w:rPr>
      </w:pPr>
      <w:r>
        <w:rPr>
          <w:noProof/>
        </w:rPr>
        <w:t>Het upload-formulier</w:t>
      </w:r>
      <w:r>
        <w:rPr>
          <w:noProof/>
        </w:rPr>
        <w:tab/>
      </w:r>
      <w:r>
        <w:rPr>
          <w:noProof/>
        </w:rPr>
        <w:fldChar w:fldCharType="begin"/>
      </w:r>
      <w:r>
        <w:rPr>
          <w:noProof/>
        </w:rPr>
        <w:instrText xml:space="preserve"> PAGEREF _Toc456265478 \h </w:instrText>
      </w:r>
      <w:r>
        <w:rPr>
          <w:noProof/>
        </w:rPr>
      </w:r>
      <w:r>
        <w:rPr>
          <w:noProof/>
        </w:rPr>
        <w:fldChar w:fldCharType="separate"/>
      </w:r>
      <w:r>
        <w:rPr>
          <w:noProof/>
        </w:rPr>
        <w:t>32</w:t>
      </w:r>
      <w:r>
        <w:rPr>
          <w:noProof/>
        </w:rPr>
        <w:fldChar w:fldCharType="end"/>
      </w:r>
    </w:p>
    <w:p w14:paraId="78F35CEC" w14:textId="77777777" w:rsidR="00CC3AA6" w:rsidRPr="00C375A8" w:rsidRDefault="00CC3AA6">
      <w:pPr>
        <w:pStyle w:val="TOC2"/>
        <w:rPr>
          <w:rFonts w:eastAsiaTheme="minorEastAsia" w:cstheme="minorBidi"/>
          <w:smallCaps w:val="0"/>
          <w:noProof/>
          <w:sz w:val="24"/>
          <w:szCs w:val="24"/>
          <w:lang w:eastAsia="en-US"/>
        </w:rPr>
      </w:pPr>
      <w:r>
        <w:rPr>
          <w:noProof/>
        </w:rPr>
        <w:t>De upload verwerken</w:t>
      </w:r>
      <w:r>
        <w:rPr>
          <w:noProof/>
        </w:rPr>
        <w:tab/>
      </w:r>
      <w:r>
        <w:rPr>
          <w:noProof/>
        </w:rPr>
        <w:fldChar w:fldCharType="begin"/>
      </w:r>
      <w:r>
        <w:rPr>
          <w:noProof/>
        </w:rPr>
        <w:instrText xml:space="preserve"> PAGEREF _Toc456265479 \h </w:instrText>
      </w:r>
      <w:r>
        <w:rPr>
          <w:noProof/>
        </w:rPr>
      </w:r>
      <w:r>
        <w:rPr>
          <w:noProof/>
        </w:rPr>
        <w:fldChar w:fldCharType="separate"/>
      </w:r>
      <w:r>
        <w:rPr>
          <w:noProof/>
        </w:rPr>
        <w:t>33</w:t>
      </w:r>
      <w:r>
        <w:rPr>
          <w:noProof/>
        </w:rPr>
        <w:fldChar w:fldCharType="end"/>
      </w:r>
    </w:p>
    <w:p w14:paraId="2B40BBDA" w14:textId="77777777" w:rsidR="00CC3AA6" w:rsidRPr="00C375A8" w:rsidRDefault="00CC3AA6">
      <w:pPr>
        <w:pStyle w:val="TOC2"/>
        <w:rPr>
          <w:rFonts w:eastAsiaTheme="minorEastAsia" w:cstheme="minorBidi"/>
          <w:smallCaps w:val="0"/>
          <w:noProof/>
          <w:sz w:val="24"/>
          <w:szCs w:val="24"/>
          <w:lang w:eastAsia="en-US"/>
        </w:rPr>
      </w:pPr>
      <w:r>
        <w:rPr>
          <w:noProof/>
        </w:rPr>
        <w:t>De foto tonen</w:t>
      </w:r>
      <w:r>
        <w:rPr>
          <w:noProof/>
        </w:rPr>
        <w:tab/>
      </w:r>
      <w:r>
        <w:rPr>
          <w:noProof/>
        </w:rPr>
        <w:fldChar w:fldCharType="begin"/>
      </w:r>
      <w:r>
        <w:rPr>
          <w:noProof/>
        </w:rPr>
        <w:instrText xml:space="preserve"> PAGEREF _Toc456265480 \h </w:instrText>
      </w:r>
      <w:r>
        <w:rPr>
          <w:noProof/>
        </w:rPr>
      </w:r>
      <w:r>
        <w:rPr>
          <w:noProof/>
        </w:rPr>
        <w:fldChar w:fldCharType="separate"/>
      </w:r>
      <w:r>
        <w:rPr>
          <w:noProof/>
        </w:rPr>
        <w:t>36</w:t>
      </w:r>
      <w:r>
        <w:rPr>
          <w:noProof/>
        </w:rPr>
        <w:fldChar w:fldCharType="end"/>
      </w:r>
    </w:p>
    <w:p w14:paraId="728CEB4E" w14:textId="69F8CA29" w:rsidR="00860FC7" w:rsidRPr="00C375A8" w:rsidRDefault="00500FDC" w:rsidP="00860FC7">
      <w:pPr>
        <w:pStyle w:val="Hoofdtekst"/>
      </w:pPr>
      <w:r>
        <w:rPr>
          <w:lang w:val="en-GB"/>
        </w:rPr>
        <w:fldChar w:fldCharType="end"/>
      </w:r>
    </w:p>
    <w:p w14:paraId="232BFD8F" w14:textId="77777777" w:rsidR="00E00BCD" w:rsidRPr="00796C07" w:rsidRDefault="00E00BCD" w:rsidP="00F23FEC">
      <w:pPr>
        <w:pStyle w:val="Heading1"/>
      </w:pPr>
      <w:bookmarkStart w:id="3" w:name="_Toc293527000"/>
      <w:bookmarkStart w:id="4" w:name="_Toc293527160"/>
      <w:bookmarkStart w:id="5" w:name="_Toc373247200"/>
      <w:bookmarkStart w:id="6" w:name="_Toc456265447"/>
      <w:r w:rsidRPr="00F23FEC">
        <w:lastRenderedPageBreak/>
        <w:t>Inleiding</w:t>
      </w:r>
      <w:bookmarkEnd w:id="3"/>
      <w:bookmarkEnd w:id="4"/>
      <w:bookmarkEnd w:id="5"/>
      <w:bookmarkEnd w:id="6"/>
    </w:p>
    <w:p w14:paraId="62DB3C56" w14:textId="3D707743" w:rsidR="006A252D" w:rsidRDefault="00F20D42" w:rsidP="00860FC7">
      <w:pPr>
        <w:pStyle w:val="Hoofdtekst"/>
      </w:pPr>
      <w:r>
        <w:t xml:space="preserve">Voor je ligt een “opfrisreader” voor PHP. In deze reader worden eerder behandelde technieken </w:t>
      </w:r>
      <w:r w:rsidR="00273942">
        <w:t xml:space="preserve">uit het eerste leerjaar </w:t>
      </w:r>
      <w:r>
        <w:t>nog eens onder de loep genomen en behandeld om te testen hoe ver je bent met PHP en om de zaken die je nu zou moeten weten en kunnen op te frissen.</w:t>
      </w:r>
    </w:p>
    <w:p w14:paraId="7FF41349" w14:textId="77777777" w:rsidR="00F20D42" w:rsidRDefault="00F20D42" w:rsidP="00860FC7">
      <w:pPr>
        <w:pStyle w:val="Hoofdtekst"/>
      </w:pPr>
    </w:p>
    <w:p w14:paraId="6CB4BB53" w14:textId="7C516F78" w:rsidR="00FB379F" w:rsidRDefault="00F20D42" w:rsidP="00860FC7">
      <w:pPr>
        <w:pStyle w:val="Hoofdtekst"/>
      </w:pPr>
      <w:r>
        <w:t xml:space="preserve">In deze reader ga je een volledige CRUD-applicatie maken waarbij alle technieken voor basisapplicaties in PHP gebruikt zullen worden. </w:t>
      </w:r>
      <w:r w:rsidR="00FB379F">
        <w:t xml:space="preserve">Aan het einde leer je nog wat nieuws wat veel in applicaties </w:t>
      </w:r>
      <w:proofErr w:type="spellStart"/>
      <w:r w:rsidR="00FB379F">
        <w:t>gebrukt</w:t>
      </w:r>
      <w:proofErr w:type="spellEnd"/>
      <w:r w:rsidR="00FB379F">
        <w:t xml:space="preserve"> wordt: het uploaden van bestanden met PHP.</w:t>
      </w:r>
    </w:p>
    <w:p w14:paraId="5B2E36AB" w14:textId="77777777" w:rsidR="00AD5B84" w:rsidRDefault="00AD5B84" w:rsidP="00860FC7">
      <w:pPr>
        <w:pStyle w:val="Hoofdtekst"/>
      </w:pPr>
    </w:p>
    <w:p w14:paraId="0FA69287" w14:textId="77777777" w:rsidR="00A3456F" w:rsidRPr="00F317F6" w:rsidRDefault="00A3456F" w:rsidP="00A3456F">
      <w:pPr>
        <w:pStyle w:val="Heading1"/>
      </w:pPr>
      <w:bookmarkStart w:id="7" w:name="_Toc293527001"/>
      <w:bookmarkStart w:id="8" w:name="_Toc293527161"/>
      <w:bookmarkStart w:id="9" w:name="_Toc341762971"/>
      <w:bookmarkStart w:id="10" w:name="_Toc373247201"/>
      <w:bookmarkStart w:id="11" w:name="_Toc456265448"/>
      <w:r w:rsidRPr="00F317F6">
        <w:lastRenderedPageBreak/>
        <w:t>Werkwijze en beoordeling</w:t>
      </w:r>
      <w:bookmarkEnd w:id="7"/>
      <w:bookmarkEnd w:id="8"/>
      <w:bookmarkEnd w:id="9"/>
      <w:bookmarkEnd w:id="10"/>
      <w:bookmarkEnd w:id="11"/>
      <w:r w:rsidRPr="00F317F6">
        <w:t xml:space="preserve"> </w:t>
      </w:r>
    </w:p>
    <w:p w14:paraId="044FEC02" w14:textId="77777777" w:rsidR="00A3456F" w:rsidRPr="00F317F6" w:rsidRDefault="00A3456F" w:rsidP="00A3456F">
      <w:pPr>
        <w:pStyle w:val="Heading2"/>
      </w:pPr>
      <w:bookmarkStart w:id="12" w:name="_Toc341762972"/>
      <w:bookmarkStart w:id="13" w:name="_Toc373247202"/>
      <w:bookmarkStart w:id="14" w:name="_Toc456265449"/>
      <w:r w:rsidRPr="00F317F6">
        <w:t>Indeling</w:t>
      </w:r>
      <w:bookmarkEnd w:id="12"/>
      <w:bookmarkEnd w:id="13"/>
      <w:bookmarkEnd w:id="14"/>
    </w:p>
    <w:p w14:paraId="50BBAC56" w14:textId="09662B72" w:rsidR="00A3456F" w:rsidRPr="00F317F6" w:rsidRDefault="00A3456F" w:rsidP="00F20D42">
      <w:pPr>
        <w:pStyle w:val="Hoofdtekst"/>
      </w:pPr>
      <w:r w:rsidRPr="00F317F6">
        <w:t>Deze reader is opgedeeld in een aantal hoofdstukken. Je krijgt per hoofdstuk van je docent een introductie over het onderwerp van dat hoofdstuk, waarna je het hoofdstuk verder zelfstandig gaat doorwerken.</w:t>
      </w:r>
    </w:p>
    <w:p w14:paraId="583F5826" w14:textId="77777777" w:rsidR="00A3456F" w:rsidRPr="00F317F6" w:rsidRDefault="00A3456F" w:rsidP="00F20D42">
      <w:pPr>
        <w:pStyle w:val="Hoofdtekst"/>
        <w:ind w:left="0"/>
      </w:pPr>
    </w:p>
    <w:p w14:paraId="11259FD2" w14:textId="77777777" w:rsidR="00A3456F" w:rsidRPr="00F317F6" w:rsidRDefault="00A3456F" w:rsidP="00A3456F">
      <w:pPr>
        <w:pStyle w:val="Heading2"/>
      </w:pPr>
      <w:bookmarkStart w:id="15" w:name="_Toc341762973"/>
      <w:bookmarkStart w:id="16" w:name="_Toc373247204"/>
      <w:bookmarkStart w:id="17" w:name="_Toc456265450"/>
      <w:r w:rsidRPr="00F317F6">
        <w:t>Beoordeling</w:t>
      </w:r>
      <w:bookmarkEnd w:id="15"/>
      <w:bookmarkEnd w:id="16"/>
      <w:bookmarkEnd w:id="17"/>
    </w:p>
    <w:p w14:paraId="6B70F1FC" w14:textId="0D45BD41" w:rsidR="00A3456F" w:rsidRPr="00F317F6" w:rsidRDefault="00F20D42" w:rsidP="00A3456F">
      <w:pPr>
        <w:pStyle w:val="Hoofdtekst"/>
      </w:pPr>
      <w:r>
        <w:t>Deze reader bevat GEEN oefeningen of opdrachten. In plaats daarvan word je beoordeeld op je totale applicatie, volgens onderstaand schema</w:t>
      </w:r>
      <w:r w:rsidR="00E233DA">
        <w:t xml:space="preserve"> (het aantal punten is het </w:t>
      </w:r>
      <w:r w:rsidR="00E233DA" w:rsidRPr="00373680">
        <w:rPr>
          <w:u w:val="single"/>
        </w:rPr>
        <w:t>maximaal</w:t>
      </w:r>
      <w:r w:rsidR="00E233DA">
        <w:t xml:space="preserve"> te behalen punten per onderdeel)</w:t>
      </w:r>
      <w:r>
        <w:t>:</w:t>
      </w:r>
    </w:p>
    <w:p w14:paraId="67004150" w14:textId="77777777" w:rsidR="00A3456F" w:rsidRDefault="00A3456F" w:rsidP="00A3456F">
      <w:pPr>
        <w:pStyle w:val="Hoofdtekst"/>
      </w:pPr>
    </w:p>
    <w:tbl>
      <w:tblPr>
        <w:tblStyle w:val="TableGrid"/>
        <w:tblW w:w="7990" w:type="dxa"/>
        <w:tblInd w:w="67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2666"/>
        <w:gridCol w:w="4430"/>
        <w:gridCol w:w="894"/>
      </w:tblGrid>
      <w:tr w:rsidR="00E233DA" w:rsidRPr="00F317F6" w14:paraId="7DF27DA2" w14:textId="77777777" w:rsidTr="00C375A8">
        <w:tc>
          <w:tcPr>
            <w:tcW w:w="2679" w:type="dxa"/>
            <w:shd w:val="clear" w:color="auto" w:fill="A8D241"/>
            <w:vAlign w:val="center"/>
          </w:tcPr>
          <w:p w14:paraId="0FD68224" w14:textId="668C076F" w:rsidR="005B3F9D" w:rsidRPr="00E233DA" w:rsidRDefault="00E233DA" w:rsidP="00DC0DA5">
            <w:pPr>
              <w:pStyle w:val="Hoofdtekst"/>
              <w:ind w:left="0"/>
              <w:rPr>
                <w:b/>
                <w:color w:val="FFFFFF" w:themeColor="background1"/>
              </w:rPr>
            </w:pPr>
            <w:r w:rsidRPr="00E233DA">
              <w:rPr>
                <w:b/>
                <w:color w:val="FFFFFF" w:themeColor="background1"/>
              </w:rPr>
              <w:t>Bestand</w:t>
            </w:r>
          </w:p>
        </w:tc>
        <w:tc>
          <w:tcPr>
            <w:tcW w:w="4692" w:type="dxa"/>
            <w:shd w:val="clear" w:color="auto" w:fill="A8D241"/>
            <w:vAlign w:val="center"/>
          </w:tcPr>
          <w:p w14:paraId="334B5E05" w14:textId="77777777" w:rsidR="005B3F9D" w:rsidRPr="00E233DA" w:rsidRDefault="005B3F9D" w:rsidP="00DC0DA5">
            <w:pPr>
              <w:pStyle w:val="Hoofdtekst"/>
              <w:ind w:left="0"/>
              <w:rPr>
                <w:b/>
                <w:color w:val="FFFFFF" w:themeColor="background1"/>
              </w:rPr>
            </w:pPr>
            <w:r w:rsidRPr="00E233DA">
              <w:rPr>
                <w:b/>
                <w:color w:val="FFFFFF" w:themeColor="background1"/>
              </w:rPr>
              <w:t>Omschrijving</w:t>
            </w:r>
          </w:p>
        </w:tc>
        <w:tc>
          <w:tcPr>
            <w:tcW w:w="619" w:type="dxa"/>
            <w:shd w:val="clear" w:color="auto" w:fill="A8D241"/>
            <w:vAlign w:val="center"/>
          </w:tcPr>
          <w:p w14:paraId="6D62AF78" w14:textId="0C900CBF" w:rsidR="005B3F9D" w:rsidRPr="00E233DA" w:rsidRDefault="00E233DA" w:rsidP="00DC0DA5">
            <w:pPr>
              <w:pStyle w:val="Hoofdtekst"/>
              <w:ind w:left="0"/>
              <w:jc w:val="right"/>
              <w:rPr>
                <w:b/>
                <w:color w:val="FFFFFF" w:themeColor="background1"/>
              </w:rPr>
            </w:pPr>
            <w:r>
              <w:rPr>
                <w:b/>
                <w:color w:val="FFFFFF" w:themeColor="background1"/>
              </w:rPr>
              <w:t>Punten</w:t>
            </w:r>
          </w:p>
        </w:tc>
      </w:tr>
      <w:tr w:rsidR="00FB379F" w:rsidRPr="00F317F6" w14:paraId="4B5E9316" w14:textId="77777777" w:rsidTr="00C375A8">
        <w:tc>
          <w:tcPr>
            <w:tcW w:w="2679" w:type="dxa"/>
            <w:vAlign w:val="center"/>
          </w:tcPr>
          <w:p w14:paraId="3986955D" w14:textId="77777777" w:rsidR="00FB379F" w:rsidRDefault="00FB379F" w:rsidP="006025DA">
            <w:pPr>
              <w:pStyle w:val="Hoofdtekst"/>
              <w:ind w:left="0"/>
            </w:pPr>
            <w:proofErr w:type="spellStart"/>
            <w:proofErr w:type="gramStart"/>
            <w:r>
              <w:t>config.inc.php</w:t>
            </w:r>
            <w:proofErr w:type="spellEnd"/>
            <w:proofErr w:type="gramEnd"/>
          </w:p>
        </w:tc>
        <w:tc>
          <w:tcPr>
            <w:tcW w:w="4692" w:type="dxa"/>
            <w:vAlign w:val="center"/>
          </w:tcPr>
          <w:p w14:paraId="7B1CDDE2" w14:textId="77777777" w:rsidR="00FB379F" w:rsidRDefault="00FB379F" w:rsidP="006025DA">
            <w:pPr>
              <w:pStyle w:val="Hoofdtekst"/>
              <w:ind w:left="0"/>
            </w:pPr>
            <w:r>
              <w:t>Configuratie en database login</w:t>
            </w:r>
          </w:p>
        </w:tc>
        <w:tc>
          <w:tcPr>
            <w:tcW w:w="619" w:type="dxa"/>
            <w:vAlign w:val="center"/>
          </w:tcPr>
          <w:p w14:paraId="1D7923C9" w14:textId="77777777" w:rsidR="00FB379F" w:rsidRDefault="00FB379F" w:rsidP="006025DA">
            <w:pPr>
              <w:pStyle w:val="Hoofdtekst"/>
              <w:ind w:left="0"/>
              <w:jc w:val="right"/>
            </w:pPr>
            <w:r>
              <w:t>5</w:t>
            </w:r>
          </w:p>
        </w:tc>
      </w:tr>
      <w:tr w:rsidR="00E233DA" w:rsidRPr="00F317F6" w14:paraId="714D5A0A" w14:textId="77777777" w:rsidTr="00C375A8">
        <w:tc>
          <w:tcPr>
            <w:tcW w:w="2679" w:type="dxa"/>
            <w:vMerge w:val="restart"/>
            <w:vAlign w:val="center"/>
          </w:tcPr>
          <w:p w14:paraId="5ACAB78C" w14:textId="727FDC29" w:rsidR="00E233DA" w:rsidRPr="00F317F6" w:rsidRDefault="00610EB6" w:rsidP="00DC0DA5">
            <w:pPr>
              <w:pStyle w:val="Hoofdtekst"/>
              <w:ind w:left="0"/>
            </w:pPr>
            <w:proofErr w:type="gramStart"/>
            <w:r>
              <w:t>home.php</w:t>
            </w:r>
            <w:proofErr w:type="gramEnd"/>
          </w:p>
        </w:tc>
        <w:tc>
          <w:tcPr>
            <w:tcW w:w="4692" w:type="dxa"/>
            <w:vAlign w:val="center"/>
          </w:tcPr>
          <w:p w14:paraId="2DF04DE7" w14:textId="2EDB9EC0" w:rsidR="00E233DA" w:rsidRPr="00F317F6" w:rsidRDefault="00E233DA" w:rsidP="00DC0DA5">
            <w:pPr>
              <w:pStyle w:val="Hoofdtekst"/>
              <w:ind w:left="0"/>
            </w:pPr>
            <w:r>
              <w:t>Ledenlijst</w:t>
            </w:r>
          </w:p>
        </w:tc>
        <w:tc>
          <w:tcPr>
            <w:tcW w:w="619" w:type="dxa"/>
            <w:vAlign w:val="center"/>
          </w:tcPr>
          <w:p w14:paraId="76E95ACD" w14:textId="4E7B9D37" w:rsidR="00E233DA" w:rsidRPr="00F317F6" w:rsidRDefault="00C375A8" w:rsidP="00DC0DA5">
            <w:pPr>
              <w:pStyle w:val="Hoofdtekst"/>
              <w:ind w:left="0"/>
              <w:jc w:val="right"/>
            </w:pPr>
            <w:r>
              <w:t>5</w:t>
            </w:r>
          </w:p>
        </w:tc>
      </w:tr>
      <w:tr w:rsidR="00E233DA" w:rsidRPr="00F317F6" w14:paraId="3076F930" w14:textId="77777777" w:rsidTr="00C375A8">
        <w:tc>
          <w:tcPr>
            <w:tcW w:w="2679" w:type="dxa"/>
            <w:vMerge/>
            <w:vAlign w:val="center"/>
          </w:tcPr>
          <w:p w14:paraId="4C33E582" w14:textId="75E889EC" w:rsidR="00E233DA" w:rsidRPr="00F317F6" w:rsidRDefault="00E233DA" w:rsidP="00DC0DA5">
            <w:pPr>
              <w:pStyle w:val="Hoofdtekst"/>
              <w:ind w:left="0"/>
            </w:pPr>
          </w:p>
        </w:tc>
        <w:tc>
          <w:tcPr>
            <w:tcW w:w="4692" w:type="dxa"/>
            <w:vAlign w:val="center"/>
          </w:tcPr>
          <w:p w14:paraId="7DF87B1F" w14:textId="3D3EB271" w:rsidR="00E233DA" w:rsidRPr="00F317F6" w:rsidRDefault="00E233DA" w:rsidP="00DC0DA5">
            <w:pPr>
              <w:pStyle w:val="Hoofdtekst"/>
              <w:ind w:left="0"/>
            </w:pPr>
            <w:r>
              <w:t>Link naar inschrijfformulier</w:t>
            </w:r>
            <w:r w:rsidR="00E07427">
              <w:t xml:space="preserve"> en uitlogpagina.</w:t>
            </w:r>
          </w:p>
        </w:tc>
        <w:tc>
          <w:tcPr>
            <w:tcW w:w="619" w:type="dxa"/>
            <w:vAlign w:val="center"/>
          </w:tcPr>
          <w:p w14:paraId="40985EBB" w14:textId="774B1700" w:rsidR="00E233DA" w:rsidRPr="00F317F6" w:rsidRDefault="00C375A8" w:rsidP="00DC0DA5">
            <w:pPr>
              <w:pStyle w:val="Hoofdtekst"/>
              <w:ind w:left="0"/>
              <w:jc w:val="right"/>
            </w:pPr>
            <w:r>
              <w:t>5</w:t>
            </w:r>
          </w:p>
        </w:tc>
      </w:tr>
      <w:tr w:rsidR="00E233DA" w:rsidRPr="00F317F6" w14:paraId="6705595A" w14:textId="77777777" w:rsidTr="00C375A8">
        <w:tc>
          <w:tcPr>
            <w:tcW w:w="2679" w:type="dxa"/>
            <w:vMerge/>
            <w:vAlign w:val="center"/>
          </w:tcPr>
          <w:p w14:paraId="5F426454" w14:textId="7500257B" w:rsidR="00E233DA" w:rsidRPr="00F317F6" w:rsidRDefault="00E233DA" w:rsidP="00DC0DA5">
            <w:pPr>
              <w:pStyle w:val="Hoofdtekst"/>
              <w:ind w:left="0"/>
            </w:pPr>
          </w:p>
        </w:tc>
        <w:tc>
          <w:tcPr>
            <w:tcW w:w="4692" w:type="dxa"/>
            <w:vAlign w:val="center"/>
          </w:tcPr>
          <w:p w14:paraId="110FC5B5" w14:textId="1092436A" w:rsidR="00E233DA" w:rsidRPr="00F317F6" w:rsidRDefault="00E233DA" w:rsidP="00DC0DA5">
            <w:pPr>
              <w:pStyle w:val="Hoofdtekst"/>
              <w:ind w:left="0"/>
            </w:pPr>
            <w:r>
              <w:t>Links per lid naar bewerk- en verwijderpagina</w:t>
            </w:r>
          </w:p>
        </w:tc>
        <w:tc>
          <w:tcPr>
            <w:tcW w:w="619" w:type="dxa"/>
            <w:vAlign w:val="center"/>
          </w:tcPr>
          <w:p w14:paraId="25206668" w14:textId="485AB902" w:rsidR="00E233DA" w:rsidRPr="00F317F6" w:rsidRDefault="00E233DA" w:rsidP="00DC0DA5">
            <w:pPr>
              <w:pStyle w:val="Hoofdtekst"/>
              <w:ind w:left="0"/>
              <w:jc w:val="right"/>
            </w:pPr>
          </w:p>
        </w:tc>
      </w:tr>
      <w:tr w:rsidR="00E233DA" w:rsidRPr="00F317F6" w14:paraId="54A3A7E9" w14:textId="77777777" w:rsidTr="00C375A8">
        <w:tc>
          <w:tcPr>
            <w:tcW w:w="2679" w:type="dxa"/>
            <w:vAlign w:val="center"/>
          </w:tcPr>
          <w:p w14:paraId="5341CD07" w14:textId="2DDDD2C6" w:rsidR="005B3F9D" w:rsidRPr="00F317F6" w:rsidRDefault="00E233DA" w:rsidP="00DC0DA5">
            <w:pPr>
              <w:pStyle w:val="Hoofdtekst"/>
              <w:ind w:left="0"/>
            </w:pPr>
            <w:proofErr w:type="spellStart"/>
            <w:proofErr w:type="gramStart"/>
            <w:r>
              <w:t>lid_nieuw.php</w:t>
            </w:r>
            <w:proofErr w:type="spellEnd"/>
            <w:proofErr w:type="gramEnd"/>
          </w:p>
        </w:tc>
        <w:tc>
          <w:tcPr>
            <w:tcW w:w="4692" w:type="dxa"/>
            <w:vAlign w:val="center"/>
          </w:tcPr>
          <w:p w14:paraId="1E635EA3" w14:textId="31EBB40C" w:rsidR="005B3F9D" w:rsidRPr="00F317F6" w:rsidRDefault="00E233DA" w:rsidP="00DC0DA5">
            <w:pPr>
              <w:pStyle w:val="Hoofdtekst"/>
              <w:ind w:left="0"/>
            </w:pPr>
            <w:r>
              <w:t>Inschrijfformulier</w:t>
            </w:r>
          </w:p>
        </w:tc>
        <w:tc>
          <w:tcPr>
            <w:tcW w:w="619" w:type="dxa"/>
            <w:vAlign w:val="center"/>
          </w:tcPr>
          <w:p w14:paraId="65324591" w14:textId="5B785FFC" w:rsidR="005B3F9D" w:rsidRPr="00F317F6" w:rsidRDefault="005B3F9D" w:rsidP="00DC0DA5">
            <w:pPr>
              <w:pStyle w:val="Hoofdtekst"/>
              <w:ind w:left="0"/>
              <w:jc w:val="right"/>
            </w:pPr>
          </w:p>
        </w:tc>
      </w:tr>
      <w:tr w:rsidR="00E233DA" w:rsidRPr="00F317F6" w14:paraId="38217746" w14:textId="77777777" w:rsidTr="00C375A8">
        <w:tc>
          <w:tcPr>
            <w:tcW w:w="2679" w:type="dxa"/>
            <w:vAlign w:val="center"/>
          </w:tcPr>
          <w:p w14:paraId="256D867D" w14:textId="0119EB01" w:rsidR="005B3F9D" w:rsidRPr="00F317F6" w:rsidRDefault="00E233DA" w:rsidP="00DC0DA5">
            <w:pPr>
              <w:pStyle w:val="Hoofdtekst"/>
              <w:ind w:left="0"/>
            </w:pPr>
            <w:proofErr w:type="spellStart"/>
            <w:proofErr w:type="gramStart"/>
            <w:r>
              <w:t>lid_nieuw_verwerk.php</w:t>
            </w:r>
            <w:proofErr w:type="spellEnd"/>
            <w:proofErr w:type="gramEnd"/>
          </w:p>
        </w:tc>
        <w:tc>
          <w:tcPr>
            <w:tcW w:w="4692" w:type="dxa"/>
            <w:vAlign w:val="center"/>
          </w:tcPr>
          <w:p w14:paraId="75CD3203" w14:textId="07C9A0D4" w:rsidR="005B3F9D" w:rsidRPr="00F317F6" w:rsidRDefault="00A5140C" w:rsidP="00DC0DA5">
            <w:pPr>
              <w:pStyle w:val="Hoofdtekst"/>
              <w:ind w:left="0"/>
            </w:pPr>
            <w:r>
              <w:t>Inschrijfformulier verwerken</w:t>
            </w:r>
          </w:p>
        </w:tc>
        <w:tc>
          <w:tcPr>
            <w:tcW w:w="619" w:type="dxa"/>
            <w:vAlign w:val="center"/>
          </w:tcPr>
          <w:p w14:paraId="5C049DAA" w14:textId="5D2B8B61" w:rsidR="005B3F9D" w:rsidRPr="00F317F6" w:rsidRDefault="00A5140C" w:rsidP="00DC0DA5">
            <w:pPr>
              <w:pStyle w:val="Hoofdtekst"/>
              <w:ind w:left="0"/>
              <w:jc w:val="right"/>
            </w:pPr>
            <w:r>
              <w:t>5</w:t>
            </w:r>
          </w:p>
        </w:tc>
      </w:tr>
      <w:tr w:rsidR="00E233DA" w:rsidRPr="00F317F6" w14:paraId="4F20D5EA" w14:textId="77777777" w:rsidTr="00C375A8">
        <w:tc>
          <w:tcPr>
            <w:tcW w:w="2679" w:type="dxa"/>
            <w:vAlign w:val="center"/>
          </w:tcPr>
          <w:p w14:paraId="76E97D36" w14:textId="0D79C085" w:rsidR="005B3F9D" w:rsidRPr="00F317F6" w:rsidRDefault="0064730D" w:rsidP="00DC0DA5">
            <w:pPr>
              <w:pStyle w:val="Hoofdtekst"/>
              <w:ind w:left="0"/>
            </w:pPr>
            <w:proofErr w:type="spellStart"/>
            <w:proofErr w:type="gramStart"/>
            <w:r>
              <w:t>lid_bewerk.php</w:t>
            </w:r>
            <w:proofErr w:type="spellEnd"/>
            <w:proofErr w:type="gramEnd"/>
          </w:p>
        </w:tc>
        <w:tc>
          <w:tcPr>
            <w:tcW w:w="4692" w:type="dxa"/>
            <w:vAlign w:val="center"/>
          </w:tcPr>
          <w:p w14:paraId="76757713" w14:textId="12DB786C" w:rsidR="005B3F9D" w:rsidRPr="00A67EA8" w:rsidRDefault="0064730D" w:rsidP="00DC0DA5">
            <w:pPr>
              <w:pStyle w:val="Hoofdtekst"/>
              <w:ind w:left="0"/>
            </w:pPr>
            <w:r>
              <w:t>Bewerkformulier</w:t>
            </w:r>
          </w:p>
        </w:tc>
        <w:tc>
          <w:tcPr>
            <w:tcW w:w="619" w:type="dxa"/>
            <w:vAlign w:val="center"/>
          </w:tcPr>
          <w:p w14:paraId="13661ADA" w14:textId="340733B8" w:rsidR="005B3F9D" w:rsidRPr="00F317F6" w:rsidRDefault="005B3F9D" w:rsidP="00DC0DA5">
            <w:pPr>
              <w:pStyle w:val="Hoofdtekst"/>
              <w:ind w:left="0"/>
              <w:jc w:val="right"/>
            </w:pPr>
          </w:p>
        </w:tc>
      </w:tr>
      <w:tr w:rsidR="00E233DA" w:rsidRPr="00F317F6" w14:paraId="498EC2F3" w14:textId="77777777" w:rsidTr="00C375A8">
        <w:tc>
          <w:tcPr>
            <w:tcW w:w="2679" w:type="dxa"/>
            <w:vAlign w:val="center"/>
          </w:tcPr>
          <w:p w14:paraId="39BB5F1B" w14:textId="5AB18D7E" w:rsidR="005B3F9D" w:rsidRDefault="002D0FAF" w:rsidP="00DC0DA5">
            <w:pPr>
              <w:pStyle w:val="Hoofdtekst"/>
              <w:ind w:left="0"/>
            </w:pPr>
            <w:proofErr w:type="spellStart"/>
            <w:proofErr w:type="gramStart"/>
            <w:r>
              <w:t>lid_bewerk_verwerk.php</w:t>
            </w:r>
            <w:proofErr w:type="spellEnd"/>
            <w:proofErr w:type="gramEnd"/>
          </w:p>
        </w:tc>
        <w:tc>
          <w:tcPr>
            <w:tcW w:w="4692" w:type="dxa"/>
            <w:vAlign w:val="center"/>
          </w:tcPr>
          <w:p w14:paraId="643C5444" w14:textId="688E1368" w:rsidR="005B3F9D" w:rsidRDefault="002D0FAF" w:rsidP="00DC0DA5">
            <w:pPr>
              <w:pStyle w:val="Hoofdtekst"/>
              <w:ind w:left="0"/>
            </w:pPr>
            <w:r>
              <w:t>Bewerkformulier verwerken</w:t>
            </w:r>
          </w:p>
        </w:tc>
        <w:tc>
          <w:tcPr>
            <w:tcW w:w="619" w:type="dxa"/>
            <w:vAlign w:val="center"/>
          </w:tcPr>
          <w:p w14:paraId="79799D26" w14:textId="2D8B678E" w:rsidR="005B3F9D" w:rsidRDefault="002D0FAF" w:rsidP="00DC0DA5">
            <w:pPr>
              <w:pStyle w:val="Hoofdtekst"/>
              <w:ind w:left="0"/>
              <w:jc w:val="right"/>
            </w:pPr>
            <w:r>
              <w:t>5</w:t>
            </w:r>
          </w:p>
        </w:tc>
      </w:tr>
      <w:tr w:rsidR="00E233DA" w:rsidRPr="00F317F6" w14:paraId="6E3E46A5" w14:textId="77777777" w:rsidTr="00C375A8">
        <w:tc>
          <w:tcPr>
            <w:tcW w:w="2679" w:type="dxa"/>
            <w:vAlign w:val="center"/>
          </w:tcPr>
          <w:p w14:paraId="04D9BFC5" w14:textId="77FA0BDB" w:rsidR="004B0158" w:rsidRDefault="00373680" w:rsidP="00DC0DA5">
            <w:pPr>
              <w:pStyle w:val="Hoofdtekst"/>
              <w:ind w:left="0"/>
            </w:pPr>
            <w:proofErr w:type="spellStart"/>
            <w:proofErr w:type="gramStart"/>
            <w:r>
              <w:t>lid_verwijder.php</w:t>
            </w:r>
            <w:proofErr w:type="spellEnd"/>
            <w:proofErr w:type="gramEnd"/>
          </w:p>
        </w:tc>
        <w:tc>
          <w:tcPr>
            <w:tcW w:w="4692" w:type="dxa"/>
            <w:vAlign w:val="center"/>
          </w:tcPr>
          <w:p w14:paraId="309E93BA" w14:textId="20002355" w:rsidR="004B0158" w:rsidRPr="005065B0" w:rsidRDefault="00373680" w:rsidP="00DC0DA5">
            <w:pPr>
              <w:pStyle w:val="Hoofdtekst"/>
              <w:ind w:left="0"/>
            </w:pPr>
            <w:r>
              <w:t>Verwijdering bevestigen</w:t>
            </w:r>
          </w:p>
        </w:tc>
        <w:tc>
          <w:tcPr>
            <w:tcW w:w="619" w:type="dxa"/>
            <w:vAlign w:val="center"/>
          </w:tcPr>
          <w:p w14:paraId="4E961206" w14:textId="1357E646" w:rsidR="004B0158" w:rsidRDefault="004B0158" w:rsidP="00DC0DA5">
            <w:pPr>
              <w:pStyle w:val="Hoofdtekst"/>
              <w:ind w:left="0"/>
              <w:jc w:val="right"/>
            </w:pPr>
          </w:p>
        </w:tc>
      </w:tr>
      <w:tr w:rsidR="00E233DA" w:rsidRPr="00F317F6" w14:paraId="30174E11" w14:textId="77777777" w:rsidTr="00C375A8">
        <w:tc>
          <w:tcPr>
            <w:tcW w:w="2679" w:type="dxa"/>
            <w:vAlign w:val="center"/>
          </w:tcPr>
          <w:p w14:paraId="6629194E" w14:textId="04770D62" w:rsidR="004B0158" w:rsidRDefault="00373680" w:rsidP="00DC0DA5">
            <w:pPr>
              <w:pStyle w:val="Hoofdtekst"/>
              <w:ind w:left="0"/>
            </w:pPr>
            <w:proofErr w:type="spellStart"/>
            <w:proofErr w:type="gramStart"/>
            <w:r>
              <w:t>lid_verwijder_verwerk.php</w:t>
            </w:r>
            <w:proofErr w:type="spellEnd"/>
            <w:proofErr w:type="gramEnd"/>
          </w:p>
        </w:tc>
        <w:tc>
          <w:tcPr>
            <w:tcW w:w="4692" w:type="dxa"/>
            <w:vAlign w:val="center"/>
          </w:tcPr>
          <w:p w14:paraId="51BCBECB" w14:textId="405842EE" w:rsidR="004B0158" w:rsidRDefault="00373680" w:rsidP="00DC0DA5">
            <w:pPr>
              <w:pStyle w:val="Hoofdtekst"/>
              <w:ind w:left="0"/>
            </w:pPr>
            <w:r>
              <w:t>Verwijdering uitvoeren</w:t>
            </w:r>
          </w:p>
        </w:tc>
        <w:tc>
          <w:tcPr>
            <w:tcW w:w="619" w:type="dxa"/>
            <w:vAlign w:val="center"/>
          </w:tcPr>
          <w:p w14:paraId="50F05C71" w14:textId="150C7024" w:rsidR="004B0158" w:rsidRDefault="00373680" w:rsidP="00DC0DA5">
            <w:pPr>
              <w:pStyle w:val="Hoofdtekst"/>
              <w:ind w:left="0"/>
              <w:jc w:val="right"/>
            </w:pPr>
            <w:r>
              <w:t>5</w:t>
            </w:r>
          </w:p>
        </w:tc>
      </w:tr>
      <w:tr w:rsidR="00417C69" w:rsidRPr="00F317F6" w14:paraId="676E38D2" w14:textId="77777777" w:rsidTr="00C375A8">
        <w:tc>
          <w:tcPr>
            <w:tcW w:w="2679" w:type="dxa"/>
            <w:vAlign w:val="center"/>
          </w:tcPr>
          <w:p w14:paraId="4CE26C57" w14:textId="12992B4D" w:rsidR="00417C69" w:rsidRPr="00E07427" w:rsidRDefault="00417C69" w:rsidP="00DC0DA5">
            <w:pPr>
              <w:pStyle w:val="Hoofdtekst"/>
              <w:ind w:left="0"/>
            </w:pPr>
            <w:proofErr w:type="spellStart"/>
            <w:proofErr w:type="gramStart"/>
            <w:r>
              <w:t>index.php</w:t>
            </w:r>
            <w:proofErr w:type="spellEnd"/>
            <w:proofErr w:type="gramEnd"/>
          </w:p>
        </w:tc>
        <w:tc>
          <w:tcPr>
            <w:tcW w:w="4692" w:type="dxa"/>
            <w:vAlign w:val="center"/>
          </w:tcPr>
          <w:p w14:paraId="256323F1" w14:textId="191EE00C" w:rsidR="00417C69" w:rsidRPr="00E07427" w:rsidRDefault="00417C69" w:rsidP="00DC0DA5">
            <w:pPr>
              <w:pStyle w:val="Hoofdtekst"/>
              <w:ind w:left="0"/>
            </w:pPr>
            <w:r>
              <w:t>Inlogformulier</w:t>
            </w:r>
          </w:p>
        </w:tc>
        <w:tc>
          <w:tcPr>
            <w:tcW w:w="619" w:type="dxa"/>
            <w:vAlign w:val="center"/>
          </w:tcPr>
          <w:p w14:paraId="6766A253" w14:textId="2E29C966" w:rsidR="00417C69" w:rsidRDefault="00417C69" w:rsidP="00DC0DA5">
            <w:pPr>
              <w:pStyle w:val="Hoofdtekst"/>
              <w:ind w:left="0"/>
              <w:jc w:val="right"/>
            </w:pPr>
          </w:p>
        </w:tc>
      </w:tr>
      <w:tr w:rsidR="00417C69" w:rsidRPr="00F317F6" w14:paraId="5B28E4D2" w14:textId="77777777" w:rsidTr="00C375A8">
        <w:tc>
          <w:tcPr>
            <w:tcW w:w="2679" w:type="dxa"/>
            <w:vAlign w:val="center"/>
          </w:tcPr>
          <w:p w14:paraId="091AB50D" w14:textId="29506E2C" w:rsidR="00417C69" w:rsidRPr="00E07427" w:rsidRDefault="00417C69" w:rsidP="00DC0DA5">
            <w:pPr>
              <w:pStyle w:val="Hoofdtekst"/>
              <w:ind w:left="0"/>
            </w:pPr>
            <w:proofErr w:type="spellStart"/>
            <w:proofErr w:type="gramStart"/>
            <w:r w:rsidRPr="00E07427">
              <w:t>login.php</w:t>
            </w:r>
            <w:proofErr w:type="spellEnd"/>
            <w:proofErr w:type="gramEnd"/>
          </w:p>
        </w:tc>
        <w:tc>
          <w:tcPr>
            <w:tcW w:w="4692" w:type="dxa"/>
            <w:vAlign w:val="center"/>
          </w:tcPr>
          <w:p w14:paraId="60A06327" w14:textId="339906C7" w:rsidR="00417C69" w:rsidRPr="00E07427" w:rsidRDefault="00417C69" w:rsidP="00DC0DA5">
            <w:pPr>
              <w:pStyle w:val="Hoofdtekst"/>
              <w:ind w:left="0"/>
            </w:pPr>
            <w:r w:rsidRPr="00E07427">
              <w:t xml:space="preserve">Login </w:t>
            </w:r>
            <w:r>
              <w:t>verwerken</w:t>
            </w:r>
          </w:p>
        </w:tc>
        <w:tc>
          <w:tcPr>
            <w:tcW w:w="619" w:type="dxa"/>
            <w:vAlign w:val="center"/>
          </w:tcPr>
          <w:p w14:paraId="0408A830" w14:textId="142009DA" w:rsidR="00417C69" w:rsidRPr="00E07427" w:rsidRDefault="00417C69" w:rsidP="00DC0DA5">
            <w:pPr>
              <w:pStyle w:val="Hoofdtekst"/>
              <w:ind w:left="0"/>
              <w:jc w:val="right"/>
            </w:pPr>
          </w:p>
        </w:tc>
      </w:tr>
      <w:tr w:rsidR="00417C69" w:rsidRPr="00F317F6" w14:paraId="396DEEF7" w14:textId="77777777" w:rsidTr="00C375A8">
        <w:tc>
          <w:tcPr>
            <w:tcW w:w="2679" w:type="dxa"/>
            <w:vAlign w:val="center"/>
          </w:tcPr>
          <w:p w14:paraId="0E2267F5" w14:textId="49755751" w:rsidR="00417C69" w:rsidRPr="00E07427" w:rsidRDefault="00417C69" w:rsidP="00DC0DA5">
            <w:pPr>
              <w:pStyle w:val="Hoofdtekst"/>
              <w:ind w:left="0"/>
            </w:pPr>
            <w:proofErr w:type="spellStart"/>
            <w:proofErr w:type="gramStart"/>
            <w:r>
              <w:t>logout.php</w:t>
            </w:r>
            <w:proofErr w:type="spellEnd"/>
            <w:proofErr w:type="gramEnd"/>
          </w:p>
        </w:tc>
        <w:tc>
          <w:tcPr>
            <w:tcW w:w="4692" w:type="dxa"/>
            <w:vAlign w:val="center"/>
          </w:tcPr>
          <w:p w14:paraId="58FAD88D" w14:textId="35A3933F" w:rsidR="00417C69" w:rsidRPr="00E07427" w:rsidRDefault="00417C69" w:rsidP="00DC0DA5">
            <w:pPr>
              <w:pStyle w:val="Hoofdtekst"/>
              <w:ind w:left="0"/>
            </w:pPr>
            <w:r>
              <w:t>Uitloggen verwerken</w:t>
            </w:r>
          </w:p>
        </w:tc>
        <w:tc>
          <w:tcPr>
            <w:tcW w:w="619" w:type="dxa"/>
            <w:vAlign w:val="center"/>
          </w:tcPr>
          <w:p w14:paraId="2A527C0E" w14:textId="3F9B9B27" w:rsidR="00417C69" w:rsidRDefault="00417C69" w:rsidP="00DC0DA5">
            <w:pPr>
              <w:pStyle w:val="Hoofdtekst"/>
              <w:ind w:left="0"/>
              <w:jc w:val="right"/>
            </w:pPr>
            <w:r>
              <w:t>5</w:t>
            </w:r>
          </w:p>
        </w:tc>
      </w:tr>
      <w:tr w:rsidR="00417C69" w:rsidRPr="00F317F6" w14:paraId="6ECD9FCB" w14:textId="77777777" w:rsidTr="00C375A8">
        <w:tc>
          <w:tcPr>
            <w:tcW w:w="2679" w:type="dxa"/>
            <w:vAlign w:val="center"/>
          </w:tcPr>
          <w:p w14:paraId="1D3E654A" w14:textId="61782787" w:rsidR="00417C69" w:rsidRDefault="00417C69" w:rsidP="00DC0DA5">
            <w:pPr>
              <w:pStyle w:val="Hoofdtekst"/>
              <w:ind w:left="0"/>
            </w:pPr>
            <w:proofErr w:type="spellStart"/>
            <w:proofErr w:type="gramStart"/>
            <w:r>
              <w:t>session.inc.php</w:t>
            </w:r>
            <w:proofErr w:type="spellEnd"/>
            <w:proofErr w:type="gramEnd"/>
          </w:p>
        </w:tc>
        <w:tc>
          <w:tcPr>
            <w:tcW w:w="4692" w:type="dxa"/>
            <w:vAlign w:val="center"/>
          </w:tcPr>
          <w:p w14:paraId="7DC08279" w14:textId="59915EC0" w:rsidR="00417C69" w:rsidRDefault="00417C69" w:rsidP="00DC0DA5">
            <w:pPr>
              <w:pStyle w:val="Hoofdtekst"/>
              <w:ind w:left="0"/>
            </w:pPr>
            <w:r>
              <w:t>Controle op login</w:t>
            </w:r>
          </w:p>
        </w:tc>
        <w:tc>
          <w:tcPr>
            <w:tcW w:w="619" w:type="dxa"/>
            <w:vAlign w:val="center"/>
          </w:tcPr>
          <w:p w14:paraId="5D5A5DCE" w14:textId="38ECDD7E" w:rsidR="00417C69" w:rsidRDefault="00417C69" w:rsidP="00DC0DA5">
            <w:pPr>
              <w:pStyle w:val="Hoofdtekst"/>
              <w:ind w:left="0"/>
              <w:jc w:val="right"/>
            </w:pPr>
            <w:r>
              <w:t>5</w:t>
            </w:r>
          </w:p>
        </w:tc>
      </w:tr>
      <w:tr w:rsidR="00417C69" w:rsidRPr="00F317F6" w14:paraId="026C8876" w14:textId="77777777" w:rsidTr="00C375A8">
        <w:tc>
          <w:tcPr>
            <w:tcW w:w="7371" w:type="dxa"/>
            <w:gridSpan w:val="2"/>
            <w:vAlign w:val="center"/>
          </w:tcPr>
          <w:p w14:paraId="39C91E2A" w14:textId="747A043B" w:rsidR="00417C69" w:rsidRPr="0024661A" w:rsidRDefault="00417C69" w:rsidP="00DC0DA5">
            <w:pPr>
              <w:pStyle w:val="Hoofdtekst"/>
              <w:ind w:left="0"/>
              <w:jc w:val="right"/>
              <w:rPr>
                <w:b/>
              </w:rPr>
            </w:pPr>
            <w:r w:rsidRPr="0024661A">
              <w:rPr>
                <w:b/>
              </w:rPr>
              <w:t>Basisdeel</w:t>
            </w:r>
          </w:p>
        </w:tc>
        <w:tc>
          <w:tcPr>
            <w:tcW w:w="619" w:type="dxa"/>
            <w:vAlign w:val="center"/>
          </w:tcPr>
          <w:p w14:paraId="7396FCC8" w14:textId="1D323035" w:rsidR="00417C69" w:rsidRPr="0024661A" w:rsidRDefault="00C375A8" w:rsidP="00DC0DA5">
            <w:pPr>
              <w:pStyle w:val="Hoofdtekst"/>
              <w:ind w:left="0"/>
              <w:jc w:val="right"/>
              <w:rPr>
                <w:b/>
              </w:rPr>
            </w:pPr>
            <w:r>
              <w:rPr>
                <w:b/>
              </w:rPr>
              <w:t>45</w:t>
            </w:r>
          </w:p>
        </w:tc>
      </w:tr>
    </w:tbl>
    <w:p w14:paraId="4ADF2CA6" w14:textId="77777777" w:rsidR="005B3F9D" w:rsidRDefault="005B3F9D" w:rsidP="005B3F9D"/>
    <w:p w14:paraId="78EFEDA8" w14:textId="063D8E42" w:rsidR="00266964" w:rsidRDefault="00DC0DA5" w:rsidP="00A3456F">
      <w:pPr>
        <w:pStyle w:val="Hoofdtekst"/>
      </w:pPr>
      <w:r>
        <w:t xml:space="preserve">Dit betekent dat je voor het geheel uitvoeren van </w:t>
      </w:r>
      <w:r w:rsidR="00FB379F">
        <w:t xml:space="preserve">alleen het </w:t>
      </w:r>
      <w:proofErr w:type="spellStart"/>
      <w:r w:rsidR="00FB379F">
        <w:t>basisideel</w:t>
      </w:r>
      <w:proofErr w:type="spellEnd"/>
      <w:r w:rsidR="00FB379F">
        <w:t xml:space="preserve"> van </w:t>
      </w:r>
      <w:r>
        <w:t xml:space="preserve">deze reader maximaal een </w:t>
      </w:r>
      <w:r w:rsidRPr="00DC0DA5">
        <w:rPr>
          <w:b/>
        </w:rPr>
        <w:t>7,0</w:t>
      </w:r>
      <w:r>
        <w:t xml:space="preserve"> kunt behalen. </w:t>
      </w:r>
    </w:p>
    <w:p w14:paraId="1895589F" w14:textId="77777777" w:rsidR="009559F1" w:rsidRDefault="009559F1" w:rsidP="00A3456F">
      <w:pPr>
        <w:pStyle w:val="Hoofdtekst"/>
      </w:pPr>
    </w:p>
    <w:p w14:paraId="6EC0A668" w14:textId="03D0A8B1" w:rsidR="005B3F9D" w:rsidRDefault="00975E44" w:rsidP="00A3456F">
      <w:pPr>
        <w:pStyle w:val="Hoofdtekst"/>
      </w:pPr>
      <w:r>
        <w:t xml:space="preserve">Je kunt nog </w:t>
      </w:r>
      <w:r w:rsidR="00C375A8">
        <w:t xml:space="preserve">10 </w:t>
      </w:r>
      <w:r w:rsidR="00493C64">
        <w:t xml:space="preserve">extra punten </w:t>
      </w:r>
      <w:r w:rsidR="00036BE4">
        <w:t xml:space="preserve">(voor maximaal een </w:t>
      </w:r>
      <w:r w:rsidR="00036BE4" w:rsidRPr="00036BE4">
        <w:rPr>
          <w:b/>
        </w:rPr>
        <w:t>9,0</w:t>
      </w:r>
      <w:r w:rsidR="00036BE4">
        <w:t xml:space="preserve">) </w:t>
      </w:r>
      <w:r w:rsidR="00493C64">
        <w:t xml:space="preserve">krijgen voor het extra </w:t>
      </w:r>
      <w:r w:rsidR="009559F1">
        <w:t>hoofdstuk</w:t>
      </w:r>
      <w:r w:rsidR="00493C64">
        <w:t xml:space="preserve"> over file </w:t>
      </w:r>
      <w:proofErr w:type="spellStart"/>
      <w:r w:rsidR="00493C64">
        <w:t>uploads</w:t>
      </w:r>
      <w:proofErr w:type="spellEnd"/>
      <w:r w:rsidR="00493C64">
        <w:t>:</w:t>
      </w:r>
    </w:p>
    <w:p w14:paraId="18463D0A" w14:textId="77777777" w:rsidR="00FB379F" w:rsidRDefault="00FB379F" w:rsidP="00A3456F">
      <w:pPr>
        <w:pStyle w:val="Hoofdtekst"/>
      </w:pPr>
    </w:p>
    <w:tbl>
      <w:tblPr>
        <w:tblStyle w:val="TableGrid"/>
        <w:tblW w:w="7990" w:type="dxa"/>
        <w:tblInd w:w="67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2679"/>
        <w:gridCol w:w="4410"/>
        <w:gridCol w:w="901"/>
      </w:tblGrid>
      <w:tr w:rsidR="00FB379F" w:rsidRPr="00F317F6" w14:paraId="61E26AEE" w14:textId="77777777" w:rsidTr="006025DA">
        <w:tc>
          <w:tcPr>
            <w:tcW w:w="2679" w:type="dxa"/>
            <w:shd w:val="clear" w:color="auto" w:fill="A8D241"/>
            <w:vAlign w:val="center"/>
          </w:tcPr>
          <w:p w14:paraId="64819025" w14:textId="77777777" w:rsidR="00FB379F" w:rsidRPr="00E233DA" w:rsidRDefault="00FB379F" w:rsidP="006025DA">
            <w:pPr>
              <w:pStyle w:val="Hoofdtekst"/>
              <w:ind w:left="0"/>
              <w:rPr>
                <w:b/>
                <w:color w:val="FFFFFF" w:themeColor="background1"/>
              </w:rPr>
            </w:pPr>
            <w:r w:rsidRPr="00E233DA">
              <w:rPr>
                <w:b/>
                <w:color w:val="FFFFFF" w:themeColor="background1"/>
              </w:rPr>
              <w:t>Bestand</w:t>
            </w:r>
          </w:p>
        </w:tc>
        <w:tc>
          <w:tcPr>
            <w:tcW w:w="4410" w:type="dxa"/>
            <w:shd w:val="clear" w:color="auto" w:fill="A8D241"/>
            <w:vAlign w:val="center"/>
          </w:tcPr>
          <w:p w14:paraId="5983C6BD" w14:textId="77777777" w:rsidR="00FB379F" w:rsidRPr="00E233DA" w:rsidRDefault="00FB379F" w:rsidP="006025DA">
            <w:pPr>
              <w:pStyle w:val="Hoofdtekst"/>
              <w:ind w:left="0"/>
              <w:rPr>
                <w:b/>
                <w:color w:val="FFFFFF" w:themeColor="background1"/>
              </w:rPr>
            </w:pPr>
            <w:r w:rsidRPr="00E233DA">
              <w:rPr>
                <w:b/>
                <w:color w:val="FFFFFF" w:themeColor="background1"/>
              </w:rPr>
              <w:t>Omschrijving</w:t>
            </w:r>
          </w:p>
        </w:tc>
        <w:tc>
          <w:tcPr>
            <w:tcW w:w="901" w:type="dxa"/>
            <w:shd w:val="clear" w:color="auto" w:fill="A8D241"/>
            <w:vAlign w:val="center"/>
          </w:tcPr>
          <w:p w14:paraId="2F6C1EB2" w14:textId="77777777" w:rsidR="00FB379F" w:rsidRPr="00E233DA" w:rsidRDefault="00FB379F" w:rsidP="006025DA">
            <w:pPr>
              <w:pStyle w:val="Hoofdtekst"/>
              <w:ind w:left="0"/>
              <w:jc w:val="right"/>
              <w:rPr>
                <w:b/>
                <w:color w:val="FFFFFF" w:themeColor="background1"/>
              </w:rPr>
            </w:pPr>
            <w:r>
              <w:rPr>
                <w:b/>
                <w:color w:val="FFFFFF" w:themeColor="background1"/>
              </w:rPr>
              <w:t>Punten</w:t>
            </w:r>
          </w:p>
        </w:tc>
      </w:tr>
      <w:tr w:rsidR="00FB379F" w:rsidRPr="00F317F6" w14:paraId="01452045" w14:textId="77777777" w:rsidTr="006025DA">
        <w:tc>
          <w:tcPr>
            <w:tcW w:w="2679" w:type="dxa"/>
            <w:vAlign w:val="center"/>
          </w:tcPr>
          <w:p w14:paraId="462D0540" w14:textId="28EBF506" w:rsidR="00FB379F" w:rsidRDefault="00493C64" w:rsidP="006025DA">
            <w:pPr>
              <w:pStyle w:val="Hoofdtekst"/>
              <w:ind w:left="0"/>
            </w:pPr>
            <w:proofErr w:type="spellStart"/>
            <w:proofErr w:type="gramStart"/>
            <w:r>
              <w:t>home.php</w:t>
            </w:r>
            <w:proofErr w:type="spellEnd"/>
            <w:proofErr w:type="gramEnd"/>
          </w:p>
        </w:tc>
        <w:tc>
          <w:tcPr>
            <w:tcW w:w="4410" w:type="dxa"/>
            <w:vAlign w:val="center"/>
          </w:tcPr>
          <w:p w14:paraId="482F4B74" w14:textId="33137B89" w:rsidR="00FB379F" w:rsidRDefault="00493C64" w:rsidP="00493C64">
            <w:pPr>
              <w:pStyle w:val="Hoofdtekst"/>
              <w:ind w:left="0"/>
            </w:pPr>
            <w:r>
              <w:t>Link per lid naar de fotopagina</w:t>
            </w:r>
          </w:p>
        </w:tc>
        <w:tc>
          <w:tcPr>
            <w:tcW w:w="901" w:type="dxa"/>
            <w:vAlign w:val="center"/>
          </w:tcPr>
          <w:p w14:paraId="596E8DDC" w14:textId="76E44286" w:rsidR="00FB379F" w:rsidRDefault="00FB379F" w:rsidP="006025DA">
            <w:pPr>
              <w:pStyle w:val="Hoofdtekst"/>
              <w:ind w:left="0"/>
              <w:jc w:val="right"/>
            </w:pPr>
          </w:p>
        </w:tc>
      </w:tr>
      <w:tr w:rsidR="009559F1" w:rsidRPr="00F317F6" w14:paraId="45DC477E" w14:textId="77777777" w:rsidTr="006025DA">
        <w:tc>
          <w:tcPr>
            <w:tcW w:w="2679" w:type="dxa"/>
            <w:vMerge w:val="restart"/>
            <w:vAlign w:val="center"/>
          </w:tcPr>
          <w:p w14:paraId="762EA05D" w14:textId="0D77169B" w:rsidR="009559F1" w:rsidRPr="00F317F6" w:rsidRDefault="009559F1" w:rsidP="006025DA">
            <w:pPr>
              <w:pStyle w:val="Hoofdtekst"/>
              <w:ind w:left="0"/>
            </w:pPr>
            <w:proofErr w:type="spellStart"/>
            <w:proofErr w:type="gramStart"/>
            <w:r>
              <w:t>foto.php</w:t>
            </w:r>
            <w:proofErr w:type="spellEnd"/>
            <w:proofErr w:type="gramEnd"/>
          </w:p>
        </w:tc>
        <w:tc>
          <w:tcPr>
            <w:tcW w:w="4410" w:type="dxa"/>
            <w:vAlign w:val="center"/>
          </w:tcPr>
          <w:p w14:paraId="75CAF5D6" w14:textId="631AC36B" w:rsidR="009559F1" w:rsidRPr="00F317F6" w:rsidRDefault="009559F1" w:rsidP="006025DA">
            <w:pPr>
              <w:pStyle w:val="Hoofdtekst"/>
              <w:ind w:left="0"/>
            </w:pPr>
            <w:r>
              <w:t>Upload-formulier</w:t>
            </w:r>
          </w:p>
        </w:tc>
        <w:tc>
          <w:tcPr>
            <w:tcW w:w="901" w:type="dxa"/>
            <w:vAlign w:val="center"/>
          </w:tcPr>
          <w:p w14:paraId="0645FBDF" w14:textId="1F415B0B" w:rsidR="009559F1" w:rsidRPr="00F317F6" w:rsidRDefault="009559F1" w:rsidP="006025DA">
            <w:pPr>
              <w:pStyle w:val="Hoofdtekst"/>
              <w:ind w:left="0"/>
              <w:jc w:val="right"/>
            </w:pPr>
          </w:p>
        </w:tc>
      </w:tr>
      <w:tr w:rsidR="009559F1" w:rsidRPr="00F317F6" w14:paraId="60398F3A" w14:textId="77777777" w:rsidTr="006025DA">
        <w:tc>
          <w:tcPr>
            <w:tcW w:w="2679" w:type="dxa"/>
            <w:vMerge/>
            <w:vAlign w:val="center"/>
          </w:tcPr>
          <w:p w14:paraId="2EAF906E" w14:textId="50875B0B" w:rsidR="009559F1" w:rsidRPr="00F317F6" w:rsidRDefault="009559F1" w:rsidP="006025DA">
            <w:pPr>
              <w:pStyle w:val="Hoofdtekst"/>
              <w:ind w:left="0"/>
            </w:pPr>
          </w:p>
        </w:tc>
        <w:tc>
          <w:tcPr>
            <w:tcW w:w="4410" w:type="dxa"/>
            <w:vAlign w:val="center"/>
          </w:tcPr>
          <w:p w14:paraId="204495C4" w14:textId="53BEE83B" w:rsidR="009559F1" w:rsidRPr="00F317F6" w:rsidRDefault="009559F1" w:rsidP="006025DA">
            <w:pPr>
              <w:pStyle w:val="Hoofdtekst"/>
              <w:ind w:left="0"/>
            </w:pPr>
            <w:r>
              <w:t>Foto tonen</w:t>
            </w:r>
          </w:p>
        </w:tc>
        <w:tc>
          <w:tcPr>
            <w:tcW w:w="901" w:type="dxa"/>
            <w:vAlign w:val="center"/>
          </w:tcPr>
          <w:p w14:paraId="023256D3" w14:textId="5DE01226" w:rsidR="009559F1" w:rsidRPr="00F317F6" w:rsidRDefault="009559F1" w:rsidP="006025DA">
            <w:pPr>
              <w:pStyle w:val="Hoofdtekst"/>
              <w:ind w:left="0"/>
              <w:jc w:val="right"/>
            </w:pPr>
            <w:r>
              <w:t>5</w:t>
            </w:r>
          </w:p>
        </w:tc>
      </w:tr>
      <w:tr w:rsidR="00FB379F" w:rsidRPr="00F317F6" w14:paraId="73D724A4" w14:textId="77777777" w:rsidTr="006025DA">
        <w:tc>
          <w:tcPr>
            <w:tcW w:w="2679" w:type="dxa"/>
            <w:vAlign w:val="center"/>
          </w:tcPr>
          <w:p w14:paraId="1B389538" w14:textId="7825192A" w:rsidR="00FB379F" w:rsidRPr="00F317F6" w:rsidRDefault="009559F1" w:rsidP="006025DA">
            <w:pPr>
              <w:pStyle w:val="Hoofdtekst"/>
              <w:ind w:left="0"/>
            </w:pPr>
            <w:proofErr w:type="spellStart"/>
            <w:proofErr w:type="gramStart"/>
            <w:r>
              <w:t>foto_verwerk.php</w:t>
            </w:r>
            <w:proofErr w:type="spellEnd"/>
            <w:proofErr w:type="gramEnd"/>
          </w:p>
        </w:tc>
        <w:tc>
          <w:tcPr>
            <w:tcW w:w="4410" w:type="dxa"/>
            <w:vAlign w:val="center"/>
          </w:tcPr>
          <w:p w14:paraId="64C13419" w14:textId="24551596" w:rsidR="00FB379F" w:rsidRPr="00F317F6" w:rsidRDefault="009559F1" w:rsidP="006025DA">
            <w:pPr>
              <w:pStyle w:val="Hoofdtekst"/>
              <w:ind w:left="0"/>
            </w:pPr>
            <w:r>
              <w:t>Upload verwerken</w:t>
            </w:r>
          </w:p>
        </w:tc>
        <w:tc>
          <w:tcPr>
            <w:tcW w:w="901" w:type="dxa"/>
            <w:vAlign w:val="center"/>
          </w:tcPr>
          <w:p w14:paraId="62F88A1B" w14:textId="0DCD7D02" w:rsidR="00FB379F" w:rsidRPr="00F317F6" w:rsidRDefault="00C375A8" w:rsidP="006025DA">
            <w:pPr>
              <w:pStyle w:val="Hoofdtekst"/>
              <w:ind w:left="0"/>
              <w:jc w:val="right"/>
            </w:pPr>
            <w:r>
              <w:t>5</w:t>
            </w:r>
          </w:p>
        </w:tc>
      </w:tr>
      <w:tr w:rsidR="00FB379F" w:rsidRPr="00F317F6" w14:paraId="543B0BA1" w14:textId="77777777" w:rsidTr="006025DA">
        <w:tc>
          <w:tcPr>
            <w:tcW w:w="7089" w:type="dxa"/>
            <w:gridSpan w:val="2"/>
            <w:vAlign w:val="center"/>
          </w:tcPr>
          <w:p w14:paraId="36650115" w14:textId="4CA046FB" w:rsidR="00FB379F" w:rsidRPr="0024661A" w:rsidRDefault="00FB379F" w:rsidP="006025DA">
            <w:pPr>
              <w:pStyle w:val="Hoofdtekst"/>
              <w:ind w:left="0"/>
              <w:jc w:val="right"/>
              <w:rPr>
                <w:b/>
              </w:rPr>
            </w:pPr>
            <w:r>
              <w:rPr>
                <w:b/>
              </w:rPr>
              <w:t>Uitbreiding</w:t>
            </w:r>
          </w:p>
        </w:tc>
        <w:tc>
          <w:tcPr>
            <w:tcW w:w="901" w:type="dxa"/>
            <w:vAlign w:val="center"/>
          </w:tcPr>
          <w:p w14:paraId="5BE751D4" w14:textId="42AB5D5E" w:rsidR="00FB379F" w:rsidRPr="0024661A" w:rsidRDefault="00C375A8" w:rsidP="006025DA">
            <w:pPr>
              <w:pStyle w:val="Hoofdtekst"/>
              <w:ind w:left="0"/>
              <w:jc w:val="right"/>
              <w:rPr>
                <w:b/>
              </w:rPr>
            </w:pPr>
            <w:r>
              <w:rPr>
                <w:b/>
              </w:rPr>
              <w:t>1</w:t>
            </w:r>
            <w:r w:rsidR="00FB379F" w:rsidRPr="0024661A">
              <w:rPr>
                <w:b/>
              </w:rPr>
              <w:t>0</w:t>
            </w:r>
          </w:p>
        </w:tc>
      </w:tr>
    </w:tbl>
    <w:p w14:paraId="774E0E9A" w14:textId="77777777" w:rsidR="00FB379F" w:rsidRDefault="00FB379F" w:rsidP="00A3456F">
      <w:pPr>
        <w:pStyle w:val="Hoofdtekst"/>
      </w:pPr>
    </w:p>
    <w:p w14:paraId="7DE56653" w14:textId="31D01D69" w:rsidR="00DC0DA5" w:rsidRDefault="00975E44" w:rsidP="00A3456F">
      <w:pPr>
        <w:pStyle w:val="Hoofdtekst"/>
      </w:pPr>
      <w:r>
        <w:t xml:space="preserve">Je docent kan nog maximaal </w:t>
      </w:r>
      <w:r w:rsidR="00C375A8">
        <w:t>5</w:t>
      </w:r>
      <w:r>
        <w:t xml:space="preserve"> extra </w:t>
      </w:r>
      <w:r w:rsidR="009559F1">
        <w:t>punt</w:t>
      </w:r>
      <w:r w:rsidR="0026356A">
        <w:t>en</w:t>
      </w:r>
      <w:r w:rsidR="009559F1">
        <w:t xml:space="preserve"> </w:t>
      </w:r>
      <w:r w:rsidR="00036BE4">
        <w:t xml:space="preserve">(voor een </w:t>
      </w:r>
      <w:r w:rsidR="00036BE4">
        <w:rPr>
          <w:b/>
        </w:rPr>
        <w:t>10,</w:t>
      </w:r>
      <w:r w:rsidR="00036BE4" w:rsidRPr="00036BE4">
        <w:rPr>
          <w:b/>
        </w:rPr>
        <w:t>0</w:t>
      </w:r>
      <w:r w:rsidR="00036BE4">
        <w:t xml:space="preserve">) </w:t>
      </w:r>
      <w:r w:rsidR="009559F1" w:rsidRPr="00036BE4">
        <w:t>toewijzen</w:t>
      </w:r>
      <w:r w:rsidR="009559F1">
        <w:t xml:space="preserve"> voor extra werk dat je zelf toevoegt.</w:t>
      </w:r>
    </w:p>
    <w:p w14:paraId="640C0857" w14:textId="77777777" w:rsidR="009559F1" w:rsidRDefault="009559F1" w:rsidP="00A3456F">
      <w:pPr>
        <w:pStyle w:val="Hoofdtekst"/>
      </w:pPr>
    </w:p>
    <w:p w14:paraId="6FBCD645" w14:textId="77777777" w:rsidR="00A3456F" w:rsidRPr="00F317F6" w:rsidRDefault="00A3456F" w:rsidP="00A3456F">
      <w:pPr>
        <w:pStyle w:val="Heading1"/>
      </w:pPr>
      <w:bookmarkStart w:id="18" w:name="_Toc341762974"/>
      <w:bookmarkStart w:id="19" w:name="_Toc373247205"/>
      <w:bookmarkStart w:id="20" w:name="_Toc456265451"/>
      <w:r w:rsidRPr="00F317F6">
        <w:lastRenderedPageBreak/>
        <w:t>Planning</w:t>
      </w:r>
      <w:bookmarkEnd w:id="18"/>
      <w:bookmarkEnd w:id="19"/>
      <w:bookmarkEnd w:id="20"/>
    </w:p>
    <w:p w14:paraId="3A7503E3" w14:textId="43513A91" w:rsidR="00A3456F" w:rsidRPr="00F317F6" w:rsidRDefault="00A3456F" w:rsidP="00A3456F">
      <w:pPr>
        <w:pStyle w:val="Weekbeschrijving"/>
      </w:pPr>
      <w:r w:rsidRPr="00F317F6">
        <w:rPr>
          <w:rStyle w:val="WeekChar"/>
          <w:szCs w:val="22"/>
        </w:rPr>
        <w:t>Week 1</w:t>
      </w:r>
      <w:r w:rsidRPr="00F317F6">
        <w:tab/>
      </w:r>
      <w:r w:rsidR="00FB379F">
        <w:t>Introductie, de</w:t>
      </w:r>
      <w:r w:rsidR="001578DE">
        <w:t xml:space="preserve"> applicatie plannen en de hoofdpagina maken</w:t>
      </w:r>
    </w:p>
    <w:p w14:paraId="3622E7D1" w14:textId="301959CB" w:rsidR="00A3456F" w:rsidRPr="00306AA3" w:rsidRDefault="00A3456F" w:rsidP="00A3456F">
      <w:pPr>
        <w:pStyle w:val="Weekbeschrijving"/>
      </w:pPr>
      <w:r w:rsidRPr="00306AA3">
        <w:rPr>
          <w:rStyle w:val="WeekChar"/>
        </w:rPr>
        <w:t>Week 2</w:t>
      </w:r>
      <w:r w:rsidRPr="00306AA3">
        <w:t xml:space="preserve"> </w:t>
      </w:r>
      <w:r w:rsidRPr="00306AA3">
        <w:tab/>
      </w:r>
      <w:r w:rsidR="00B774E4">
        <w:t>Nieuwe leden toevoegen</w:t>
      </w:r>
    </w:p>
    <w:p w14:paraId="6EC79143" w14:textId="480E5A28" w:rsidR="00A3456F" w:rsidRDefault="00A3456F" w:rsidP="009114B1">
      <w:pPr>
        <w:pStyle w:val="Weekbeschrijving"/>
      </w:pPr>
      <w:r w:rsidRPr="00C23DB7">
        <w:rPr>
          <w:rStyle w:val="WeekChar"/>
        </w:rPr>
        <w:t>Week 3</w:t>
      </w:r>
      <w:r w:rsidRPr="00C23DB7">
        <w:tab/>
      </w:r>
      <w:r w:rsidR="00FB379F">
        <w:t>Leden bewerken</w:t>
      </w:r>
    </w:p>
    <w:p w14:paraId="35B4F199" w14:textId="43578B01" w:rsidR="00FB379F" w:rsidRPr="00C23DB7" w:rsidRDefault="00FB379F" w:rsidP="00FB379F">
      <w:pPr>
        <w:pStyle w:val="Weekbeschrijving"/>
      </w:pPr>
      <w:r w:rsidRPr="00C23DB7">
        <w:rPr>
          <w:rStyle w:val="WeekChar"/>
        </w:rPr>
        <w:t xml:space="preserve">Week </w:t>
      </w:r>
      <w:r>
        <w:rPr>
          <w:rStyle w:val="WeekChar"/>
        </w:rPr>
        <w:t>4</w:t>
      </w:r>
      <w:r w:rsidRPr="00C23DB7">
        <w:tab/>
      </w:r>
      <w:r>
        <w:t>Leden verwijderen en de applicatie beveiligen</w:t>
      </w:r>
    </w:p>
    <w:p w14:paraId="79A553F8" w14:textId="13A17A22" w:rsidR="00FB379F" w:rsidRPr="00C23DB7" w:rsidRDefault="00FB379F" w:rsidP="00FB379F">
      <w:pPr>
        <w:pStyle w:val="Weekbeschrijving"/>
      </w:pPr>
      <w:r w:rsidRPr="00C23DB7">
        <w:rPr>
          <w:rStyle w:val="WeekChar"/>
        </w:rPr>
        <w:t xml:space="preserve">Week </w:t>
      </w:r>
      <w:r>
        <w:rPr>
          <w:rStyle w:val="WeekChar"/>
        </w:rPr>
        <w:t>5</w:t>
      </w:r>
      <w:r w:rsidRPr="00C23DB7">
        <w:tab/>
      </w:r>
      <w:r>
        <w:t>Bestanden uploaden</w:t>
      </w:r>
    </w:p>
    <w:p w14:paraId="569345AE" w14:textId="7FA92704" w:rsidR="00FB379F" w:rsidRPr="00C23DB7" w:rsidRDefault="00FB379F" w:rsidP="00FB379F">
      <w:pPr>
        <w:pStyle w:val="Weekbeschrijving"/>
      </w:pPr>
      <w:r w:rsidRPr="00C23DB7">
        <w:rPr>
          <w:rStyle w:val="WeekChar"/>
        </w:rPr>
        <w:t xml:space="preserve">Week </w:t>
      </w:r>
      <w:r>
        <w:rPr>
          <w:rStyle w:val="WeekChar"/>
        </w:rPr>
        <w:t>6</w:t>
      </w:r>
      <w:r w:rsidRPr="00C23DB7">
        <w:tab/>
      </w:r>
      <w:r w:rsidR="000A0169">
        <w:t>Bestanden uploaden</w:t>
      </w:r>
    </w:p>
    <w:p w14:paraId="6AE51653" w14:textId="293F2006" w:rsidR="00FB379F" w:rsidRPr="00C23DB7" w:rsidRDefault="00FB379F" w:rsidP="00FB379F">
      <w:pPr>
        <w:pStyle w:val="Weekbeschrijving"/>
      </w:pPr>
      <w:r w:rsidRPr="00C23DB7">
        <w:rPr>
          <w:rStyle w:val="WeekChar"/>
        </w:rPr>
        <w:t xml:space="preserve">Week </w:t>
      </w:r>
      <w:r>
        <w:rPr>
          <w:rStyle w:val="WeekChar"/>
        </w:rPr>
        <w:t>7</w:t>
      </w:r>
      <w:r w:rsidRPr="00C23DB7">
        <w:tab/>
      </w:r>
      <w:r w:rsidR="000A0169">
        <w:t>Uitloop</w:t>
      </w:r>
    </w:p>
    <w:p w14:paraId="0CC326D2" w14:textId="77777777" w:rsidR="00FB379F" w:rsidRPr="00C23DB7" w:rsidRDefault="00FB379F" w:rsidP="009114B1">
      <w:pPr>
        <w:pStyle w:val="Weekbeschrijving"/>
      </w:pPr>
    </w:p>
    <w:p w14:paraId="791CA003" w14:textId="77777777" w:rsidR="00A3456F" w:rsidRPr="00C23DB7" w:rsidRDefault="00A3456F" w:rsidP="00A3456F">
      <w:pPr>
        <w:pStyle w:val="Hoofdtekst"/>
      </w:pPr>
    </w:p>
    <w:p w14:paraId="5A3389DA" w14:textId="77777777" w:rsidR="00A3456F" w:rsidRPr="00C23DB7" w:rsidRDefault="00A3456F" w:rsidP="00A3456F">
      <w:pPr>
        <w:pStyle w:val="Hoofdtekst"/>
      </w:pPr>
    </w:p>
    <w:p w14:paraId="063C464B" w14:textId="77777777" w:rsidR="00A3456F" w:rsidRPr="00C23DB7" w:rsidRDefault="00A3456F" w:rsidP="00A3456F">
      <w:pPr>
        <w:pStyle w:val="Hoofdtekst"/>
      </w:pPr>
    </w:p>
    <w:p w14:paraId="51615368" w14:textId="77777777" w:rsidR="00F25B78" w:rsidRPr="00C23DB7" w:rsidRDefault="00F25B78">
      <w:pPr>
        <w:ind w:left="0"/>
        <w:outlineLvl w:val="9"/>
        <w:rPr>
          <w:rFonts w:ascii="Caecilia LT Std Roman" w:hAnsi="Caecilia LT Std Roman"/>
          <w:b/>
          <w:caps/>
          <w:noProof/>
          <w:color w:val="868788"/>
          <w:sz w:val="32"/>
          <w:szCs w:val="32"/>
        </w:rPr>
      </w:pPr>
      <w:bookmarkStart w:id="21" w:name="_Toc341762975"/>
      <w:r w:rsidRPr="00C23DB7">
        <w:br w:type="page"/>
      </w:r>
    </w:p>
    <w:p w14:paraId="0E861524" w14:textId="0B53FD47" w:rsidR="00633E82" w:rsidRPr="00A5140C" w:rsidRDefault="009E691E" w:rsidP="00A5140C">
      <w:pPr>
        <w:pStyle w:val="Heading1"/>
      </w:pPr>
      <w:bookmarkStart w:id="22" w:name="_Toc456265452"/>
      <w:bookmarkEnd w:id="21"/>
      <w:r w:rsidRPr="00A5140C">
        <w:lastRenderedPageBreak/>
        <w:t xml:space="preserve">1. </w:t>
      </w:r>
      <w:r w:rsidR="00F20D42" w:rsidRPr="00A5140C">
        <w:t>Een CRUD applicatie</w:t>
      </w:r>
      <w:bookmarkEnd w:id="22"/>
    </w:p>
    <w:p w14:paraId="4FC09485" w14:textId="21FCEE13" w:rsidR="0000451F" w:rsidRDefault="00F20D42" w:rsidP="00F20D42">
      <w:pPr>
        <w:pStyle w:val="Hoofdtekst"/>
      </w:pPr>
      <w:r>
        <w:t xml:space="preserve">In deze reader gaan we een CRUD-applicatie maken. </w:t>
      </w:r>
      <w:r w:rsidR="00300129">
        <w:t>Hiervoor mo</w:t>
      </w:r>
      <w:r w:rsidR="0000451F">
        <w:t xml:space="preserve">et je wel eerst weten wat CRUD is en hoe je een applicatie </w:t>
      </w:r>
      <w:r w:rsidR="00300129">
        <w:t>ontwerpt</w:t>
      </w:r>
      <w:r w:rsidR="0000451F">
        <w:t>.</w:t>
      </w:r>
    </w:p>
    <w:p w14:paraId="55E2E759" w14:textId="77777777" w:rsidR="0000451F" w:rsidRDefault="0000451F" w:rsidP="00F20D42">
      <w:pPr>
        <w:pStyle w:val="Hoofdtekst"/>
      </w:pPr>
    </w:p>
    <w:p w14:paraId="0A323712" w14:textId="43776177" w:rsidR="0000451F" w:rsidRDefault="0000451F" w:rsidP="0000451F">
      <w:pPr>
        <w:pStyle w:val="Heading2"/>
      </w:pPr>
      <w:bookmarkStart w:id="23" w:name="_Toc456265453"/>
      <w:r>
        <w:t>Wat is CRUD?</w:t>
      </w:r>
      <w:bookmarkEnd w:id="23"/>
    </w:p>
    <w:p w14:paraId="4451B52B" w14:textId="2A0E85DD" w:rsidR="00F20D42" w:rsidRDefault="00F20D42" w:rsidP="00F20D42">
      <w:pPr>
        <w:pStyle w:val="Hoofdtekst"/>
      </w:pPr>
      <w:r>
        <w:t>CRUD is een acroniem (afkortingswoord) voor:</w:t>
      </w:r>
    </w:p>
    <w:p w14:paraId="786ED8E6" w14:textId="77777777" w:rsidR="00F20D42" w:rsidRDefault="00F20D42" w:rsidP="00F20D42">
      <w:pPr>
        <w:pStyle w:val="Hoofdtekst"/>
      </w:pPr>
    </w:p>
    <w:p w14:paraId="12F0BE78" w14:textId="1966A2C9" w:rsidR="00F20D42" w:rsidRDefault="00F20D42" w:rsidP="00F20D42">
      <w:pPr>
        <w:pStyle w:val="Hoofdtekst"/>
        <w:numPr>
          <w:ilvl w:val="0"/>
          <w:numId w:val="26"/>
        </w:numPr>
      </w:pPr>
      <w:proofErr w:type="spellStart"/>
      <w:r w:rsidRPr="00A76FDF">
        <w:rPr>
          <w:b/>
        </w:rPr>
        <w:t>C</w:t>
      </w:r>
      <w:r>
        <w:t>reate</w:t>
      </w:r>
      <w:proofErr w:type="spellEnd"/>
    </w:p>
    <w:p w14:paraId="26294C73" w14:textId="6903C193" w:rsidR="00F20D42" w:rsidRDefault="00F20D42" w:rsidP="00F20D42">
      <w:pPr>
        <w:pStyle w:val="Hoofdtekst"/>
        <w:numPr>
          <w:ilvl w:val="0"/>
          <w:numId w:val="26"/>
        </w:numPr>
      </w:pPr>
      <w:r w:rsidRPr="00A76FDF">
        <w:rPr>
          <w:b/>
        </w:rPr>
        <w:t>R</w:t>
      </w:r>
      <w:r>
        <w:t>ead</w:t>
      </w:r>
    </w:p>
    <w:p w14:paraId="50261B8A" w14:textId="587B1F3C" w:rsidR="00F20D42" w:rsidRDefault="00F20D42" w:rsidP="00F20D42">
      <w:pPr>
        <w:pStyle w:val="Hoofdtekst"/>
        <w:numPr>
          <w:ilvl w:val="0"/>
          <w:numId w:val="26"/>
        </w:numPr>
      </w:pPr>
      <w:r w:rsidRPr="00A76FDF">
        <w:rPr>
          <w:b/>
        </w:rPr>
        <w:t>U</w:t>
      </w:r>
      <w:r>
        <w:t>pdate</w:t>
      </w:r>
    </w:p>
    <w:p w14:paraId="72CA5DBD" w14:textId="2F533379" w:rsidR="00F20D42" w:rsidRDefault="00F20D42" w:rsidP="00F20D42">
      <w:pPr>
        <w:pStyle w:val="Hoofdtekst"/>
        <w:numPr>
          <w:ilvl w:val="0"/>
          <w:numId w:val="26"/>
        </w:numPr>
      </w:pPr>
      <w:r w:rsidRPr="00A76FDF">
        <w:rPr>
          <w:b/>
        </w:rPr>
        <w:t>D</w:t>
      </w:r>
      <w:r>
        <w:t>elete</w:t>
      </w:r>
    </w:p>
    <w:p w14:paraId="066A1924" w14:textId="77777777" w:rsidR="00F20D42" w:rsidRDefault="00F20D42" w:rsidP="00F20D42">
      <w:pPr>
        <w:pStyle w:val="Hoofdtekst"/>
      </w:pPr>
    </w:p>
    <w:p w14:paraId="25EA880B" w14:textId="6205334D" w:rsidR="00F20D42" w:rsidRDefault="00F84044" w:rsidP="00F20D42">
      <w:pPr>
        <w:pStyle w:val="Hoofdtekst"/>
      </w:pPr>
      <w:r>
        <w:t xml:space="preserve">Dit beschrijft de vier basishandelingen die een applicatie met “zijn” data kan doen: Maken, lezen, wijzigen en verwijderen. Je ziet, als je de </w:t>
      </w:r>
      <w:proofErr w:type="gramStart"/>
      <w:r>
        <w:t>SQL opdrachten</w:t>
      </w:r>
      <w:proofErr w:type="gramEnd"/>
      <w:r>
        <w:t xml:space="preserve"> om met data te werken er naast zet, dat deze ook op deze functies zijn toegespitst:</w:t>
      </w:r>
    </w:p>
    <w:p w14:paraId="043A51DF" w14:textId="77777777" w:rsidR="00F84044" w:rsidRDefault="00F84044" w:rsidP="00F20D42">
      <w:pPr>
        <w:pStyle w:val="Hoofdtekst"/>
      </w:pPr>
    </w:p>
    <w:tbl>
      <w:tblPr>
        <w:tblStyle w:val="TableGrid"/>
        <w:tblW w:w="7838" w:type="dxa"/>
        <w:tblInd w:w="675" w:type="dxa"/>
        <w:tblLook w:val="04A0" w:firstRow="1" w:lastRow="0" w:firstColumn="1" w:lastColumn="0" w:noHBand="0" w:noVBand="1"/>
      </w:tblPr>
      <w:tblGrid>
        <w:gridCol w:w="2612"/>
        <w:gridCol w:w="2613"/>
        <w:gridCol w:w="2613"/>
      </w:tblGrid>
      <w:tr w:rsidR="00F84044" w:rsidRPr="00F84044" w14:paraId="77C93292" w14:textId="77777777" w:rsidTr="00E233DA">
        <w:tc>
          <w:tcPr>
            <w:tcW w:w="2612" w:type="dxa"/>
            <w:shd w:val="clear" w:color="auto" w:fill="A6CE39"/>
          </w:tcPr>
          <w:p w14:paraId="25C00C85" w14:textId="7CA6131B" w:rsidR="00F84044" w:rsidRPr="00F84044" w:rsidRDefault="00F84044" w:rsidP="00F84044">
            <w:pPr>
              <w:pStyle w:val="Hoofdtekst"/>
              <w:ind w:left="0"/>
              <w:rPr>
                <w:b/>
                <w:color w:val="FFFFFF" w:themeColor="background1"/>
              </w:rPr>
            </w:pPr>
            <w:r w:rsidRPr="00F84044">
              <w:rPr>
                <w:b/>
                <w:color w:val="FFFFFF" w:themeColor="background1"/>
              </w:rPr>
              <w:t>Handeling</w:t>
            </w:r>
          </w:p>
        </w:tc>
        <w:tc>
          <w:tcPr>
            <w:tcW w:w="2613" w:type="dxa"/>
            <w:shd w:val="clear" w:color="auto" w:fill="A8D241"/>
          </w:tcPr>
          <w:p w14:paraId="53AD01B0" w14:textId="0A37ED9F" w:rsidR="00F84044" w:rsidRPr="00F84044" w:rsidRDefault="00F84044" w:rsidP="00F84044">
            <w:pPr>
              <w:pStyle w:val="Hoofdtekst"/>
              <w:ind w:left="0"/>
              <w:rPr>
                <w:b/>
                <w:color w:val="FFFFFF" w:themeColor="background1"/>
              </w:rPr>
            </w:pPr>
            <w:r w:rsidRPr="00F84044">
              <w:rPr>
                <w:b/>
                <w:color w:val="FFFFFF" w:themeColor="background1"/>
              </w:rPr>
              <w:t>CRUD</w:t>
            </w:r>
          </w:p>
        </w:tc>
        <w:tc>
          <w:tcPr>
            <w:tcW w:w="2613" w:type="dxa"/>
            <w:shd w:val="clear" w:color="auto" w:fill="A6CE39"/>
          </w:tcPr>
          <w:p w14:paraId="2F269FB2" w14:textId="1EA39527" w:rsidR="00F84044" w:rsidRPr="00F84044" w:rsidRDefault="00F84044" w:rsidP="00F84044">
            <w:pPr>
              <w:pStyle w:val="Hoofdtekst"/>
              <w:ind w:left="0"/>
              <w:rPr>
                <w:b/>
                <w:color w:val="FFFFFF" w:themeColor="background1"/>
              </w:rPr>
            </w:pPr>
            <w:r w:rsidRPr="00F84044">
              <w:rPr>
                <w:b/>
                <w:color w:val="FFFFFF" w:themeColor="background1"/>
              </w:rPr>
              <w:t>SQL</w:t>
            </w:r>
          </w:p>
        </w:tc>
      </w:tr>
      <w:tr w:rsidR="00F84044" w14:paraId="1BC89D47" w14:textId="77777777" w:rsidTr="00F84044">
        <w:tc>
          <w:tcPr>
            <w:tcW w:w="2612" w:type="dxa"/>
          </w:tcPr>
          <w:p w14:paraId="5F559EBE" w14:textId="330B2AEF" w:rsidR="00F84044" w:rsidRDefault="00F84044" w:rsidP="00F84044">
            <w:pPr>
              <w:pStyle w:val="Hoofdtekst"/>
              <w:ind w:left="0"/>
            </w:pPr>
            <w:r>
              <w:t>Maken</w:t>
            </w:r>
          </w:p>
        </w:tc>
        <w:tc>
          <w:tcPr>
            <w:tcW w:w="2613" w:type="dxa"/>
          </w:tcPr>
          <w:p w14:paraId="6B33D226" w14:textId="0867ECD5" w:rsidR="00F84044" w:rsidRDefault="00F84044" w:rsidP="00F84044">
            <w:pPr>
              <w:pStyle w:val="Hoofdtekst"/>
              <w:ind w:left="0"/>
            </w:pPr>
            <w:proofErr w:type="spellStart"/>
            <w:r>
              <w:t>Create</w:t>
            </w:r>
            <w:proofErr w:type="spellEnd"/>
          </w:p>
        </w:tc>
        <w:tc>
          <w:tcPr>
            <w:tcW w:w="2613" w:type="dxa"/>
          </w:tcPr>
          <w:p w14:paraId="27A2634F" w14:textId="6D658889" w:rsidR="00F84044" w:rsidRDefault="00F84044" w:rsidP="00F84044">
            <w:pPr>
              <w:pStyle w:val="Hoofdtekst"/>
              <w:ind w:left="0"/>
            </w:pPr>
            <w:r>
              <w:t>INSERT</w:t>
            </w:r>
          </w:p>
        </w:tc>
      </w:tr>
      <w:tr w:rsidR="00F84044" w14:paraId="3248B15B" w14:textId="77777777" w:rsidTr="00F84044">
        <w:tc>
          <w:tcPr>
            <w:tcW w:w="2612" w:type="dxa"/>
          </w:tcPr>
          <w:p w14:paraId="0E557B49" w14:textId="58A2F7CC" w:rsidR="00F84044" w:rsidRDefault="00F84044" w:rsidP="00F20D42">
            <w:pPr>
              <w:pStyle w:val="Hoofdtekst"/>
              <w:ind w:left="0"/>
            </w:pPr>
            <w:r>
              <w:t>Lezen</w:t>
            </w:r>
          </w:p>
        </w:tc>
        <w:tc>
          <w:tcPr>
            <w:tcW w:w="2613" w:type="dxa"/>
          </w:tcPr>
          <w:p w14:paraId="50180BD7" w14:textId="15F56712" w:rsidR="00F84044" w:rsidRDefault="00F84044" w:rsidP="00F20D42">
            <w:pPr>
              <w:pStyle w:val="Hoofdtekst"/>
              <w:ind w:left="0"/>
            </w:pPr>
            <w:r>
              <w:t>Read</w:t>
            </w:r>
          </w:p>
        </w:tc>
        <w:tc>
          <w:tcPr>
            <w:tcW w:w="2613" w:type="dxa"/>
          </w:tcPr>
          <w:p w14:paraId="7D6BF952" w14:textId="3E11E8AD" w:rsidR="00F84044" w:rsidRDefault="00F84044" w:rsidP="00F20D42">
            <w:pPr>
              <w:pStyle w:val="Hoofdtekst"/>
              <w:ind w:left="0"/>
            </w:pPr>
            <w:r>
              <w:t>SELECT</w:t>
            </w:r>
          </w:p>
        </w:tc>
      </w:tr>
      <w:tr w:rsidR="00F84044" w14:paraId="37CAEA43" w14:textId="77777777" w:rsidTr="00F84044">
        <w:tc>
          <w:tcPr>
            <w:tcW w:w="2612" w:type="dxa"/>
          </w:tcPr>
          <w:p w14:paraId="198E33CA" w14:textId="7F092D3D" w:rsidR="00F84044" w:rsidRDefault="00F84044" w:rsidP="00F20D42">
            <w:pPr>
              <w:pStyle w:val="Hoofdtekst"/>
              <w:ind w:left="0"/>
            </w:pPr>
            <w:r>
              <w:t>Wijzigen</w:t>
            </w:r>
          </w:p>
        </w:tc>
        <w:tc>
          <w:tcPr>
            <w:tcW w:w="2613" w:type="dxa"/>
          </w:tcPr>
          <w:p w14:paraId="026C4D38" w14:textId="027FE028" w:rsidR="00F84044" w:rsidRDefault="00F84044" w:rsidP="00F20D42">
            <w:pPr>
              <w:pStyle w:val="Hoofdtekst"/>
              <w:ind w:left="0"/>
            </w:pPr>
            <w:r>
              <w:t>Update</w:t>
            </w:r>
          </w:p>
        </w:tc>
        <w:tc>
          <w:tcPr>
            <w:tcW w:w="2613" w:type="dxa"/>
          </w:tcPr>
          <w:p w14:paraId="19B7B5EC" w14:textId="458B0C86" w:rsidR="00F84044" w:rsidRDefault="00F84044" w:rsidP="00F20D42">
            <w:pPr>
              <w:pStyle w:val="Hoofdtekst"/>
              <w:ind w:left="0"/>
            </w:pPr>
            <w:r>
              <w:t>UPDATE</w:t>
            </w:r>
          </w:p>
        </w:tc>
      </w:tr>
      <w:tr w:rsidR="00F84044" w14:paraId="1A7C4696" w14:textId="77777777" w:rsidTr="00F84044">
        <w:trPr>
          <w:trHeight w:val="207"/>
        </w:trPr>
        <w:tc>
          <w:tcPr>
            <w:tcW w:w="2612" w:type="dxa"/>
          </w:tcPr>
          <w:p w14:paraId="779010CC" w14:textId="1E197F17" w:rsidR="00F84044" w:rsidRDefault="00F84044" w:rsidP="00F20D42">
            <w:pPr>
              <w:pStyle w:val="Hoofdtekst"/>
              <w:ind w:left="0"/>
            </w:pPr>
            <w:r>
              <w:t>Verwijderen</w:t>
            </w:r>
          </w:p>
        </w:tc>
        <w:tc>
          <w:tcPr>
            <w:tcW w:w="2613" w:type="dxa"/>
          </w:tcPr>
          <w:p w14:paraId="6401245D" w14:textId="7EC6FDFF" w:rsidR="00F84044" w:rsidRDefault="00F84044" w:rsidP="00F20D42">
            <w:pPr>
              <w:pStyle w:val="Hoofdtekst"/>
              <w:ind w:left="0"/>
            </w:pPr>
            <w:r>
              <w:t>Delete</w:t>
            </w:r>
          </w:p>
        </w:tc>
        <w:tc>
          <w:tcPr>
            <w:tcW w:w="2613" w:type="dxa"/>
          </w:tcPr>
          <w:p w14:paraId="38A7DAA9" w14:textId="0FDB1D56" w:rsidR="00F84044" w:rsidRDefault="00F84044" w:rsidP="00F20D42">
            <w:pPr>
              <w:pStyle w:val="Hoofdtekst"/>
              <w:ind w:left="0"/>
            </w:pPr>
            <w:r>
              <w:t>DELETE</w:t>
            </w:r>
          </w:p>
        </w:tc>
      </w:tr>
    </w:tbl>
    <w:p w14:paraId="4C639D78" w14:textId="77777777" w:rsidR="00F84044" w:rsidRPr="00F20D42" w:rsidRDefault="00F84044" w:rsidP="00F20D42">
      <w:pPr>
        <w:pStyle w:val="Hoofdtekst"/>
      </w:pPr>
    </w:p>
    <w:p w14:paraId="48E5C10C" w14:textId="63D8FA0D" w:rsidR="00992734" w:rsidRDefault="0000451F" w:rsidP="00992734">
      <w:pPr>
        <w:pStyle w:val="Hoofdtekst"/>
      </w:pPr>
      <w:r>
        <w:t>Bijna alle applicaties die je maakt gebruiken de vier stappen van CRUD wel ergens in de code. Het is dan ook een makkelijk ezelsbruggetje om te onthouden om zo voor jezelf te controleren of je applicatie wel compleet is (oftewel: alle stappen van CRUD kunnen worden uitgevoerd).</w:t>
      </w:r>
    </w:p>
    <w:p w14:paraId="5D92CD40" w14:textId="77777777" w:rsidR="0000451F" w:rsidRDefault="0000451F" w:rsidP="00992734">
      <w:pPr>
        <w:pStyle w:val="Hoofdtekst"/>
      </w:pPr>
    </w:p>
    <w:p w14:paraId="15FDA17D" w14:textId="7CD2285B" w:rsidR="0000451F" w:rsidRDefault="0000451F" w:rsidP="0000451F">
      <w:pPr>
        <w:pStyle w:val="Heading2"/>
      </w:pPr>
      <w:bookmarkStart w:id="24" w:name="_Toc456265454"/>
      <w:r>
        <w:t>Onze applicatie: Ledenbeheer</w:t>
      </w:r>
      <w:bookmarkEnd w:id="24"/>
    </w:p>
    <w:p w14:paraId="3E28E6F1" w14:textId="330FF738" w:rsidR="0000451F" w:rsidRDefault="0000451F" w:rsidP="0000451F">
      <w:pPr>
        <w:pStyle w:val="Hoofdtekst"/>
      </w:pPr>
      <w:r>
        <w:t xml:space="preserve">In deze reader gaan we een complete </w:t>
      </w:r>
      <w:proofErr w:type="gramStart"/>
      <w:r>
        <w:t>CRUD applicatie</w:t>
      </w:r>
      <w:proofErr w:type="gramEnd"/>
      <w:r>
        <w:t xml:space="preserve"> maken voor ledenbeheer. De applicatie is bedoeld voor de mensen die de ledenadministratie doen van een tennisclub. Deze mensen moeten kunnen:</w:t>
      </w:r>
    </w:p>
    <w:p w14:paraId="4365CA55" w14:textId="77777777" w:rsidR="0000451F" w:rsidRDefault="0000451F" w:rsidP="0000451F">
      <w:pPr>
        <w:pStyle w:val="Hoofdtekst"/>
      </w:pPr>
    </w:p>
    <w:tbl>
      <w:tblPr>
        <w:tblStyle w:val="TableGrid"/>
        <w:tblW w:w="7830" w:type="dxa"/>
        <w:tblInd w:w="675" w:type="dxa"/>
        <w:tblLook w:val="04A0" w:firstRow="1" w:lastRow="0" w:firstColumn="1" w:lastColumn="0" w:noHBand="0" w:noVBand="1"/>
      </w:tblPr>
      <w:tblGrid>
        <w:gridCol w:w="3827"/>
        <w:gridCol w:w="4003"/>
      </w:tblGrid>
      <w:tr w:rsidR="0000451F" w:rsidRPr="0000451F" w14:paraId="5C70CF46" w14:textId="77777777" w:rsidTr="0000451F">
        <w:tc>
          <w:tcPr>
            <w:tcW w:w="3827" w:type="dxa"/>
            <w:shd w:val="clear" w:color="auto" w:fill="A6CE39"/>
          </w:tcPr>
          <w:p w14:paraId="6BDF9189" w14:textId="72331774" w:rsidR="0000451F" w:rsidRPr="0000451F" w:rsidRDefault="0000451F" w:rsidP="0000451F">
            <w:pPr>
              <w:pStyle w:val="Hoofdtekst"/>
              <w:ind w:left="0"/>
              <w:rPr>
                <w:b/>
                <w:color w:val="FFFFFF" w:themeColor="background1"/>
              </w:rPr>
            </w:pPr>
            <w:r w:rsidRPr="0000451F">
              <w:rPr>
                <w:b/>
                <w:color w:val="FFFFFF" w:themeColor="background1"/>
              </w:rPr>
              <w:t>Handeling</w:t>
            </w:r>
          </w:p>
        </w:tc>
        <w:tc>
          <w:tcPr>
            <w:tcW w:w="4003" w:type="dxa"/>
            <w:shd w:val="clear" w:color="auto" w:fill="A6CE39"/>
          </w:tcPr>
          <w:p w14:paraId="7ADF1D37" w14:textId="2D17C0DE" w:rsidR="0000451F" w:rsidRPr="0000451F" w:rsidRDefault="0000451F" w:rsidP="0000451F">
            <w:pPr>
              <w:pStyle w:val="Hoofdtekst"/>
              <w:ind w:left="0"/>
              <w:rPr>
                <w:b/>
                <w:color w:val="FFFFFF" w:themeColor="background1"/>
              </w:rPr>
            </w:pPr>
            <w:r w:rsidRPr="0000451F">
              <w:rPr>
                <w:b/>
                <w:color w:val="FFFFFF" w:themeColor="background1"/>
              </w:rPr>
              <w:t>Onderdeel</w:t>
            </w:r>
          </w:p>
        </w:tc>
      </w:tr>
      <w:tr w:rsidR="0000451F" w14:paraId="70AD4F1C" w14:textId="77777777" w:rsidTr="0000451F">
        <w:tc>
          <w:tcPr>
            <w:tcW w:w="3827" w:type="dxa"/>
          </w:tcPr>
          <w:p w14:paraId="6AA83BA1" w14:textId="43C0CF58" w:rsidR="0000451F" w:rsidRDefault="0000451F" w:rsidP="0000451F">
            <w:pPr>
              <w:pStyle w:val="Hoofdtekst"/>
              <w:ind w:left="0"/>
            </w:pPr>
            <w:r>
              <w:t>Leden inschrijven</w:t>
            </w:r>
          </w:p>
        </w:tc>
        <w:tc>
          <w:tcPr>
            <w:tcW w:w="4003" w:type="dxa"/>
          </w:tcPr>
          <w:p w14:paraId="53048D4B" w14:textId="56DF4BA4" w:rsidR="0000451F" w:rsidRDefault="0000451F" w:rsidP="0000451F">
            <w:pPr>
              <w:pStyle w:val="Hoofdtekst"/>
              <w:ind w:left="0"/>
            </w:pPr>
            <w:proofErr w:type="spellStart"/>
            <w:r>
              <w:t>Create</w:t>
            </w:r>
            <w:proofErr w:type="spellEnd"/>
          </w:p>
        </w:tc>
      </w:tr>
      <w:tr w:rsidR="0000451F" w14:paraId="5B7A7C28" w14:textId="77777777" w:rsidTr="000C326F">
        <w:tc>
          <w:tcPr>
            <w:tcW w:w="3827" w:type="dxa"/>
          </w:tcPr>
          <w:p w14:paraId="0AC523C5" w14:textId="77777777" w:rsidR="0000451F" w:rsidRDefault="0000451F" w:rsidP="000C326F">
            <w:pPr>
              <w:pStyle w:val="Hoofdtekst"/>
              <w:ind w:left="0"/>
            </w:pPr>
            <w:r>
              <w:t>Leden en ledenlijst bekijken</w:t>
            </w:r>
          </w:p>
        </w:tc>
        <w:tc>
          <w:tcPr>
            <w:tcW w:w="4003" w:type="dxa"/>
          </w:tcPr>
          <w:p w14:paraId="47F9F6B6" w14:textId="77777777" w:rsidR="0000451F" w:rsidRDefault="0000451F" w:rsidP="000C326F">
            <w:pPr>
              <w:pStyle w:val="Hoofdtekst"/>
              <w:ind w:left="0"/>
            </w:pPr>
            <w:r>
              <w:t>Read</w:t>
            </w:r>
          </w:p>
        </w:tc>
      </w:tr>
      <w:tr w:rsidR="0000451F" w14:paraId="1D79041E" w14:textId="77777777" w:rsidTr="0000451F">
        <w:tc>
          <w:tcPr>
            <w:tcW w:w="3827" w:type="dxa"/>
          </w:tcPr>
          <w:p w14:paraId="4FAE2BCA" w14:textId="469FC70B" w:rsidR="0000451F" w:rsidRDefault="0000451F" w:rsidP="0000451F">
            <w:pPr>
              <w:pStyle w:val="Hoofdtekst"/>
              <w:ind w:left="0"/>
            </w:pPr>
            <w:r>
              <w:t>Leden aanpassen</w:t>
            </w:r>
          </w:p>
        </w:tc>
        <w:tc>
          <w:tcPr>
            <w:tcW w:w="4003" w:type="dxa"/>
          </w:tcPr>
          <w:p w14:paraId="67D2CFC1" w14:textId="7AA3CA28" w:rsidR="0000451F" w:rsidRDefault="0000451F" w:rsidP="0000451F">
            <w:pPr>
              <w:pStyle w:val="Hoofdtekst"/>
              <w:ind w:left="0"/>
            </w:pPr>
            <w:r>
              <w:t>Update</w:t>
            </w:r>
          </w:p>
        </w:tc>
      </w:tr>
      <w:tr w:rsidR="0000451F" w14:paraId="4962450F" w14:textId="77777777" w:rsidTr="0000451F">
        <w:tc>
          <w:tcPr>
            <w:tcW w:w="3827" w:type="dxa"/>
          </w:tcPr>
          <w:p w14:paraId="4A8D6FE6" w14:textId="5A001D53" w:rsidR="0000451F" w:rsidRDefault="0000451F" w:rsidP="0000451F">
            <w:pPr>
              <w:pStyle w:val="Hoofdtekst"/>
              <w:ind w:left="0"/>
            </w:pPr>
            <w:r>
              <w:t>Leden uitschrijven</w:t>
            </w:r>
          </w:p>
        </w:tc>
        <w:tc>
          <w:tcPr>
            <w:tcW w:w="4003" w:type="dxa"/>
          </w:tcPr>
          <w:p w14:paraId="2F0AB8DA" w14:textId="5171E0ED" w:rsidR="0000451F" w:rsidRDefault="0000451F" w:rsidP="0000451F">
            <w:pPr>
              <w:pStyle w:val="Hoofdtekst"/>
              <w:ind w:left="0"/>
            </w:pPr>
            <w:r>
              <w:t>Delete</w:t>
            </w:r>
          </w:p>
        </w:tc>
      </w:tr>
    </w:tbl>
    <w:p w14:paraId="068BFF1B" w14:textId="77777777" w:rsidR="0000451F" w:rsidRDefault="0000451F" w:rsidP="0000451F">
      <w:pPr>
        <w:pStyle w:val="Hoofdtekst"/>
      </w:pPr>
    </w:p>
    <w:p w14:paraId="04F9F4C9" w14:textId="6BCD3976" w:rsidR="0000451F" w:rsidRDefault="0000451F" w:rsidP="0000451F">
      <w:pPr>
        <w:pStyle w:val="Hoofdtekst"/>
      </w:pPr>
      <w:r>
        <w:t>Daarnaast moeten de gebruikers verplicht inloggen om zo de ledenadministratie te beschermen.</w:t>
      </w:r>
    </w:p>
    <w:p w14:paraId="28A20CAE" w14:textId="77777777" w:rsidR="0000451F" w:rsidRDefault="0000451F" w:rsidP="0000451F">
      <w:pPr>
        <w:pStyle w:val="Hoofdtekst"/>
      </w:pPr>
    </w:p>
    <w:p w14:paraId="3B22644B" w14:textId="2CC69166" w:rsidR="0000451F" w:rsidRDefault="00986DD1" w:rsidP="0000451F">
      <w:pPr>
        <w:pStyle w:val="Hoofdtekst"/>
      </w:pPr>
      <w:r>
        <w:t xml:space="preserve">Voordat je begint aan het bouwen van een applicatie moet je eerst </w:t>
      </w:r>
      <w:r w:rsidR="00BE122E">
        <w:t xml:space="preserve">natuurlijk een ontwerp maken. Dit ontwerp gebruik je om vooraf zeker te weten dat je alle eisen hebt meegenomen en tijdens het project gebruik je de planning als “checklist” van wat je moet doen. Je start altijd bij de </w:t>
      </w:r>
      <w:proofErr w:type="spellStart"/>
      <w:r w:rsidR="00BE122E" w:rsidRPr="00BE122E">
        <w:rPr>
          <w:b/>
        </w:rPr>
        <w:t>index.php</w:t>
      </w:r>
      <w:proofErr w:type="spellEnd"/>
      <w:r w:rsidR="00BE122E">
        <w:t xml:space="preserve"> en zet bij iedere pagina wat hij doet en hoe hij heet. Voor onze applicatie hebben we al een ontwerp voor je gemaakt:</w:t>
      </w:r>
    </w:p>
    <w:p w14:paraId="5CC92CBF" w14:textId="77777777" w:rsidR="00BE122E" w:rsidRDefault="00BE122E" w:rsidP="0000451F">
      <w:pPr>
        <w:pStyle w:val="Hoofdtekst"/>
      </w:pPr>
    </w:p>
    <w:p w14:paraId="58C4D31D" w14:textId="436029FD" w:rsidR="00BE122E" w:rsidRDefault="00787D6F" w:rsidP="0000451F">
      <w:pPr>
        <w:pStyle w:val="Hoofdtekst"/>
      </w:pPr>
      <w:r>
        <w:rPr>
          <w:noProof/>
          <w:lang w:val="en-US" w:eastAsia="en-US"/>
        </w:rPr>
        <w:lastRenderedPageBreak/>
        <w:drawing>
          <wp:inline distT="0" distB="0" distL="0" distR="0" wp14:anchorId="5B37ACDE" wp14:editId="3DA0065A">
            <wp:extent cx="5219700" cy="7201535"/>
            <wp:effectExtent l="0" t="0" r="1270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lowchart.png"/>
                    <pic:cNvPicPr/>
                  </pic:nvPicPr>
                  <pic:blipFill>
                    <a:blip r:embed="rId13">
                      <a:extLst>
                        <a:ext uri="{28A0092B-C50C-407E-A947-70E740481C1C}">
                          <a14:useLocalDpi xmlns:a14="http://schemas.microsoft.com/office/drawing/2010/main" val="0"/>
                        </a:ext>
                      </a:extLst>
                    </a:blip>
                    <a:stretch>
                      <a:fillRect/>
                    </a:stretch>
                  </pic:blipFill>
                  <pic:spPr>
                    <a:xfrm>
                      <a:off x="0" y="0"/>
                      <a:ext cx="5219700" cy="7201535"/>
                    </a:xfrm>
                    <a:prstGeom prst="rect">
                      <a:avLst/>
                    </a:prstGeom>
                    <a:ln>
                      <a:noFill/>
                    </a:ln>
                  </pic:spPr>
                </pic:pic>
              </a:graphicData>
            </a:graphic>
          </wp:inline>
        </w:drawing>
      </w:r>
    </w:p>
    <w:p w14:paraId="2AE2A5B5" w14:textId="77777777" w:rsidR="00DA4FB9" w:rsidRDefault="00DA4FB9" w:rsidP="0000451F">
      <w:pPr>
        <w:pStyle w:val="Hoofdtekst"/>
      </w:pPr>
    </w:p>
    <w:p w14:paraId="53FBEB1E" w14:textId="7AD48490" w:rsidR="00DA4FB9" w:rsidRDefault="00813816" w:rsidP="0000451F">
      <w:pPr>
        <w:pStyle w:val="Hoofdtekst"/>
      </w:pPr>
      <w:r>
        <w:t>In dit schema zie je dat:</w:t>
      </w:r>
    </w:p>
    <w:p w14:paraId="5D539877" w14:textId="77777777" w:rsidR="00813816" w:rsidRDefault="00813816" w:rsidP="0000451F">
      <w:pPr>
        <w:pStyle w:val="Hoofdtekst"/>
      </w:pPr>
    </w:p>
    <w:p w14:paraId="69AD47D6" w14:textId="3C9BCEA4" w:rsidR="00813816" w:rsidRDefault="00813816" w:rsidP="00813816">
      <w:pPr>
        <w:pStyle w:val="Hoofdtekst"/>
        <w:numPr>
          <w:ilvl w:val="0"/>
          <w:numId w:val="27"/>
        </w:numPr>
      </w:pPr>
      <w:r>
        <w:t xml:space="preserve">Een gebruiker begint op </w:t>
      </w:r>
      <w:proofErr w:type="spellStart"/>
      <w:r>
        <w:rPr>
          <w:b/>
        </w:rPr>
        <w:t>index.php</w:t>
      </w:r>
      <w:proofErr w:type="spellEnd"/>
      <w:r>
        <w:t>, waar een login-formulier wordt getoond</w:t>
      </w:r>
      <w:r w:rsidR="00D94950">
        <w:t>.</w:t>
      </w:r>
    </w:p>
    <w:p w14:paraId="45EE8345" w14:textId="40534FEE" w:rsidR="00813816" w:rsidRPr="00D94950" w:rsidRDefault="00813816" w:rsidP="00813816">
      <w:pPr>
        <w:pStyle w:val="Hoofdtekst"/>
        <w:numPr>
          <w:ilvl w:val="0"/>
          <w:numId w:val="27"/>
        </w:numPr>
      </w:pPr>
      <w:r>
        <w:t xml:space="preserve">De login wordt verwerkt door </w:t>
      </w:r>
      <w:proofErr w:type="spellStart"/>
      <w:r>
        <w:rPr>
          <w:b/>
        </w:rPr>
        <w:t>login.php</w:t>
      </w:r>
      <w:proofErr w:type="spellEnd"/>
      <w:r w:rsidR="00D94950">
        <w:t>.</w:t>
      </w:r>
    </w:p>
    <w:p w14:paraId="4AB35C4C" w14:textId="572E3BF2" w:rsidR="00D94950" w:rsidRPr="00D94950" w:rsidRDefault="00D94950" w:rsidP="00813816">
      <w:pPr>
        <w:pStyle w:val="Hoofdtekst"/>
        <w:numPr>
          <w:ilvl w:val="0"/>
          <w:numId w:val="27"/>
        </w:numPr>
      </w:pPr>
      <w:r w:rsidRPr="00D94950">
        <w:t xml:space="preserve">Uitloggen </w:t>
      </w:r>
      <w:r>
        <w:t xml:space="preserve">wordt verwerkt door </w:t>
      </w:r>
      <w:proofErr w:type="spellStart"/>
      <w:r>
        <w:rPr>
          <w:b/>
        </w:rPr>
        <w:t>logout.php</w:t>
      </w:r>
      <w:proofErr w:type="spellEnd"/>
      <w:r>
        <w:t>.</w:t>
      </w:r>
    </w:p>
    <w:p w14:paraId="4AB181E0" w14:textId="23BE8EA1" w:rsidR="00813816" w:rsidRDefault="00813816" w:rsidP="00813816">
      <w:pPr>
        <w:pStyle w:val="Hoofdtekst"/>
        <w:numPr>
          <w:ilvl w:val="0"/>
          <w:numId w:val="27"/>
        </w:numPr>
      </w:pPr>
      <w:r>
        <w:t xml:space="preserve">De hoofdpagina, </w:t>
      </w:r>
      <w:proofErr w:type="spellStart"/>
      <w:r>
        <w:rPr>
          <w:b/>
        </w:rPr>
        <w:t>home.php</w:t>
      </w:r>
      <w:proofErr w:type="spellEnd"/>
      <w:r>
        <w:t>, toont de volledige ledenlijst</w:t>
      </w:r>
      <w:r w:rsidR="00D94950">
        <w:t>.</w:t>
      </w:r>
    </w:p>
    <w:p w14:paraId="665C342B" w14:textId="6072768D" w:rsidR="00813816" w:rsidRDefault="00813816" w:rsidP="00813816">
      <w:pPr>
        <w:pStyle w:val="Hoofdtekst"/>
        <w:numPr>
          <w:ilvl w:val="0"/>
          <w:numId w:val="27"/>
        </w:numPr>
      </w:pPr>
      <w:r>
        <w:t xml:space="preserve">Er is een formulier voor het inschrijven van een nieuw lid, </w:t>
      </w:r>
      <w:proofErr w:type="spellStart"/>
      <w:r>
        <w:rPr>
          <w:b/>
        </w:rPr>
        <w:t>lid_nieuw.php</w:t>
      </w:r>
      <w:proofErr w:type="spellEnd"/>
      <w:r>
        <w:t xml:space="preserve">, dat wordt verwerkt door een apart script, </w:t>
      </w:r>
      <w:proofErr w:type="spellStart"/>
      <w:r>
        <w:rPr>
          <w:b/>
        </w:rPr>
        <w:t>lid_nieuw_verwerk.php</w:t>
      </w:r>
      <w:proofErr w:type="spellEnd"/>
      <w:r w:rsidR="00D94950">
        <w:t>.</w:t>
      </w:r>
    </w:p>
    <w:p w14:paraId="6C3BC12F" w14:textId="223AE4AD" w:rsidR="00813816" w:rsidRDefault="00813816" w:rsidP="00813816">
      <w:pPr>
        <w:pStyle w:val="Hoofdtekst"/>
        <w:numPr>
          <w:ilvl w:val="0"/>
          <w:numId w:val="27"/>
        </w:numPr>
      </w:pPr>
      <w:r>
        <w:lastRenderedPageBreak/>
        <w:t xml:space="preserve">Er is een formulier voor het bewerken van een lid, </w:t>
      </w:r>
      <w:proofErr w:type="spellStart"/>
      <w:r>
        <w:rPr>
          <w:b/>
        </w:rPr>
        <w:t>lid_bewerk.php</w:t>
      </w:r>
      <w:proofErr w:type="spellEnd"/>
      <w:r>
        <w:t xml:space="preserve">, dat wordt verwerkt door een apart script, </w:t>
      </w:r>
      <w:proofErr w:type="spellStart"/>
      <w:r>
        <w:rPr>
          <w:b/>
        </w:rPr>
        <w:t>lid_bewerk_verwerk.php</w:t>
      </w:r>
      <w:proofErr w:type="spellEnd"/>
      <w:r w:rsidR="00D94950">
        <w:t>.</w:t>
      </w:r>
    </w:p>
    <w:p w14:paraId="01498DB5" w14:textId="0D0317C3" w:rsidR="00813816" w:rsidRDefault="00813816" w:rsidP="00813816">
      <w:pPr>
        <w:pStyle w:val="Hoofdtekst"/>
        <w:numPr>
          <w:ilvl w:val="0"/>
          <w:numId w:val="27"/>
        </w:numPr>
      </w:pPr>
      <w:r>
        <w:t>Er is een pagina waar voor het verwijderen van het lid een bevestiging wordt gevraagd</w:t>
      </w:r>
      <w:r w:rsidR="00D94950">
        <w:t xml:space="preserve">, </w:t>
      </w:r>
      <w:proofErr w:type="spellStart"/>
      <w:r w:rsidR="00D94950">
        <w:rPr>
          <w:b/>
        </w:rPr>
        <w:t>lid_verwijder.php</w:t>
      </w:r>
      <w:proofErr w:type="spellEnd"/>
      <w:r w:rsidR="00D94950">
        <w:t xml:space="preserve">, waar als de gebruiker op “ja” klikt wordt doorverwezen naar </w:t>
      </w:r>
      <w:proofErr w:type="spellStart"/>
      <w:r w:rsidR="00D94950">
        <w:rPr>
          <w:b/>
        </w:rPr>
        <w:t>lid_verwijder_verwerk.php</w:t>
      </w:r>
      <w:proofErr w:type="spellEnd"/>
      <w:r w:rsidR="00D94950">
        <w:t xml:space="preserve"> waar het lid werkelijk verwijderd wordt.</w:t>
      </w:r>
    </w:p>
    <w:p w14:paraId="2F633C0A" w14:textId="1FAE3FAA" w:rsidR="00D94950" w:rsidRDefault="00D94950" w:rsidP="00813816">
      <w:pPr>
        <w:pStyle w:val="Hoofdtekst"/>
        <w:numPr>
          <w:ilvl w:val="0"/>
          <w:numId w:val="27"/>
        </w:numPr>
      </w:pPr>
      <w:r>
        <w:t>Er zijn twee scripts die worden gekoppeld die een gebruiker nooit ziet, maar die wel door de applicatie worden gebruikt. Dit noemen we soms ook wel “</w:t>
      </w:r>
      <w:proofErr w:type="spellStart"/>
      <w:r>
        <w:t>include</w:t>
      </w:r>
      <w:proofErr w:type="spellEnd"/>
      <w:r>
        <w:t xml:space="preserve"> files”, en zijn in deze applicatie herkenbaar aan de </w:t>
      </w:r>
      <w:proofErr w:type="gramStart"/>
      <w:r>
        <w:t xml:space="preserve">extensie </w:t>
      </w:r>
      <w:r>
        <w:rPr>
          <w:b/>
        </w:rPr>
        <w:t>.</w:t>
      </w:r>
      <w:proofErr w:type="spellStart"/>
      <w:proofErr w:type="gramEnd"/>
      <w:r>
        <w:rPr>
          <w:b/>
        </w:rPr>
        <w:t>inc.php</w:t>
      </w:r>
      <w:proofErr w:type="spellEnd"/>
      <w:r>
        <w:t xml:space="preserve"> om ze te onderscheiden van de overige pagina’s.</w:t>
      </w:r>
      <w:r>
        <w:br/>
        <w:t>In deze applicatie hebben we er twee:</w:t>
      </w:r>
    </w:p>
    <w:p w14:paraId="29D30687" w14:textId="0BB58A28" w:rsidR="00D94950" w:rsidRDefault="00D94950" w:rsidP="00D94950">
      <w:pPr>
        <w:pStyle w:val="Hoofdtekst"/>
        <w:numPr>
          <w:ilvl w:val="1"/>
          <w:numId w:val="27"/>
        </w:numPr>
      </w:pPr>
      <w:proofErr w:type="spellStart"/>
      <w:proofErr w:type="gramStart"/>
      <w:r w:rsidRPr="00D94950">
        <w:rPr>
          <w:b/>
        </w:rPr>
        <w:t>config.inc.php</w:t>
      </w:r>
      <w:proofErr w:type="spellEnd"/>
      <w:proofErr w:type="gramEnd"/>
      <w:r>
        <w:t xml:space="preserve"> bevat alle instellingen (database login, etc.)</w:t>
      </w:r>
    </w:p>
    <w:p w14:paraId="4E81EADC" w14:textId="691BDAF4" w:rsidR="00D94950" w:rsidRDefault="00D94950" w:rsidP="00D94950">
      <w:pPr>
        <w:pStyle w:val="Hoofdtekst"/>
        <w:numPr>
          <w:ilvl w:val="1"/>
          <w:numId w:val="27"/>
        </w:numPr>
      </w:pPr>
      <w:proofErr w:type="spellStart"/>
      <w:proofErr w:type="gramStart"/>
      <w:r w:rsidRPr="00D94950">
        <w:rPr>
          <w:b/>
        </w:rPr>
        <w:t>session.inc.php</w:t>
      </w:r>
      <w:proofErr w:type="spellEnd"/>
      <w:proofErr w:type="gramEnd"/>
      <w:r>
        <w:t xml:space="preserve"> wordt gebruikt voor de beveiliging</w:t>
      </w:r>
    </w:p>
    <w:p w14:paraId="2FDBE77E" w14:textId="77777777" w:rsidR="00D94950" w:rsidRDefault="00D94950" w:rsidP="00D94950">
      <w:pPr>
        <w:pStyle w:val="Hoofdtekst"/>
      </w:pPr>
    </w:p>
    <w:p w14:paraId="224C8858" w14:textId="34092B51" w:rsidR="00D94950" w:rsidRDefault="00D94950" w:rsidP="00D94950">
      <w:pPr>
        <w:pStyle w:val="Hoofdtekst"/>
      </w:pPr>
      <w:r>
        <w:t>In dit schema geven de pijlen ook handelingen en beveiliging aan:</w:t>
      </w:r>
    </w:p>
    <w:p w14:paraId="6D175AF4" w14:textId="77777777" w:rsidR="00D94950" w:rsidRDefault="00D94950" w:rsidP="00D94950">
      <w:pPr>
        <w:pStyle w:val="Hoofdtekst"/>
      </w:pPr>
    </w:p>
    <w:p w14:paraId="5ECF92D3" w14:textId="682DF76C" w:rsidR="00D94950" w:rsidRDefault="00D94950" w:rsidP="00D94950">
      <w:pPr>
        <w:pStyle w:val="Hoofdtekst"/>
        <w:numPr>
          <w:ilvl w:val="0"/>
          <w:numId w:val="28"/>
        </w:numPr>
      </w:pPr>
      <w:r>
        <w:t xml:space="preserve">Een </w:t>
      </w:r>
      <w:r w:rsidRPr="002A41C2">
        <w:rPr>
          <w:color w:val="00B050"/>
        </w:rPr>
        <w:t xml:space="preserve">groene </w:t>
      </w:r>
      <w:r>
        <w:t xml:space="preserve">pijl betekent dat een gebruiker ingelogd is, een </w:t>
      </w:r>
      <w:r w:rsidRPr="002A41C2">
        <w:rPr>
          <w:color w:val="FF0000"/>
        </w:rPr>
        <w:t xml:space="preserve">rode </w:t>
      </w:r>
      <w:r>
        <w:t>pijl dat hij (nog) niet ingelogd is.</w:t>
      </w:r>
    </w:p>
    <w:p w14:paraId="7234A1BE" w14:textId="58CB068E" w:rsidR="00D94950" w:rsidRDefault="00D94950" w:rsidP="00D94950">
      <w:pPr>
        <w:pStyle w:val="Hoofdtekst"/>
        <w:numPr>
          <w:ilvl w:val="0"/>
          <w:numId w:val="28"/>
        </w:numPr>
      </w:pPr>
      <w:r>
        <w:t>Een solide pijl is een gebruikershandeling (klikken op een link of een formulier met de “</w:t>
      </w:r>
      <w:proofErr w:type="spellStart"/>
      <w:r>
        <w:t>submit</w:t>
      </w:r>
      <w:proofErr w:type="spellEnd"/>
      <w:r>
        <w:t>” knop insturen), een gestippelde pijl is een automatische doorverwijzing (“</w:t>
      </w:r>
      <w:proofErr w:type="spellStart"/>
      <w:r>
        <w:t>redirect</w:t>
      </w:r>
      <w:proofErr w:type="spellEnd"/>
      <w:r>
        <w:t>”) door de applicatie.</w:t>
      </w:r>
    </w:p>
    <w:p w14:paraId="16410E37" w14:textId="77777777" w:rsidR="00D94950" w:rsidRDefault="00D94950" w:rsidP="00D94950">
      <w:pPr>
        <w:pStyle w:val="Hoofdtekst"/>
      </w:pPr>
    </w:p>
    <w:p w14:paraId="7FC766B9" w14:textId="602A78DE" w:rsidR="00D94950" w:rsidRDefault="00D94950" w:rsidP="00D94950">
      <w:pPr>
        <w:pStyle w:val="Hoofdtekst"/>
      </w:pPr>
      <w:r>
        <w:t>Zo zie je dat een schema als dit je de werking van de applicatie toont, je deze als checklist kunt gebruiken of je alle bestanden en functies hebt, en dat je meteen ziet welke files je wel of niet moet beveiligen.</w:t>
      </w:r>
      <w:r w:rsidR="00CA1B59">
        <w:t xml:space="preserve"> Aan het einde van deze reader hebben we al deze bestanden en functies gemaakt.</w:t>
      </w:r>
    </w:p>
    <w:p w14:paraId="360C43E5" w14:textId="77777777" w:rsidR="00CF5041" w:rsidRDefault="00CF5041" w:rsidP="00D94950">
      <w:pPr>
        <w:pStyle w:val="Hoofdtekst"/>
      </w:pPr>
    </w:p>
    <w:p w14:paraId="0F9568B5" w14:textId="1880A91E" w:rsidR="00CF5041" w:rsidRDefault="00CF5041" w:rsidP="00CF5041">
      <w:pPr>
        <w:pStyle w:val="Heading1"/>
      </w:pPr>
      <w:bookmarkStart w:id="25" w:name="_Toc456265455"/>
      <w:r>
        <w:lastRenderedPageBreak/>
        <w:t xml:space="preserve">2. De </w:t>
      </w:r>
      <w:r w:rsidR="00703F57">
        <w:t>structuur van de app bouwen</w:t>
      </w:r>
      <w:bookmarkEnd w:id="25"/>
    </w:p>
    <w:p w14:paraId="1C832C69" w14:textId="5FDCB2CB" w:rsidR="00CF5041" w:rsidRDefault="00AB1261" w:rsidP="00AB1261">
      <w:pPr>
        <w:pStyle w:val="Hoofdtekst"/>
      </w:pPr>
      <w:r>
        <w:t>Maak op je eigen website een map “</w:t>
      </w:r>
      <w:r w:rsidR="0078070F">
        <w:rPr>
          <w:b/>
        </w:rPr>
        <w:t>BACK2</w:t>
      </w:r>
      <w:r>
        <w:t>”, dit wordt</w:t>
      </w:r>
      <w:r w:rsidR="00703F57">
        <w:t xml:space="preserve"> de hoofdmap van de applicatie</w:t>
      </w:r>
      <w:r w:rsidR="009053F8">
        <w:t xml:space="preserve"> waarin we alle bestanden gaan maken en opslaan</w:t>
      </w:r>
      <w:r w:rsidR="00703F57">
        <w:t>.</w:t>
      </w:r>
    </w:p>
    <w:p w14:paraId="59C45227" w14:textId="77777777" w:rsidR="00CF5041" w:rsidRDefault="00CF5041" w:rsidP="00AB1261">
      <w:pPr>
        <w:pStyle w:val="Hoofdtekst"/>
      </w:pPr>
    </w:p>
    <w:p w14:paraId="5B9078DC" w14:textId="56462E51" w:rsidR="00CF5041" w:rsidRDefault="00CF5041" w:rsidP="00CF5041">
      <w:pPr>
        <w:pStyle w:val="Heading2"/>
      </w:pPr>
      <w:bookmarkStart w:id="26" w:name="_Toc456265456"/>
      <w:r>
        <w:t>De tabel</w:t>
      </w:r>
      <w:bookmarkEnd w:id="26"/>
    </w:p>
    <w:p w14:paraId="50796FD4" w14:textId="531FB859" w:rsidR="00CF5041" w:rsidRPr="00703F57" w:rsidRDefault="00CF5041" w:rsidP="00CF5041">
      <w:pPr>
        <w:pStyle w:val="Hoofdtekst"/>
      </w:pPr>
      <w:r>
        <w:t xml:space="preserve">Voordat we aan de applicatie gaan werken moeten we eerst zorgen dat we wat data beschikbaar hebben. Bij deze reader hoort het bestand </w:t>
      </w:r>
      <w:r w:rsidR="0078070F">
        <w:rPr>
          <w:b/>
        </w:rPr>
        <w:t>back2</w:t>
      </w:r>
      <w:r w:rsidRPr="00CF5041">
        <w:rPr>
          <w:b/>
        </w:rPr>
        <w:t>_</w:t>
      </w:r>
      <w:r w:rsidR="00703F57">
        <w:rPr>
          <w:b/>
        </w:rPr>
        <w:t>leden</w:t>
      </w:r>
      <w:r w:rsidRPr="00CF5041">
        <w:rPr>
          <w:b/>
        </w:rPr>
        <w:t>.sql</w:t>
      </w:r>
      <w:r w:rsidR="00703F57">
        <w:rPr>
          <w:b/>
        </w:rPr>
        <w:t>.txt</w:t>
      </w:r>
      <w:r w:rsidR="00703F57">
        <w:t xml:space="preserve">, hierin staan de </w:t>
      </w:r>
      <w:proofErr w:type="gramStart"/>
      <w:r w:rsidR="00703F57">
        <w:t>SQL opdrachten</w:t>
      </w:r>
      <w:proofErr w:type="gramEnd"/>
      <w:r w:rsidR="00703F57">
        <w:t xml:space="preserve"> om de tabel </w:t>
      </w:r>
      <w:r w:rsidR="0078070F">
        <w:rPr>
          <w:b/>
        </w:rPr>
        <w:t>back2</w:t>
      </w:r>
      <w:r w:rsidR="00703F57">
        <w:rPr>
          <w:b/>
        </w:rPr>
        <w:t xml:space="preserve">_leden </w:t>
      </w:r>
      <w:r w:rsidR="00703F57">
        <w:t>te maken.</w:t>
      </w:r>
    </w:p>
    <w:p w14:paraId="08AA31F6" w14:textId="77777777" w:rsidR="002F2282" w:rsidRDefault="002F2282" w:rsidP="00CF5041">
      <w:pPr>
        <w:pStyle w:val="Hoofdtekst"/>
      </w:pPr>
    </w:p>
    <w:p w14:paraId="2FC2FCCE" w14:textId="515EA4A6" w:rsidR="00902CA9" w:rsidRDefault="00703F57" w:rsidP="00CF5041">
      <w:pPr>
        <w:pStyle w:val="Hoofdtekst"/>
      </w:pPr>
      <w:r>
        <w:t xml:space="preserve">Log in met je eigen username en (database!) password op </w:t>
      </w:r>
      <w:proofErr w:type="spellStart"/>
      <w:r>
        <w:t>PHPmyAdmin</w:t>
      </w:r>
      <w:proofErr w:type="spellEnd"/>
      <w:r>
        <w:t xml:space="preserve"> op het adres  </w:t>
      </w:r>
      <w:hyperlink r:id="rId14" w:history="1">
        <w:r w:rsidRPr="008D13BD">
          <w:rPr>
            <w:rStyle w:val="Hyperlink"/>
          </w:rPr>
          <w:t>https://pma.ict-lab.nl</w:t>
        </w:r>
      </w:hyperlink>
      <w:r>
        <w:t xml:space="preserve">. </w:t>
      </w:r>
      <w:r w:rsidR="00902CA9">
        <w:t>Selecteer je database, klik het tabblad “</w:t>
      </w:r>
      <w:r w:rsidR="00931195">
        <w:t>I</w:t>
      </w:r>
      <w:r w:rsidR="00902CA9">
        <w:t xml:space="preserve">mport”, kies het bestand </w:t>
      </w:r>
      <w:r w:rsidR="0078070F">
        <w:rPr>
          <w:b/>
        </w:rPr>
        <w:t>back2</w:t>
      </w:r>
      <w:r w:rsidR="00902CA9">
        <w:rPr>
          <w:b/>
        </w:rPr>
        <w:t>_leden.sql.txt</w:t>
      </w:r>
      <w:r w:rsidR="00902CA9">
        <w:t xml:space="preserve"> en klik “Go”.</w:t>
      </w:r>
    </w:p>
    <w:p w14:paraId="537C6D10" w14:textId="77777777" w:rsidR="00902CA9" w:rsidRDefault="00902CA9" w:rsidP="00CF5041">
      <w:pPr>
        <w:pStyle w:val="Hoofdtekst"/>
      </w:pPr>
    </w:p>
    <w:p w14:paraId="72228E95" w14:textId="415ED67A" w:rsidR="00902CA9" w:rsidRPr="00902CA9" w:rsidRDefault="00931195" w:rsidP="00CF5041">
      <w:pPr>
        <w:pStyle w:val="Hoofdtekst"/>
      </w:pPr>
      <w:r>
        <w:rPr>
          <w:noProof/>
          <w:lang w:val="en-US" w:eastAsia="en-US"/>
        </w:rPr>
        <w:drawing>
          <wp:inline distT="0" distB="0" distL="0" distR="0" wp14:anchorId="6E56D105" wp14:editId="6027DEA2">
            <wp:extent cx="5219700" cy="404368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7-13 at 11.26.3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9700" cy="4043680"/>
                    </a:xfrm>
                    <a:prstGeom prst="rect">
                      <a:avLst/>
                    </a:prstGeom>
                  </pic:spPr>
                </pic:pic>
              </a:graphicData>
            </a:graphic>
          </wp:inline>
        </w:drawing>
      </w:r>
    </w:p>
    <w:p w14:paraId="4F7EA4D0" w14:textId="77777777" w:rsidR="00703F57" w:rsidRDefault="00703F57" w:rsidP="00CF5041">
      <w:pPr>
        <w:pStyle w:val="Hoofdtekst"/>
      </w:pPr>
    </w:p>
    <w:p w14:paraId="044B632B" w14:textId="3340E207" w:rsidR="002F2282" w:rsidRDefault="00931195" w:rsidP="00CF5041">
      <w:pPr>
        <w:pStyle w:val="Hoofdtekst"/>
      </w:pPr>
      <w:r>
        <w:t xml:space="preserve">Als alles goed gegaan is heb je nu de tabel </w:t>
      </w:r>
      <w:r w:rsidR="0078070F">
        <w:rPr>
          <w:b/>
        </w:rPr>
        <w:t>back2</w:t>
      </w:r>
      <w:r>
        <w:rPr>
          <w:b/>
        </w:rPr>
        <w:t>_leden</w:t>
      </w:r>
      <w:r>
        <w:t xml:space="preserve"> tot je beschikking. Als je de structuur van deze tabel bekijkt zie je het volgende:</w:t>
      </w:r>
    </w:p>
    <w:p w14:paraId="36315A62" w14:textId="77777777" w:rsidR="00931195" w:rsidRDefault="00931195" w:rsidP="00CF5041">
      <w:pPr>
        <w:pStyle w:val="Hoofdtekst"/>
      </w:pPr>
    </w:p>
    <w:p w14:paraId="28F75A25" w14:textId="512493E8" w:rsidR="00931195" w:rsidRDefault="00931195" w:rsidP="00CF5041">
      <w:pPr>
        <w:pStyle w:val="Hoofdtekst"/>
      </w:pPr>
      <w:r w:rsidRPr="00931195">
        <w:rPr>
          <w:noProof/>
          <w:lang w:val="en-US" w:eastAsia="en-US"/>
        </w:rPr>
        <w:drawing>
          <wp:inline distT="0" distB="0" distL="0" distR="0" wp14:anchorId="034B1370" wp14:editId="09120CCF">
            <wp:extent cx="5219700" cy="1468755"/>
            <wp:effectExtent l="0" t="0" r="1270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700" cy="1468755"/>
                    </a:xfrm>
                    <a:prstGeom prst="rect">
                      <a:avLst/>
                    </a:prstGeom>
                  </pic:spPr>
                </pic:pic>
              </a:graphicData>
            </a:graphic>
          </wp:inline>
        </w:drawing>
      </w:r>
    </w:p>
    <w:p w14:paraId="148215BA" w14:textId="77777777" w:rsidR="00931195" w:rsidRDefault="00931195" w:rsidP="00CF5041">
      <w:pPr>
        <w:pStyle w:val="Hoofdtekst"/>
      </w:pPr>
    </w:p>
    <w:p w14:paraId="11DDFF5B" w14:textId="7AB21A93" w:rsidR="00D24A2D" w:rsidRDefault="00CA275C" w:rsidP="00D24A2D">
      <w:pPr>
        <w:pStyle w:val="Hoofdtekst"/>
      </w:pPr>
      <w:r>
        <w:lastRenderedPageBreak/>
        <w:t xml:space="preserve">Als eerste zie je dat het veld </w:t>
      </w:r>
      <w:proofErr w:type="spellStart"/>
      <w:r>
        <w:rPr>
          <w:b/>
        </w:rPr>
        <w:t>id</w:t>
      </w:r>
      <w:proofErr w:type="spellEnd"/>
      <w:r>
        <w:t xml:space="preserve"> de </w:t>
      </w:r>
      <w:proofErr w:type="spellStart"/>
      <w:r>
        <w:t>primary</w:t>
      </w:r>
      <w:proofErr w:type="spellEnd"/>
      <w:r>
        <w:t xml:space="preserve"> </w:t>
      </w:r>
      <w:proofErr w:type="spellStart"/>
      <w:r>
        <w:t>key</w:t>
      </w:r>
      <w:proofErr w:type="spellEnd"/>
      <w:r>
        <w:t xml:space="preserve"> is (dit zie je aan het feit dat de veldnaam onderstreept is), </w:t>
      </w:r>
      <w:r w:rsidR="00D24A2D">
        <w:t xml:space="preserve">dat dit veld van het type </w:t>
      </w:r>
      <w:r w:rsidR="00D24A2D" w:rsidRPr="00D24A2D">
        <w:rPr>
          <w:b/>
        </w:rPr>
        <w:t>INT</w:t>
      </w:r>
      <w:r w:rsidR="00D24A2D">
        <w:t xml:space="preserve"> is en dus alleen hele getallen bevat, </w:t>
      </w:r>
      <w:r>
        <w:t xml:space="preserve">en dat dit veld een “AUTO_INCREMENT” toevoeging heeft, wat inhoudt dat </w:t>
      </w:r>
      <w:r w:rsidR="00D24A2D">
        <w:t>dit veld automatisch met een volgnummer wordt gevuld door de database-server.</w:t>
      </w:r>
    </w:p>
    <w:p w14:paraId="5C2BC5D2" w14:textId="77777777" w:rsidR="00D24A2D" w:rsidRDefault="00D24A2D" w:rsidP="00D24A2D">
      <w:pPr>
        <w:pStyle w:val="Hoofdtekst"/>
      </w:pPr>
    </w:p>
    <w:tbl>
      <w:tblPr>
        <w:tblStyle w:val="TableGrid"/>
        <w:tblW w:w="0" w:type="auto"/>
        <w:tblInd w:w="675"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Look w:val="04A0" w:firstRow="1" w:lastRow="0" w:firstColumn="1" w:lastColumn="0" w:noHBand="0" w:noVBand="1"/>
      </w:tblPr>
      <w:tblGrid>
        <w:gridCol w:w="7761"/>
      </w:tblGrid>
      <w:tr w:rsidR="00D24A2D" w:rsidRPr="001A67E3" w14:paraId="3B22D843" w14:textId="77777777" w:rsidTr="006025DA">
        <w:tc>
          <w:tcPr>
            <w:tcW w:w="7761" w:type="dxa"/>
            <w:shd w:val="clear" w:color="auto" w:fill="F79646" w:themeFill="accent6"/>
            <w:tcMar>
              <w:top w:w="108" w:type="dxa"/>
              <w:bottom w:w="108" w:type="dxa"/>
            </w:tcMar>
            <w:vAlign w:val="center"/>
          </w:tcPr>
          <w:p w14:paraId="1650F710" w14:textId="77777777" w:rsidR="00D24A2D" w:rsidRPr="00AA63EB" w:rsidRDefault="00D24A2D" w:rsidP="006025DA">
            <w:pPr>
              <w:pStyle w:val="Hoofdtekst"/>
              <w:ind w:left="0"/>
              <w:rPr>
                <w:b/>
                <w:color w:val="FFFFFF" w:themeColor="background1"/>
              </w:rPr>
            </w:pPr>
            <w:r w:rsidRPr="00AA63EB">
              <w:rPr>
                <w:b/>
                <w:color w:val="FFFFFF" w:themeColor="background1"/>
              </w:rPr>
              <w:t>INFO</w:t>
            </w:r>
          </w:p>
        </w:tc>
      </w:tr>
      <w:tr w:rsidR="00D24A2D" w:rsidRPr="001A67E3" w14:paraId="24B1C92F" w14:textId="77777777" w:rsidTr="006025DA">
        <w:tc>
          <w:tcPr>
            <w:tcW w:w="7761" w:type="dxa"/>
            <w:shd w:val="clear" w:color="auto" w:fill="FBD4B4" w:themeFill="accent6" w:themeFillTint="66"/>
            <w:tcMar>
              <w:top w:w="108" w:type="dxa"/>
              <w:bottom w:w="108" w:type="dxa"/>
            </w:tcMar>
            <w:vAlign w:val="center"/>
          </w:tcPr>
          <w:p w14:paraId="7C8D3A66" w14:textId="2EC4DB53" w:rsidR="00D24A2D" w:rsidRDefault="00D24A2D" w:rsidP="006025DA">
            <w:pPr>
              <w:pStyle w:val="Hoofdtekst"/>
              <w:ind w:left="0"/>
              <w:rPr>
                <w:color w:val="000000" w:themeColor="text1"/>
              </w:rPr>
            </w:pPr>
            <w:r>
              <w:rPr>
                <w:color w:val="000000" w:themeColor="text1"/>
              </w:rPr>
              <w:t xml:space="preserve">De regel bij het ontwerpen van een tabel is dat een tabel met data </w:t>
            </w:r>
            <w:r w:rsidRPr="00D24A2D">
              <w:rPr>
                <w:b/>
                <w:color w:val="000000" w:themeColor="text1"/>
              </w:rPr>
              <w:t>altijd</w:t>
            </w:r>
            <w:r>
              <w:rPr>
                <w:color w:val="000000" w:themeColor="text1"/>
              </w:rPr>
              <w:t xml:space="preserve"> een </w:t>
            </w:r>
            <w:proofErr w:type="spellStart"/>
            <w:r>
              <w:rPr>
                <w:color w:val="000000" w:themeColor="text1"/>
              </w:rPr>
              <w:t>primary</w:t>
            </w:r>
            <w:proofErr w:type="spellEnd"/>
            <w:r>
              <w:rPr>
                <w:color w:val="000000" w:themeColor="text1"/>
              </w:rPr>
              <w:t xml:space="preserve"> </w:t>
            </w:r>
            <w:proofErr w:type="spellStart"/>
            <w:r>
              <w:rPr>
                <w:color w:val="000000" w:themeColor="text1"/>
              </w:rPr>
              <w:t>key</w:t>
            </w:r>
            <w:proofErr w:type="spellEnd"/>
            <w:r>
              <w:rPr>
                <w:color w:val="000000" w:themeColor="text1"/>
              </w:rPr>
              <w:t xml:space="preserve"> heeft, en dat die </w:t>
            </w:r>
            <w:proofErr w:type="spellStart"/>
            <w:r>
              <w:rPr>
                <w:color w:val="000000" w:themeColor="text1"/>
              </w:rPr>
              <w:t>primary</w:t>
            </w:r>
            <w:proofErr w:type="spellEnd"/>
            <w:r>
              <w:rPr>
                <w:color w:val="000000" w:themeColor="text1"/>
              </w:rPr>
              <w:t xml:space="preserve"> </w:t>
            </w:r>
            <w:proofErr w:type="spellStart"/>
            <w:r>
              <w:rPr>
                <w:color w:val="000000" w:themeColor="text1"/>
              </w:rPr>
              <w:t>key</w:t>
            </w:r>
            <w:proofErr w:type="spellEnd"/>
            <w:r>
              <w:rPr>
                <w:color w:val="000000" w:themeColor="text1"/>
              </w:rPr>
              <w:t xml:space="preserve"> los staat van de inhoud van het record (dus altijd “extra” data is). Hierdoor weet je twee dingen zeker:</w:t>
            </w:r>
          </w:p>
          <w:p w14:paraId="795E21F3" w14:textId="77777777" w:rsidR="00D24A2D" w:rsidRDefault="00D24A2D" w:rsidP="006025DA">
            <w:pPr>
              <w:pStyle w:val="Hoofdtekst"/>
              <w:ind w:left="0"/>
              <w:rPr>
                <w:color w:val="000000" w:themeColor="text1"/>
              </w:rPr>
            </w:pPr>
          </w:p>
          <w:p w14:paraId="2CA0C57B" w14:textId="77777777" w:rsidR="00D24A2D" w:rsidRDefault="00D24A2D" w:rsidP="00D24A2D">
            <w:pPr>
              <w:pStyle w:val="Hoofdtekst"/>
              <w:numPr>
                <w:ilvl w:val="0"/>
                <w:numId w:val="38"/>
              </w:numPr>
              <w:rPr>
                <w:color w:val="000000" w:themeColor="text1"/>
              </w:rPr>
            </w:pPr>
            <w:r>
              <w:rPr>
                <w:color w:val="000000" w:themeColor="text1"/>
              </w:rPr>
              <w:t>Ieder record heeft een uniek gegeven, waardoor je altijd het juiste record kunt vinden en selecteren</w:t>
            </w:r>
          </w:p>
          <w:p w14:paraId="495128E9" w14:textId="77777777" w:rsidR="00D24A2D" w:rsidRDefault="00D24A2D" w:rsidP="00D24A2D">
            <w:pPr>
              <w:pStyle w:val="Hoofdtekst"/>
              <w:numPr>
                <w:ilvl w:val="0"/>
                <w:numId w:val="38"/>
              </w:numPr>
              <w:rPr>
                <w:color w:val="000000" w:themeColor="text1"/>
              </w:rPr>
            </w:pPr>
            <w:r>
              <w:rPr>
                <w:color w:val="000000" w:themeColor="text1"/>
              </w:rPr>
              <w:t xml:space="preserve">Ook al verandert alle data in het record, de </w:t>
            </w:r>
            <w:proofErr w:type="spellStart"/>
            <w:r>
              <w:rPr>
                <w:color w:val="000000" w:themeColor="text1"/>
              </w:rPr>
              <w:t>primary</w:t>
            </w:r>
            <w:proofErr w:type="spellEnd"/>
            <w:r>
              <w:rPr>
                <w:color w:val="000000" w:themeColor="text1"/>
              </w:rPr>
              <w:t xml:space="preserve"> </w:t>
            </w:r>
            <w:proofErr w:type="spellStart"/>
            <w:r>
              <w:rPr>
                <w:color w:val="000000" w:themeColor="text1"/>
              </w:rPr>
              <w:t>key</w:t>
            </w:r>
            <w:proofErr w:type="spellEnd"/>
            <w:r>
              <w:rPr>
                <w:color w:val="000000" w:themeColor="text1"/>
              </w:rPr>
              <w:t xml:space="preserve"> blijft altijd gelijk</w:t>
            </w:r>
          </w:p>
          <w:p w14:paraId="499B5C98" w14:textId="77777777" w:rsidR="00D24A2D" w:rsidRDefault="00D24A2D" w:rsidP="00D24A2D">
            <w:pPr>
              <w:pStyle w:val="Hoofdtekst"/>
              <w:rPr>
                <w:color w:val="000000" w:themeColor="text1"/>
              </w:rPr>
            </w:pPr>
          </w:p>
          <w:p w14:paraId="42CF45B3" w14:textId="32788444" w:rsidR="00D24A2D" w:rsidRPr="00D24A2D" w:rsidRDefault="00D24A2D" w:rsidP="00D24A2D">
            <w:pPr>
              <w:pStyle w:val="Hoofdtekst"/>
              <w:ind w:left="0"/>
              <w:rPr>
                <w:color w:val="000000" w:themeColor="text1"/>
              </w:rPr>
            </w:pPr>
            <w:r>
              <w:rPr>
                <w:color w:val="000000" w:themeColor="text1"/>
              </w:rPr>
              <w:t>Deze punten zijn niet alleen belangrijk voor het vinden van de juiste data in de tabel, maar worden later nog belangrijker voor het koppelen van data in relaties.</w:t>
            </w:r>
          </w:p>
        </w:tc>
      </w:tr>
    </w:tbl>
    <w:p w14:paraId="5B280FF5" w14:textId="77777777" w:rsidR="002F2282" w:rsidRDefault="002F2282" w:rsidP="00CF5041">
      <w:pPr>
        <w:pStyle w:val="Hoofdtekst"/>
      </w:pPr>
    </w:p>
    <w:p w14:paraId="547704AF" w14:textId="074B516B" w:rsidR="00D24A2D" w:rsidRDefault="0057192B" w:rsidP="00CF5041">
      <w:pPr>
        <w:pStyle w:val="Hoofdtekst"/>
      </w:pPr>
      <w:r>
        <w:t xml:space="preserve">De velden </w:t>
      </w:r>
      <w:proofErr w:type="spellStart"/>
      <w:r w:rsidRPr="0057192B">
        <w:rPr>
          <w:b/>
        </w:rPr>
        <w:t>b</w:t>
      </w:r>
      <w:r>
        <w:rPr>
          <w:b/>
        </w:rPr>
        <w:t>irth_date</w:t>
      </w:r>
      <w:proofErr w:type="spellEnd"/>
      <w:r>
        <w:t xml:space="preserve"> en </w:t>
      </w:r>
      <w:proofErr w:type="spellStart"/>
      <w:r>
        <w:rPr>
          <w:b/>
        </w:rPr>
        <w:t>member_since</w:t>
      </w:r>
      <w:proofErr w:type="spellEnd"/>
      <w:r>
        <w:t xml:space="preserve"> zijn van het type </w:t>
      </w:r>
      <w:r w:rsidRPr="009053F8">
        <w:rPr>
          <w:b/>
        </w:rPr>
        <w:t>DATE</w:t>
      </w:r>
      <w:r w:rsidR="009053F8">
        <w:t>. Let op dat een database-server een datum altijd opslaat als “JJJJ-MM-DD”, dus als een volledig omgekeerde datum. Dit wordt zo gedaan zodat er makkelijk op datum gesorteerd kan worden.</w:t>
      </w:r>
    </w:p>
    <w:p w14:paraId="740B0190" w14:textId="77777777" w:rsidR="009053F8" w:rsidRDefault="009053F8" w:rsidP="00CF5041">
      <w:pPr>
        <w:pStyle w:val="Hoofdtekst"/>
      </w:pPr>
    </w:p>
    <w:p w14:paraId="5116D497" w14:textId="77777777" w:rsidR="009053F8" w:rsidRDefault="009053F8" w:rsidP="00CF5041">
      <w:pPr>
        <w:pStyle w:val="Hoofdtekst"/>
      </w:pPr>
      <w:r>
        <w:t xml:space="preserve">De velden </w:t>
      </w:r>
      <w:proofErr w:type="spellStart"/>
      <w:r>
        <w:rPr>
          <w:b/>
        </w:rPr>
        <w:t>first_name</w:t>
      </w:r>
      <w:proofErr w:type="spellEnd"/>
      <w:r>
        <w:t xml:space="preserve"> en </w:t>
      </w:r>
      <w:proofErr w:type="spellStart"/>
      <w:r>
        <w:rPr>
          <w:b/>
        </w:rPr>
        <w:t>last_name</w:t>
      </w:r>
      <w:proofErr w:type="spellEnd"/>
      <w:r>
        <w:t xml:space="preserve"> zijn van het type </w:t>
      </w:r>
      <w:r>
        <w:rPr>
          <w:b/>
        </w:rPr>
        <w:t>VARCHAR</w:t>
      </w:r>
      <w:r>
        <w:t>, dit is het standaard veldtype voor tekst tot maximaal 255 tekens lang.</w:t>
      </w:r>
    </w:p>
    <w:p w14:paraId="6C7A85A0" w14:textId="77777777" w:rsidR="009053F8" w:rsidRDefault="009053F8" w:rsidP="00CF5041">
      <w:pPr>
        <w:pStyle w:val="Hoofdtekst"/>
      </w:pPr>
    </w:p>
    <w:p w14:paraId="6547E90C" w14:textId="39E162BA" w:rsidR="009053F8" w:rsidRPr="009053F8" w:rsidRDefault="009053F8" w:rsidP="00CF5041">
      <w:pPr>
        <w:pStyle w:val="Hoofdtekst"/>
      </w:pPr>
      <w:r>
        <w:t xml:space="preserve">Het type van het </w:t>
      </w:r>
      <w:r>
        <w:rPr>
          <w:b/>
        </w:rPr>
        <w:t>gender</w:t>
      </w:r>
      <w:r>
        <w:t xml:space="preserve"> veld is misschien nieuw voor je: een </w:t>
      </w:r>
      <w:r>
        <w:rPr>
          <w:b/>
        </w:rPr>
        <w:t>ENUM</w:t>
      </w:r>
      <w:r>
        <w:t xml:space="preserve"> (kort voor “</w:t>
      </w:r>
      <w:proofErr w:type="spellStart"/>
      <w:r>
        <w:t>enumeration</w:t>
      </w:r>
      <w:proofErr w:type="spellEnd"/>
      <w:r>
        <w:t>”) betekent een “lijst”. Dit veld is dus een tekstveld, maar er mag alleen iets uit de in het ontwerp vastgestelde waardes worden ingevuld en niets anders. In deze tabel mag er dus alleen een “M” of een “F” in dit veld worden ingevuld.</w:t>
      </w:r>
    </w:p>
    <w:p w14:paraId="537FCBCB" w14:textId="77777777" w:rsidR="00D24A2D" w:rsidRDefault="00D24A2D" w:rsidP="00CF5041">
      <w:pPr>
        <w:pStyle w:val="Hoofdtekst"/>
      </w:pPr>
    </w:p>
    <w:p w14:paraId="30290F37" w14:textId="4E087B5B" w:rsidR="002F2282" w:rsidRPr="00CF5041" w:rsidRDefault="001A67E3" w:rsidP="001A67E3">
      <w:pPr>
        <w:pStyle w:val="Heading2"/>
      </w:pPr>
      <w:bookmarkStart w:id="27" w:name="_Toc456265457"/>
      <w:r>
        <w:t>De config en homepage maken</w:t>
      </w:r>
      <w:bookmarkEnd w:id="27"/>
    </w:p>
    <w:p w14:paraId="3A6DA750" w14:textId="3EEFC59D" w:rsidR="00CF5041" w:rsidRDefault="00AB1261" w:rsidP="00AB1261">
      <w:pPr>
        <w:pStyle w:val="Hoofdtekst"/>
      </w:pPr>
      <w:r>
        <w:t xml:space="preserve">Maak in </w:t>
      </w:r>
      <w:r w:rsidR="001A67E3">
        <w:t>de map “</w:t>
      </w:r>
      <w:r w:rsidR="0078070F">
        <w:rPr>
          <w:b/>
        </w:rPr>
        <w:t>BACK2</w:t>
      </w:r>
      <w:r w:rsidR="001A67E3">
        <w:t>”</w:t>
      </w:r>
      <w:r>
        <w:t xml:space="preserve"> map twee nieuwe bestanden, </w:t>
      </w:r>
      <w:proofErr w:type="spellStart"/>
      <w:r>
        <w:rPr>
          <w:b/>
        </w:rPr>
        <w:t>config.inc.php</w:t>
      </w:r>
      <w:proofErr w:type="spellEnd"/>
      <w:r>
        <w:t xml:space="preserve"> en </w:t>
      </w:r>
      <w:proofErr w:type="spellStart"/>
      <w:r>
        <w:rPr>
          <w:b/>
        </w:rPr>
        <w:t>home.php</w:t>
      </w:r>
      <w:proofErr w:type="spellEnd"/>
      <w:r>
        <w:t xml:space="preserve">. We gaan nu eerst de applicatie maken en later pas beveiligen, vandaar dat we beginnen bij de homepage. </w:t>
      </w:r>
    </w:p>
    <w:p w14:paraId="0FB2B439" w14:textId="77777777" w:rsidR="00CF5041" w:rsidRDefault="00CF5041" w:rsidP="00AB1261">
      <w:pPr>
        <w:pStyle w:val="Hoofdtekst"/>
      </w:pPr>
    </w:p>
    <w:p w14:paraId="3BB95634" w14:textId="4A79C6E6" w:rsidR="00300129" w:rsidRDefault="00AB1261" w:rsidP="00AB1261">
      <w:pPr>
        <w:pStyle w:val="Hoofdtekst"/>
      </w:pPr>
      <w:r>
        <w:t xml:space="preserve">Open eerst </w:t>
      </w:r>
      <w:proofErr w:type="spellStart"/>
      <w:r>
        <w:rPr>
          <w:b/>
        </w:rPr>
        <w:t>config.inc.php</w:t>
      </w:r>
      <w:proofErr w:type="spellEnd"/>
      <w:r>
        <w:t xml:space="preserve">, en zet daarin de vier gegevens die je nodig hebt om in te loggen </w:t>
      </w:r>
      <w:r w:rsidR="000A58A3">
        <w:t xml:space="preserve">in je </w:t>
      </w:r>
      <w:proofErr w:type="spellStart"/>
      <w:r w:rsidR="000A58A3">
        <w:t>MySQL</w:t>
      </w:r>
      <w:proofErr w:type="spellEnd"/>
      <w:r w:rsidR="000A58A3">
        <w:t xml:space="preserve"> database </w:t>
      </w:r>
      <w:r>
        <w:t>in variabelen</w:t>
      </w:r>
      <w:r w:rsidR="00DE6458">
        <w:t xml:space="preserve"> (</w:t>
      </w:r>
      <w:r w:rsidR="00586E1A">
        <w:t>gebruik</w:t>
      </w:r>
      <w:r w:rsidR="00DE6458">
        <w:t xml:space="preserve"> n</w:t>
      </w:r>
      <w:r w:rsidR="00586E1A">
        <w:t xml:space="preserve">atuurlijk jouw eigen </w:t>
      </w:r>
      <w:r w:rsidR="00DE6458">
        <w:t>gegevens)</w:t>
      </w:r>
      <w:r>
        <w:t>:</w:t>
      </w:r>
    </w:p>
    <w:p w14:paraId="7A77D475" w14:textId="77777777" w:rsidR="00AB1261" w:rsidRDefault="00AB1261" w:rsidP="00AB1261">
      <w:pPr>
        <w:pStyle w:val="Hoofdtekst"/>
      </w:pPr>
    </w:p>
    <w:p w14:paraId="7DB0FDA7" w14:textId="1781D33D" w:rsidR="000A58A3" w:rsidRDefault="00AA63EB" w:rsidP="00AB1261">
      <w:pPr>
        <w:pStyle w:val="Hoofdtekst"/>
      </w:pPr>
      <w:r>
        <w:rPr>
          <w:noProof/>
          <w:lang w:val="en-US" w:eastAsia="en-US"/>
        </w:rPr>
        <w:drawing>
          <wp:inline distT="0" distB="0" distL="0" distR="0" wp14:anchorId="6A919317" wp14:editId="2D7E04B4">
            <wp:extent cx="1616400" cy="802800"/>
            <wp:effectExtent l="25400" t="25400" r="34925" b="355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16400" cy="802800"/>
                    </a:xfrm>
                    <a:prstGeom prst="rect">
                      <a:avLst/>
                    </a:prstGeom>
                    <a:ln>
                      <a:solidFill>
                        <a:schemeClr val="bg1">
                          <a:lumMod val="85000"/>
                        </a:schemeClr>
                      </a:solidFill>
                    </a:ln>
                  </pic:spPr>
                </pic:pic>
              </a:graphicData>
            </a:graphic>
          </wp:inline>
        </w:drawing>
      </w:r>
    </w:p>
    <w:p w14:paraId="08EF0250" w14:textId="77777777" w:rsidR="00CF5041" w:rsidRDefault="00CF5041" w:rsidP="00AB1261">
      <w:pPr>
        <w:pStyle w:val="Hoofdtekst"/>
      </w:pPr>
    </w:p>
    <w:p w14:paraId="54386944" w14:textId="132B3B00" w:rsidR="00CF5041" w:rsidRDefault="00CF5041" w:rsidP="00AB1261">
      <w:pPr>
        <w:pStyle w:val="Hoofdtekst"/>
      </w:pPr>
      <w:r>
        <w:t xml:space="preserve">Deze belangrijke gegevens zet je in een centraal </w:t>
      </w:r>
      <w:proofErr w:type="spellStart"/>
      <w:r>
        <w:t>config</w:t>
      </w:r>
      <w:proofErr w:type="spellEnd"/>
      <w:r>
        <w:t>-bestand zodat je ze makkelijk kunt beheren. Als je login-gegevens ooit wijzigen hoef je ze alleen in dit ene bestand aan te passen en zal je hele applicatie automatisch de nieuwe gegevens gebruiken.</w:t>
      </w:r>
    </w:p>
    <w:p w14:paraId="78C6F97B" w14:textId="77777777" w:rsidR="00586E1A" w:rsidRDefault="00586E1A" w:rsidP="00AB1261">
      <w:pPr>
        <w:pStyle w:val="Hoofdtekst"/>
      </w:pPr>
    </w:p>
    <w:tbl>
      <w:tblPr>
        <w:tblStyle w:val="TableGrid"/>
        <w:tblW w:w="0" w:type="auto"/>
        <w:tblInd w:w="675"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Look w:val="04A0" w:firstRow="1" w:lastRow="0" w:firstColumn="1" w:lastColumn="0" w:noHBand="0" w:noVBand="1"/>
      </w:tblPr>
      <w:tblGrid>
        <w:gridCol w:w="7761"/>
      </w:tblGrid>
      <w:tr w:rsidR="00AA63EB" w:rsidRPr="001A67E3" w14:paraId="5EB8D4D8" w14:textId="77777777" w:rsidTr="001578DE">
        <w:tc>
          <w:tcPr>
            <w:tcW w:w="7761" w:type="dxa"/>
            <w:shd w:val="clear" w:color="auto" w:fill="F79646" w:themeFill="accent6"/>
            <w:tcMar>
              <w:top w:w="108" w:type="dxa"/>
              <w:bottom w:w="108" w:type="dxa"/>
            </w:tcMar>
            <w:vAlign w:val="center"/>
          </w:tcPr>
          <w:p w14:paraId="1788307C" w14:textId="73CA4D77" w:rsidR="00AA63EB" w:rsidRPr="00AA63EB" w:rsidRDefault="00AA63EB" w:rsidP="00AB1261">
            <w:pPr>
              <w:pStyle w:val="Hoofdtekst"/>
              <w:ind w:left="0"/>
              <w:rPr>
                <w:b/>
                <w:color w:val="FFFFFF" w:themeColor="background1"/>
              </w:rPr>
            </w:pPr>
            <w:r w:rsidRPr="00AA63EB">
              <w:rPr>
                <w:b/>
                <w:color w:val="FFFFFF" w:themeColor="background1"/>
              </w:rPr>
              <w:t>INFO</w:t>
            </w:r>
          </w:p>
        </w:tc>
      </w:tr>
      <w:tr w:rsidR="001A67E3" w:rsidRPr="001A67E3" w14:paraId="2225797C" w14:textId="77777777" w:rsidTr="001578DE">
        <w:tc>
          <w:tcPr>
            <w:tcW w:w="7761" w:type="dxa"/>
            <w:shd w:val="clear" w:color="auto" w:fill="FBD4B4" w:themeFill="accent6" w:themeFillTint="66"/>
            <w:tcMar>
              <w:top w:w="108" w:type="dxa"/>
              <w:bottom w:w="108" w:type="dxa"/>
            </w:tcMar>
            <w:vAlign w:val="center"/>
          </w:tcPr>
          <w:p w14:paraId="20777739" w14:textId="6A839254" w:rsidR="00CF5041" w:rsidRPr="001A67E3" w:rsidRDefault="00CF5041" w:rsidP="00AB1261">
            <w:pPr>
              <w:pStyle w:val="Hoofdtekst"/>
              <w:ind w:left="0"/>
              <w:rPr>
                <w:color w:val="000000" w:themeColor="text1"/>
              </w:rPr>
            </w:pPr>
            <w:r w:rsidRPr="001A67E3">
              <w:rPr>
                <w:color w:val="000000" w:themeColor="text1"/>
              </w:rPr>
              <w:t xml:space="preserve">Een variabele begint altijd met een dollarteken ($). De naam van een variabele mag bestaan uit letters, cijfers en </w:t>
            </w:r>
            <w:proofErr w:type="spellStart"/>
            <w:r w:rsidRPr="001A67E3">
              <w:rPr>
                <w:color w:val="000000" w:themeColor="text1"/>
              </w:rPr>
              <w:t>underscores</w:t>
            </w:r>
            <w:proofErr w:type="spellEnd"/>
            <w:r w:rsidRPr="001A67E3">
              <w:rPr>
                <w:color w:val="000000" w:themeColor="text1"/>
              </w:rPr>
              <w:t xml:space="preserve"> (_) en is hooflettergevoelig. De naam van een variabele mag niet beginnen met een cijfer.</w:t>
            </w:r>
          </w:p>
        </w:tc>
      </w:tr>
    </w:tbl>
    <w:p w14:paraId="51CEC007" w14:textId="77777777" w:rsidR="00CF5041" w:rsidRDefault="00CF5041" w:rsidP="00AB1261">
      <w:pPr>
        <w:pStyle w:val="Hoofdtekst"/>
      </w:pPr>
    </w:p>
    <w:p w14:paraId="4E7A57C3" w14:textId="3D11F2F0" w:rsidR="00DE6458" w:rsidRDefault="00DE6458" w:rsidP="00DE6458">
      <w:pPr>
        <w:pStyle w:val="Hoofdtekst"/>
      </w:pPr>
      <w:r>
        <w:lastRenderedPageBreak/>
        <w:t xml:space="preserve">We willen eigenlijk ook graag dat als het </w:t>
      </w:r>
      <w:proofErr w:type="spellStart"/>
      <w:r>
        <w:t>config</w:t>
      </w:r>
      <w:proofErr w:type="spellEnd"/>
      <w:r>
        <w:t xml:space="preserve">-bestand gelezen wordt er meteen automatisch verbinding met de database wordt gemaakt. Voeg daarom onderaan je </w:t>
      </w:r>
      <w:proofErr w:type="spellStart"/>
      <w:r>
        <w:rPr>
          <w:b/>
        </w:rPr>
        <w:t>config.inc.php</w:t>
      </w:r>
      <w:proofErr w:type="spellEnd"/>
      <w:r>
        <w:t xml:space="preserve"> de volgende </w:t>
      </w:r>
      <w:r w:rsidR="00AA63EB">
        <w:t>code</w:t>
      </w:r>
      <w:r>
        <w:t xml:space="preserve"> toe:</w:t>
      </w:r>
    </w:p>
    <w:p w14:paraId="0BF9C16C" w14:textId="77777777" w:rsidR="00DE6458" w:rsidRDefault="00DE6458" w:rsidP="00DE6458">
      <w:pPr>
        <w:pStyle w:val="Hoofdtekst"/>
      </w:pPr>
    </w:p>
    <w:p w14:paraId="07B95B70" w14:textId="25EDD925" w:rsidR="00DE6458" w:rsidRDefault="00DE6458" w:rsidP="00DE6458">
      <w:pPr>
        <w:pStyle w:val="Hoofdtekst"/>
      </w:pPr>
      <w:r>
        <w:rPr>
          <w:noProof/>
          <w:lang w:val="en-US" w:eastAsia="en-US"/>
        </w:rPr>
        <w:drawing>
          <wp:inline distT="0" distB="0" distL="0" distR="0" wp14:anchorId="30B01784" wp14:editId="1AB9A2AA">
            <wp:extent cx="4770000" cy="284400"/>
            <wp:effectExtent l="25400" t="25400" r="5715"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0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70000" cy="284400"/>
                    </a:xfrm>
                    <a:prstGeom prst="rect">
                      <a:avLst/>
                    </a:prstGeom>
                    <a:ln>
                      <a:solidFill>
                        <a:schemeClr val="bg1">
                          <a:lumMod val="85000"/>
                        </a:schemeClr>
                      </a:solidFill>
                    </a:ln>
                  </pic:spPr>
                </pic:pic>
              </a:graphicData>
            </a:graphic>
          </wp:inline>
        </w:drawing>
      </w:r>
    </w:p>
    <w:p w14:paraId="657EB49E" w14:textId="77777777" w:rsidR="00DE6458" w:rsidRDefault="00DE6458" w:rsidP="00DE6458">
      <w:pPr>
        <w:pStyle w:val="Hoofdtekst"/>
      </w:pPr>
    </w:p>
    <w:p w14:paraId="44DCC407" w14:textId="32456460" w:rsidR="00CF5041" w:rsidRDefault="00CF5041" w:rsidP="00DE6458">
      <w:pPr>
        <w:pStyle w:val="Hoofdtekst"/>
      </w:pPr>
      <w:r>
        <w:t xml:space="preserve">Deze opdracht, </w:t>
      </w:r>
      <w:proofErr w:type="spellStart"/>
      <w:r>
        <w:rPr>
          <w:b/>
        </w:rPr>
        <w:t>mysqli_</w:t>
      </w:r>
      <w:proofErr w:type="gramStart"/>
      <w:r>
        <w:rPr>
          <w:b/>
        </w:rPr>
        <w:t>connect</w:t>
      </w:r>
      <w:proofErr w:type="spellEnd"/>
      <w:r w:rsidR="00AA5406">
        <w:rPr>
          <w:b/>
        </w:rPr>
        <w:t>(</w:t>
      </w:r>
      <w:proofErr w:type="gramEnd"/>
      <w:r w:rsidR="00AA5406">
        <w:rPr>
          <w:b/>
        </w:rPr>
        <w:t>)</w:t>
      </w:r>
      <w:r>
        <w:t>, maakt de verbinding met de database-server, in dit geval met de login-gegevens die we eerder hebben be</w:t>
      </w:r>
      <w:r w:rsidR="00AA63EB">
        <w:t>n</w:t>
      </w:r>
      <w:r>
        <w:t xml:space="preserve">oemd. </w:t>
      </w:r>
      <w:r>
        <w:br/>
      </w:r>
    </w:p>
    <w:p w14:paraId="1DE69D64" w14:textId="77460B2D" w:rsidR="001A67E3" w:rsidRDefault="00AA63EB" w:rsidP="001A67E3">
      <w:pPr>
        <w:pStyle w:val="Hoofdtekst"/>
      </w:pPr>
      <w:r>
        <w:t>Als dit bestand</w:t>
      </w:r>
      <w:r w:rsidR="00CF5041">
        <w:t xml:space="preserve"> </w:t>
      </w:r>
      <w:proofErr w:type="spellStart"/>
      <w:r w:rsidR="00CF5041">
        <w:rPr>
          <w:b/>
        </w:rPr>
        <w:t>config.inc.php</w:t>
      </w:r>
      <w:proofErr w:type="spellEnd"/>
      <w:r w:rsidR="00CF5041">
        <w:t xml:space="preserve"> nu wordt uitgevoerd (en er zijn geen fouten), is de verbinding naar de database altijd beschikbaar als de variabele </w:t>
      </w:r>
      <w:r w:rsidR="00CF5041" w:rsidRPr="00CF5041">
        <w:rPr>
          <w:b/>
        </w:rPr>
        <w:t>$</w:t>
      </w:r>
      <w:proofErr w:type="spellStart"/>
      <w:r w:rsidR="00CF5041" w:rsidRPr="00CF5041">
        <w:rPr>
          <w:b/>
        </w:rPr>
        <w:t>mysqli</w:t>
      </w:r>
      <w:proofErr w:type="spellEnd"/>
      <w:r w:rsidR="00CF5041">
        <w:t>.</w:t>
      </w:r>
    </w:p>
    <w:p w14:paraId="62CE62F4" w14:textId="77777777" w:rsidR="001A67E3" w:rsidRDefault="001A67E3" w:rsidP="001A67E3">
      <w:pPr>
        <w:pStyle w:val="Hoofdtekst"/>
      </w:pPr>
    </w:p>
    <w:p w14:paraId="1302B7A5" w14:textId="57F8AE5D" w:rsidR="00024618" w:rsidRDefault="001A67E3" w:rsidP="005D1330">
      <w:pPr>
        <w:pStyle w:val="Hoofdtekst"/>
      </w:pPr>
      <w:r>
        <w:t xml:space="preserve">Open het bestand </w:t>
      </w:r>
      <w:proofErr w:type="spellStart"/>
      <w:r w:rsidR="001B2AD8">
        <w:rPr>
          <w:b/>
        </w:rPr>
        <w:t>home</w:t>
      </w:r>
      <w:r>
        <w:rPr>
          <w:b/>
        </w:rPr>
        <w:t>.php</w:t>
      </w:r>
      <w:proofErr w:type="spellEnd"/>
      <w:r>
        <w:t xml:space="preserve"> en maak dit een HTML5 pagina </w:t>
      </w:r>
      <w:r w:rsidR="001B2AD8">
        <w:t xml:space="preserve">met een titel en een kop. Voeg helemaal bovenin de pagina ook een </w:t>
      </w:r>
      <w:proofErr w:type="gramStart"/>
      <w:r w:rsidR="001B2AD8">
        <w:t>PHP blok</w:t>
      </w:r>
      <w:proofErr w:type="gramEnd"/>
      <w:r w:rsidR="001B2AD8">
        <w:t xml:space="preserve"> toe waarin je de net gemaakt</w:t>
      </w:r>
      <w:r w:rsidR="00AA63EB">
        <w:t>e</w:t>
      </w:r>
      <w:r w:rsidR="001B2AD8">
        <w:t xml:space="preserve"> </w:t>
      </w:r>
      <w:proofErr w:type="spellStart"/>
      <w:r w:rsidR="001B2AD8">
        <w:t>config</w:t>
      </w:r>
      <w:proofErr w:type="spellEnd"/>
      <w:r w:rsidR="001B2AD8">
        <w:t>-file inleest:</w:t>
      </w:r>
    </w:p>
    <w:p w14:paraId="6A4BDFE0" w14:textId="77777777" w:rsidR="00024618" w:rsidRDefault="00024618" w:rsidP="001A67E3">
      <w:pPr>
        <w:pStyle w:val="Hoofdtekst"/>
      </w:pPr>
    </w:p>
    <w:p w14:paraId="6A5F75D9" w14:textId="29A0E204" w:rsidR="001A67E3" w:rsidRDefault="00024618" w:rsidP="001A67E3">
      <w:pPr>
        <w:pStyle w:val="Hoofdtekst"/>
      </w:pPr>
      <w:r>
        <w:rPr>
          <w:noProof/>
          <w:lang w:val="en-US" w:eastAsia="en-US"/>
        </w:rPr>
        <w:drawing>
          <wp:inline distT="0" distB="0" distL="0" distR="0" wp14:anchorId="1C0B8B92" wp14:editId="0CC7EEC3">
            <wp:extent cx="1821600" cy="2214000"/>
            <wp:effectExtent l="25400" t="25400" r="3302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0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1600" cy="2214000"/>
                    </a:xfrm>
                    <a:prstGeom prst="rect">
                      <a:avLst/>
                    </a:prstGeom>
                    <a:ln>
                      <a:solidFill>
                        <a:schemeClr val="bg1">
                          <a:lumMod val="85000"/>
                        </a:schemeClr>
                      </a:solidFill>
                    </a:ln>
                  </pic:spPr>
                </pic:pic>
              </a:graphicData>
            </a:graphic>
          </wp:inline>
        </w:drawing>
      </w:r>
    </w:p>
    <w:p w14:paraId="7BD87148" w14:textId="77777777" w:rsidR="00024618" w:rsidRDefault="00024618" w:rsidP="001A67E3">
      <w:pPr>
        <w:pStyle w:val="Hoofdtekst"/>
      </w:pPr>
    </w:p>
    <w:p w14:paraId="5A0D4F3C" w14:textId="179B4530" w:rsidR="001649F3" w:rsidRDefault="00AD7647" w:rsidP="001649F3">
      <w:pPr>
        <w:pStyle w:val="Hoofdtekst"/>
      </w:pPr>
      <w:r>
        <w:t>Test deze pagina in je browser om er zeker van te zijn dat er geen foutmeldingen verschijnen.</w:t>
      </w:r>
    </w:p>
    <w:p w14:paraId="5CA9AD2B" w14:textId="77777777" w:rsidR="001649F3" w:rsidRDefault="001649F3" w:rsidP="001649F3">
      <w:pPr>
        <w:pStyle w:val="Hoofdtekst"/>
      </w:pPr>
    </w:p>
    <w:tbl>
      <w:tblPr>
        <w:tblStyle w:val="TableGrid"/>
        <w:tblW w:w="0" w:type="auto"/>
        <w:tblInd w:w="675"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Look w:val="04A0" w:firstRow="1" w:lastRow="0" w:firstColumn="1" w:lastColumn="0" w:noHBand="0" w:noVBand="1"/>
      </w:tblPr>
      <w:tblGrid>
        <w:gridCol w:w="7761"/>
      </w:tblGrid>
      <w:tr w:rsidR="00AA63EB" w:rsidRPr="001A67E3" w14:paraId="0A5A5AA2" w14:textId="77777777" w:rsidTr="001578DE">
        <w:tc>
          <w:tcPr>
            <w:tcW w:w="7761" w:type="dxa"/>
            <w:shd w:val="clear" w:color="auto" w:fill="F79646" w:themeFill="accent6"/>
            <w:tcMar>
              <w:top w:w="108" w:type="dxa"/>
              <w:bottom w:w="108" w:type="dxa"/>
            </w:tcMar>
            <w:vAlign w:val="center"/>
          </w:tcPr>
          <w:p w14:paraId="42DBEE86" w14:textId="0ABEBF70" w:rsidR="00AA63EB" w:rsidRPr="00AA63EB" w:rsidRDefault="00AA63EB" w:rsidP="000C326F">
            <w:pPr>
              <w:pStyle w:val="Hoofdtekst"/>
              <w:ind w:left="0"/>
              <w:rPr>
                <w:b/>
                <w:color w:val="FFFFFF" w:themeColor="background1"/>
              </w:rPr>
            </w:pPr>
            <w:r w:rsidRPr="00AA63EB">
              <w:rPr>
                <w:b/>
                <w:color w:val="FFFFFF" w:themeColor="background1"/>
              </w:rPr>
              <w:t>INFO</w:t>
            </w:r>
          </w:p>
        </w:tc>
      </w:tr>
      <w:tr w:rsidR="001649F3" w:rsidRPr="001A67E3" w14:paraId="4730902F" w14:textId="77777777" w:rsidTr="001578DE">
        <w:tc>
          <w:tcPr>
            <w:tcW w:w="7761" w:type="dxa"/>
            <w:shd w:val="clear" w:color="auto" w:fill="FBD4B4" w:themeFill="accent6" w:themeFillTint="66"/>
            <w:tcMar>
              <w:top w:w="108" w:type="dxa"/>
              <w:bottom w:w="108" w:type="dxa"/>
            </w:tcMar>
            <w:vAlign w:val="center"/>
          </w:tcPr>
          <w:p w14:paraId="6A9F6297" w14:textId="77777777" w:rsidR="001649F3" w:rsidRDefault="001649F3" w:rsidP="001649F3">
            <w:pPr>
              <w:pStyle w:val="Hoofdtekst"/>
              <w:ind w:left="0"/>
            </w:pPr>
            <w:r>
              <w:t xml:space="preserve">Om een </w:t>
            </w:r>
            <w:proofErr w:type="gramStart"/>
            <w:r>
              <w:t>PHP bestand</w:t>
            </w:r>
            <w:proofErr w:type="gramEnd"/>
            <w:r>
              <w:t xml:space="preserve"> in een ander PHP bestand in te lezen en uit te voeren zijn er vier mogelijke opdrachten die je kunt gebruiken:</w:t>
            </w:r>
          </w:p>
          <w:p w14:paraId="7F962999" w14:textId="77777777" w:rsidR="001649F3" w:rsidRDefault="001649F3" w:rsidP="001649F3">
            <w:pPr>
              <w:pStyle w:val="Hoofdtekst"/>
              <w:ind w:left="0"/>
            </w:pPr>
          </w:p>
          <w:p w14:paraId="3EC6BE41" w14:textId="77777777" w:rsidR="001649F3" w:rsidRPr="00AA63EB" w:rsidRDefault="001649F3" w:rsidP="001649F3">
            <w:pPr>
              <w:pStyle w:val="Hoofdtekst"/>
              <w:numPr>
                <w:ilvl w:val="0"/>
                <w:numId w:val="29"/>
              </w:numPr>
              <w:ind w:left="720"/>
              <w:rPr>
                <w:b/>
              </w:rPr>
            </w:pPr>
            <w:proofErr w:type="spellStart"/>
            <w:proofErr w:type="gramStart"/>
            <w:r w:rsidRPr="00AA63EB">
              <w:rPr>
                <w:b/>
              </w:rPr>
              <w:t>include</w:t>
            </w:r>
            <w:proofErr w:type="spellEnd"/>
            <w:proofErr w:type="gramEnd"/>
          </w:p>
          <w:p w14:paraId="697D9E33" w14:textId="77777777" w:rsidR="001649F3" w:rsidRPr="00AA63EB" w:rsidRDefault="001649F3" w:rsidP="001649F3">
            <w:pPr>
              <w:pStyle w:val="Hoofdtekst"/>
              <w:numPr>
                <w:ilvl w:val="0"/>
                <w:numId w:val="29"/>
              </w:numPr>
              <w:ind w:left="720"/>
              <w:rPr>
                <w:b/>
              </w:rPr>
            </w:pPr>
            <w:proofErr w:type="spellStart"/>
            <w:proofErr w:type="gramStart"/>
            <w:r w:rsidRPr="00AA63EB">
              <w:rPr>
                <w:b/>
              </w:rPr>
              <w:t>include</w:t>
            </w:r>
            <w:proofErr w:type="gramEnd"/>
            <w:r w:rsidRPr="00AA63EB">
              <w:rPr>
                <w:b/>
              </w:rPr>
              <w:t>_once</w:t>
            </w:r>
            <w:proofErr w:type="spellEnd"/>
          </w:p>
          <w:p w14:paraId="132AFB86" w14:textId="77777777" w:rsidR="001649F3" w:rsidRPr="00AA63EB" w:rsidRDefault="001649F3" w:rsidP="001649F3">
            <w:pPr>
              <w:pStyle w:val="Hoofdtekst"/>
              <w:numPr>
                <w:ilvl w:val="0"/>
                <w:numId w:val="29"/>
              </w:numPr>
              <w:ind w:left="720"/>
              <w:rPr>
                <w:b/>
              </w:rPr>
            </w:pPr>
            <w:proofErr w:type="spellStart"/>
            <w:proofErr w:type="gramStart"/>
            <w:r w:rsidRPr="00AA63EB">
              <w:rPr>
                <w:b/>
              </w:rPr>
              <w:t>require</w:t>
            </w:r>
            <w:proofErr w:type="spellEnd"/>
            <w:proofErr w:type="gramEnd"/>
          </w:p>
          <w:p w14:paraId="72FFF3DB" w14:textId="77777777" w:rsidR="001649F3" w:rsidRPr="00AA63EB" w:rsidRDefault="001649F3" w:rsidP="001649F3">
            <w:pPr>
              <w:pStyle w:val="Hoofdtekst"/>
              <w:numPr>
                <w:ilvl w:val="0"/>
                <w:numId w:val="29"/>
              </w:numPr>
              <w:ind w:left="720"/>
              <w:rPr>
                <w:b/>
              </w:rPr>
            </w:pPr>
            <w:proofErr w:type="spellStart"/>
            <w:proofErr w:type="gramStart"/>
            <w:r w:rsidRPr="00AA63EB">
              <w:rPr>
                <w:b/>
              </w:rPr>
              <w:t>require</w:t>
            </w:r>
            <w:proofErr w:type="gramEnd"/>
            <w:r w:rsidRPr="00AA63EB">
              <w:rPr>
                <w:b/>
              </w:rPr>
              <w:t>_once</w:t>
            </w:r>
            <w:proofErr w:type="spellEnd"/>
          </w:p>
          <w:p w14:paraId="603B10E4" w14:textId="77777777" w:rsidR="001649F3" w:rsidRDefault="001649F3" w:rsidP="001649F3">
            <w:pPr>
              <w:pStyle w:val="Hoofdtekst"/>
              <w:ind w:left="0"/>
            </w:pPr>
          </w:p>
          <w:p w14:paraId="5503F03D" w14:textId="77777777" w:rsidR="001649F3" w:rsidRDefault="001649F3" w:rsidP="001649F3">
            <w:pPr>
              <w:pStyle w:val="Hoofdtekst"/>
              <w:ind w:left="0"/>
            </w:pPr>
            <w:r>
              <w:t xml:space="preserve">Het verschil tussen een </w:t>
            </w:r>
            <w:proofErr w:type="spellStart"/>
            <w:r w:rsidRPr="008C53D5">
              <w:rPr>
                <w:b/>
              </w:rPr>
              <w:t>include</w:t>
            </w:r>
            <w:proofErr w:type="spellEnd"/>
            <w:r>
              <w:t xml:space="preserve"> en een </w:t>
            </w:r>
            <w:proofErr w:type="spellStart"/>
            <w:r w:rsidRPr="008C53D5">
              <w:rPr>
                <w:b/>
              </w:rPr>
              <w:t>require</w:t>
            </w:r>
            <w:proofErr w:type="spellEnd"/>
            <w:r>
              <w:t xml:space="preserve"> is hoe PHP omgaat met fouten. Als een bestand niet kan worden gevonden of geopend zal bij een </w:t>
            </w:r>
            <w:proofErr w:type="spellStart"/>
            <w:r>
              <w:rPr>
                <w:b/>
              </w:rPr>
              <w:t>include</w:t>
            </w:r>
            <w:proofErr w:type="spellEnd"/>
            <w:r>
              <w:t xml:space="preserve"> een foutmelding worden getoond, maar PHP gaat wel verder met de rest van het script. Bij gebruik van een </w:t>
            </w:r>
            <w:proofErr w:type="spellStart"/>
            <w:r w:rsidRPr="008C53D5">
              <w:rPr>
                <w:b/>
              </w:rPr>
              <w:t>require</w:t>
            </w:r>
            <w:proofErr w:type="spellEnd"/>
            <w:r>
              <w:t xml:space="preserve"> wordt ook een foutmelding getoond, maar PHP houdt ook meteen op met de uitvoer van het script.</w:t>
            </w:r>
          </w:p>
          <w:p w14:paraId="13244634" w14:textId="77777777" w:rsidR="001649F3" w:rsidRDefault="001649F3" w:rsidP="001649F3">
            <w:pPr>
              <w:pStyle w:val="Hoofdtekst"/>
            </w:pPr>
          </w:p>
          <w:p w14:paraId="6A39D1C0" w14:textId="71A5FDE6" w:rsidR="001649F3" w:rsidRPr="001A67E3" w:rsidRDefault="001649F3" w:rsidP="001649F3">
            <w:pPr>
              <w:pStyle w:val="Hoofdtekst"/>
              <w:ind w:left="0"/>
              <w:rPr>
                <w:color w:val="000000" w:themeColor="text1"/>
              </w:rPr>
            </w:pPr>
            <w:r>
              <w:t>Beide opdrachten hebben ook een variant met “</w:t>
            </w:r>
            <w:r w:rsidRPr="008C53D5">
              <w:rPr>
                <w:b/>
              </w:rPr>
              <w:t>_</w:t>
            </w:r>
            <w:proofErr w:type="spellStart"/>
            <w:r w:rsidRPr="008C53D5">
              <w:rPr>
                <w:b/>
              </w:rPr>
              <w:t>once</w:t>
            </w:r>
            <w:proofErr w:type="spellEnd"/>
            <w:r>
              <w:t xml:space="preserve">” </w:t>
            </w:r>
            <w:proofErr w:type="gramStart"/>
            <w:r>
              <w:t>er achter</w:t>
            </w:r>
            <w:proofErr w:type="gramEnd"/>
            <w:r>
              <w:t>. Deze controleert eerst of het externe bestand in de huidige pagina al eens is ingeladen en zal het externe bestand alleen inladen als dat nog niet eerder is gedaan.</w:t>
            </w:r>
          </w:p>
        </w:tc>
      </w:tr>
    </w:tbl>
    <w:p w14:paraId="2D184852" w14:textId="77777777" w:rsidR="001649F3" w:rsidRDefault="001649F3" w:rsidP="001649F3">
      <w:pPr>
        <w:pStyle w:val="Hoofdtekst"/>
      </w:pPr>
    </w:p>
    <w:p w14:paraId="42CB4524" w14:textId="169E9384" w:rsidR="008C53D5" w:rsidRDefault="008C53D5" w:rsidP="008C53D5">
      <w:pPr>
        <w:pStyle w:val="Hoofdtekst"/>
      </w:pPr>
      <w:r>
        <w:lastRenderedPageBreak/>
        <w:t xml:space="preserve">We gebruiken in onze pagina nu </w:t>
      </w:r>
      <w:proofErr w:type="spellStart"/>
      <w:r>
        <w:rPr>
          <w:b/>
        </w:rPr>
        <w:t>require_once</w:t>
      </w:r>
      <w:proofErr w:type="spellEnd"/>
      <w:r>
        <w:t xml:space="preserve"> omdat we zeker willen weten dat het </w:t>
      </w:r>
      <w:proofErr w:type="spellStart"/>
      <w:r>
        <w:t>config</w:t>
      </w:r>
      <w:proofErr w:type="spellEnd"/>
      <w:r>
        <w:t>-bestand wordt geladen voordat we verder gaan, maar het hoeft maar één keer geladen te worden.</w:t>
      </w:r>
    </w:p>
    <w:p w14:paraId="5C8DF1CA" w14:textId="77777777" w:rsidR="008C53D5" w:rsidRDefault="008C53D5" w:rsidP="008C53D5">
      <w:pPr>
        <w:pStyle w:val="Hoofdtekst"/>
      </w:pPr>
    </w:p>
    <w:p w14:paraId="3A1B28F9" w14:textId="527BF7AB" w:rsidR="008C53D5" w:rsidRDefault="00F96278" w:rsidP="00F96278">
      <w:pPr>
        <w:pStyle w:val="Heading2"/>
      </w:pPr>
      <w:bookmarkStart w:id="28" w:name="_Toc456265458"/>
      <w:r>
        <w:t>De leden lezen en tonen</w:t>
      </w:r>
      <w:bookmarkEnd w:id="28"/>
    </w:p>
    <w:p w14:paraId="5F3A1672" w14:textId="4FFD2CD7" w:rsidR="00F96278" w:rsidRDefault="00F96278" w:rsidP="00F96278">
      <w:pPr>
        <w:pStyle w:val="Hoofdtekst"/>
      </w:pPr>
      <w:r>
        <w:t>We willen op de homepage een lijst van alle leden in een tabel tonen</w:t>
      </w:r>
      <w:r w:rsidR="001763E9">
        <w:t>, gesorteerd op achternaam</w:t>
      </w:r>
      <w:r>
        <w:t>. Hiervoor moeten we eerst alle rijen uit d</w:t>
      </w:r>
      <w:r w:rsidR="001763E9">
        <w:t xml:space="preserve">e tabel lezen met een </w:t>
      </w:r>
      <w:proofErr w:type="gramStart"/>
      <w:r w:rsidR="001763E9">
        <w:t>SQL query</w:t>
      </w:r>
      <w:proofErr w:type="gramEnd"/>
      <w:r w:rsidR="001763E9">
        <w:t>:</w:t>
      </w:r>
      <w:r w:rsidR="00E3203B">
        <w:br/>
      </w:r>
    </w:p>
    <w:p w14:paraId="6327F979" w14:textId="641244BD" w:rsidR="001763E9" w:rsidRDefault="00EF67B1" w:rsidP="00F96278">
      <w:pPr>
        <w:pStyle w:val="Hoofdtekst"/>
      </w:pPr>
      <w:r>
        <w:rPr>
          <w:noProof/>
        </w:rPr>
        <w:drawing>
          <wp:inline distT="0" distB="0" distL="0" distR="0" wp14:anchorId="2BE3F3AF" wp14:editId="48C1AF65">
            <wp:extent cx="4727642" cy="421002"/>
            <wp:effectExtent l="12700" t="12700" r="9525"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09-08 at 16.46.41.png"/>
                    <pic:cNvPicPr/>
                  </pic:nvPicPr>
                  <pic:blipFill>
                    <a:blip r:embed="rId20">
                      <a:extLst>
                        <a:ext uri="{28A0092B-C50C-407E-A947-70E740481C1C}">
                          <a14:useLocalDpi xmlns:a14="http://schemas.microsoft.com/office/drawing/2010/main" val="0"/>
                        </a:ext>
                      </a:extLst>
                    </a:blip>
                    <a:stretch>
                      <a:fillRect/>
                    </a:stretch>
                  </pic:blipFill>
                  <pic:spPr>
                    <a:xfrm>
                      <a:off x="0" y="0"/>
                      <a:ext cx="4754836" cy="423424"/>
                    </a:xfrm>
                    <a:prstGeom prst="rect">
                      <a:avLst/>
                    </a:prstGeom>
                    <a:ln>
                      <a:solidFill>
                        <a:schemeClr val="bg1">
                          <a:lumMod val="50000"/>
                        </a:schemeClr>
                      </a:solidFill>
                    </a:ln>
                  </pic:spPr>
                </pic:pic>
              </a:graphicData>
            </a:graphic>
          </wp:inline>
        </w:drawing>
      </w:r>
    </w:p>
    <w:p w14:paraId="4DF1BFA7" w14:textId="77777777" w:rsidR="001763E9" w:rsidRDefault="001763E9" w:rsidP="00E3203B">
      <w:pPr>
        <w:pStyle w:val="Hoofdtekst"/>
        <w:ind w:left="0"/>
      </w:pPr>
    </w:p>
    <w:p w14:paraId="0EE4605E" w14:textId="0C2CEB23" w:rsidR="001763E9" w:rsidRDefault="001763E9" w:rsidP="00F96278">
      <w:pPr>
        <w:pStyle w:val="Hoofdtekst"/>
      </w:pPr>
      <w:r>
        <w:t xml:space="preserve">De functie </w:t>
      </w:r>
      <w:proofErr w:type="spellStart"/>
      <w:r>
        <w:rPr>
          <w:b/>
        </w:rPr>
        <w:t>mysqli_</w:t>
      </w:r>
      <w:proofErr w:type="gramStart"/>
      <w:r>
        <w:rPr>
          <w:b/>
        </w:rPr>
        <w:t>query</w:t>
      </w:r>
      <w:proofErr w:type="spellEnd"/>
      <w:r w:rsidR="00AA5406">
        <w:rPr>
          <w:b/>
        </w:rPr>
        <w:t>(</w:t>
      </w:r>
      <w:proofErr w:type="gramEnd"/>
      <w:r w:rsidR="00AA5406">
        <w:rPr>
          <w:b/>
        </w:rPr>
        <w:t>)</w:t>
      </w:r>
      <w:r>
        <w:t xml:space="preserve"> voert, zoals de naam al aangeeft, een SQL query uit. Deze functie verwacht twee parameters: de eerste is de verbinding die moet worden gebruikt voor de query, de tweede is de tekst van de query die moet worden uitgevoerd. De verbinding is in ons geval in de </w:t>
      </w:r>
      <w:proofErr w:type="spellStart"/>
      <w:r>
        <w:rPr>
          <w:b/>
        </w:rPr>
        <w:t>config.inc.php</w:t>
      </w:r>
      <w:proofErr w:type="spellEnd"/>
      <w:r>
        <w:t xml:space="preserve"> al gemaakt en opgeslagen in de variabele </w:t>
      </w:r>
      <w:r>
        <w:rPr>
          <w:b/>
        </w:rPr>
        <w:t>$</w:t>
      </w:r>
      <w:proofErr w:type="spellStart"/>
      <w:r>
        <w:rPr>
          <w:b/>
        </w:rPr>
        <w:t>mysqli</w:t>
      </w:r>
      <w:proofErr w:type="spellEnd"/>
      <w:r>
        <w:t>.</w:t>
      </w:r>
    </w:p>
    <w:p w14:paraId="6159B40E" w14:textId="77777777" w:rsidR="001763E9" w:rsidRDefault="001763E9" w:rsidP="00F96278">
      <w:pPr>
        <w:pStyle w:val="Hoofdtekst"/>
      </w:pPr>
    </w:p>
    <w:p w14:paraId="20438C96" w14:textId="27A97874" w:rsidR="001763E9" w:rsidRDefault="001763E9" w:rsidP="00F96278">
      <w:pPr>
        <w:pStyle w:val="Hoofdtekst"/>
      </w:pPr>
      <w:r>
        <w:t xml:space="preserve">De variabele </w:t>
      </w:r>
      <w:r w:rsidRPr="001763E9">
        <w:rPr>
          <w:b/>
        </w:rPr>
        <w:t>$</w:t>
      </w:r>
      <w:proofErr w:type="spellStart"/>
      <w:r w:rsidRPr="001763E9">
        <w:rPr>
          <w:b/>
        </w:rPr>
        <w:t>result</w:t>
      </w:r>
      <w:proofErr w:type="spellEnd"/>
      <w:r>
        <w:t xml:space="preserve"> bevat nu het volledige resultaat van de query (als het goed is 39 leden), maar niet in een leesbaar formaat. We noemen dit een “</w:t>
      </w:r>
      <w:proofErr w:type="spellStart"/>
      <w:r w:rsidRPr="001763E9">
        <w:rPr>
          <w:i/>
        </w:rPr>
        <w:t>result</w:t>
      </w:r>
      <w:proofErr w:type="spellEnd"/>
      <w:r w:rsidRPr="001763E9">
        <w:rPr>
          <w:i/>
        </w:rPr>
        <w:t xml:space="preserve"> set</w:t>
      </w:r>
      <w:r>
        <w:t>”, en deze moeten we eerst uitlezen (“</w:t>
      </w:r>
      <w:proofErr w:type="spellStart"/>
      <w:r w:rsidRPr="001763E9">
        <w:rPr>
          <w:i/>
        </w:rPr>
        <w:t>fetchen</w:t>
      </w:r>
      <w:proofErr w:type="spellEnd"/>
      <w:r>
        <w:t>”) naar een formaat waar we wel wat mee kunnen.</w:t>
      </w:r>
    </w:p>
    <w:p w14:paraId="4729BFA2" w14:textId="77777777" w:rsidR="001763E9" w:rsidRDefault="001763E9" w:rsidP="00F96278">
      <w:pPr>
        <w:pStyle w:val="Hoofdtekst"/>
      </w:pPr>
    </w:p>
    <w:p w14:paraId="2B7EC260" w14:textId="738B17A4" w:rsidR="001763E9" w:rsidRDefault="001763E9" w:rsidP="00F96278">
      <w:pPr>
        <w:pStyle w:val="Hoofdtekst"/>
      </w:pPr>
      <w:r>
        <w:t xml:space="preserve">Wat we in de pagina willen weergeven is een tabel met de informatie van alle leden </w:t>
      </w:r>
      <w:proofErr w:type="gramStart"/>
      <w:r>
        <w:t>er in</w:t>
      </w:r>
      <w:proofErr w:type="gramEnd"/>
      <w:r>
        <w:t>. Wat we in de code voor elkaar moeten krijgen zijn de volgende stappen:</w:t>
      </w:r>
    </w:p>
    <w:p w14:paraId="38F3943F" w14:textId="77777777" w:rsidR="001763E9" w:rsidRDefault="001763E9" w:rsidP="00F96278">
      <w:pPr>
        <w:pStyle w:val="Hoofdtekst"/>
      </w:pPr>
    </w:p>
    <w:p w14:paraId="3A16D7DA" w14:textId="11936D6C" w:rsidR="001763E9" w:rsidRDefault="001763E9" w:rsidP="001763E9">
      <w:pPr>
        <w:pStyle w:val="Hoofdtekst"/>
        <w:numPr>
          <w:ilvl w:val="0"/>
          <w:numId w:val="30"/>
        </w:numPr>
      </w:pPr>
      <w:r>
        <w:t>Start de tabel</w:t>
      </w:r>
    </w:p>
    <w:p w14:paraId="5E1B442D" w14:textId="76EA54DC" w:rsidR="001F2B93" w:rsidRDefault="005118BF" w:rsidP="001F2B93">
      <w:pPr>
        <w:pStyle w:val="Hoofdtekst"/>
        <w:numPr>
          <w:ilvl w:val="0"/>
          <w:numId w:val="30"/>
        </w:numPr>
      </w:pPr>
      <w:r>
        <w:t xml:space="preserve">Start een </w:t>
      </w:r>
      <w:r w:rsidR="004979AA">
        <w:t>tabelrij</w:t>
      </w:r>
      <w:r w:rsidR="001F2B93">
        <w:t xml:space="preserve"> voor de kopjes</w:t>
      </w:r>
    </w:p>
    <w:p w14:paraId="6B4B6EEC" w14:textId="7FA08575" w:rsidR="001F2B93" w:rsidRDefault="001F2B93" w:rsidP="001763E9">
      <w:pPr>
        <w:pStyle w:val="Hoofdtekst"/>
        <w:numPr>
          <w:ilvl w:val="0"/>
          <w:numId w:val="30"/>
        </w:numPr>
      </w:pPr>
      <w:r>
        <w:t xml:space="preserve">Maak een </w:t>
      </w:r>
      <w:proofErr w:type="spellStart"/>
      <w:r>
        <w:t>tabelcel</w:t>
      </w:r>
      <w:proofErr w:type="spellEnd"/>
      <w:r>
        <w:t xml:space="preserve"> voor ieder kopje</w:t>
      </w:r>
    </w:p>
    <w:p w14:paraId="491682B0" w14:textId="0DD86C9E" w:rsidR="001F2B93" w:rsidRDefault="004979AA" w:rsidP="001763E9">
      <w:pPr>
        <w:pStyle w:val="Hoofdtekst"/>
        <w:numPr>
          <w:ilvl w:val="0"/>
          <w:numId w:val="30"/>
        </w:numPr>
      </w:pPr>
      <w:r>
        <w:t>Sluit de tabelrij voor de kopjes</w:t>
      </w:r>
    </w:p>
    <w:p w14:paraId="5FD9897F" w14:textId="172D7E1F" w:rsidR="001763E9" w:rsidRDefault="001763E9" w:rsidP="001763E9">
      <w:pPr>
        <w:pStyle w:val="Hoofdtekst"/>
        <w:numPr>
          <w:ilvl w:val="0"/>
          <w:numId w:val="30"/>
        </w:numPr>
      </w:pPr>
      <w:r>
        <w:t>Voor ieder lid doe:</w:t>
      </w:r>
    </w:p>
    <w:p w14:paraId="2C06AD27" w14:textId="579D490F" w:rsidR="001763E9" w:rsidRDefault="004979AA" w:rsidP="001763E9">
      <w:pPr>
        <w:pStyle w:val="Hoofdtekst"/>
        <w:numPr>
          <w:ilvl w:val="1"/>
          <w:numId w:val="30"/>
        </w:numPr>
      </w:pPr>
      <w:r>
        <w:t>Start een tabelrij</w:t>
      </w:r>
    </w:p>
    <w:p w14:paraId="474C33A4" w14:textId="7C9FE5DC" w:rsidR="001763E9" w:rsidRDefault="001763E9" w:rsidP="001763E9">
      <w:pPr>
        <w:pStyle w:val="Hoofdtekst"/>
        <w:numPr>
          <w:ilvl w:val="1"/>
          <w:numId w:val="30"/>
        </w:numPr>
      </w:pPr>
      <w:r>
        <w:t xml:space="preserve">Maak een </w:t>
      </w:r>
      <w:proofErr w:type="spellStart"/>
      <w:r>
        <w:t>tabelcel</w:t>
      </w:r>
      <w:proofErr w:type="spellEnd"/>
      <w:r>
        <w:t xml:space="preserve"> per gegeven</w:t>
      </w:r>
    </w:p>
    <w:p w14:paraId="520A9FC3" w14:textId="1A78D617" w:rsidR="001763E9" w:rsidRDefault="004979AA" w:rsidP="001763E9">
      <w:pPr>
        <w:pStyle w:val="Hoofdtekst"/>
        <w:numPr>
          <w:ilvl w:val="1"/>
          <w:numId w:val="30"/>
        </w:numPr>
      </w:pPr>
      <w:r>
        <w:t>Sluit de tabelrij</w:t>
      </w:r>
    </w:p>
    <w:p w14:paraId="1D4229F3" w14:textId="7ECD4F3C" w:rsidR="001763E9" w:rsidRDefault="001763E9" w:rsidP="001763E9">
      <w:pPr>
        <w:pStyle w:val="Hoofdtekst"/>
        <w:numPr>
          <w:ilvl w:val="0"/>
          <w:numId w:val="30"/>
        </w:numPr>
      </w:pPr>
      <w:r>
        <w:t>Als alle leden zijn toegevoegd: Sluit de tabel</w:t>
      </w:r>
    </w:p>
    <w:p w14:paraId="330FC38A" w14:textId="77777777" w:rsidR="001763E9" w:rsidRDefault="001763E9" w:rsidP="001763E9">
      <w:pPr>
        <w:pStyle w:val="Hoofdtekst"/>
      </w:pPr>
    </w:p>
    <w:p w14:paraId="2565A34A" w14:textId="2C1AA6E0" w:rsidR="001763E9" w:rsidRDefault="001763E9" w:rsidP="001763E9">
      <w:pPr>
        <w:pStyle w:val="Hoofdtekst"/>
      </w:pPr>
      <w:r>
        <w:t xml:space="preserve">In </w:t>
      </w:r>
      <w:proofErr w:type="gramStart"/>
      <w:r>
        <w:t>PHP code</w:t>
      </w:r>
      <w:proofErr w:type="gramEnd"/>
      <w:r>
        <w:t xml:space="preserve"> (die we in de </w:t>
      </w:r>
      <w:r w:rsidRPr="001763E9">
        <w:rPr>
          <w:b/>
        </w:rPr>
        <w:t>&lt;body&gt;</w:t>
      </w:r>
      <w:r>
        <w:t xml:space="preserve"> van de pagina</w:t>
      </w:r>
      <w:r w:rsidR="001578DE">
        <w:t xml:space="preserve"> na de kop</w:t>
      </w:r>
      <w:r>
        <w:t xml:space="preserve"> zetten) ziet dat er zo uit:</w:t>
      </w:r>
    </w:p>
    <w:p w14:paraId="47361657" w14:textId="77777777" w:rsidR="001763E9" w:rsidRDefault="001763E9" w:rsidP="001763E9">
      <w:pPr>
        <w:pStyle w:val="Hoofdtekst"/>
      </w:pPr>
    </w:p>
    <w:p w14:paraId="0AE45B7F" w14:textId="4F329B93" w:rsidR="001763E9" w:rsidRDefault="00EA241C" w:rsidP="001763E9">
      <w:pPr>
        <w:pStyle w:val="Hoofdtekst"/>
      </w:pPr>
      <w:bookmarkStart w:id="29" w:name="_GoBack"/>
      <w:r>
        <w:rPr>
          <w:noProof/>
          <w:lang w:val="en-US" w:eastAsia="en-US"/>
        </w:rPr>
        <w:lastRenderedPageBreak/>
        <w:drawing>
          <wp:inline distT="0" distB="0" distL="0" distR="0" wp14:anchorId="63872CA5" wp14:editId="19B6382D">
            <wp:extent cx="2890800" cy="5043600"/>
            <wp:effectExtent l="25400" t="25400" r="30480" b="368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0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0800" cy="5043600"/>
                    </a:xfrm>
                    <a:prstGeom prst="rect">
                      <a:avLst/>
                    </a:prstGeom>
                    <a:ln>
                      <a:solidFill>
                        <a:schemeClr val="bg1">
                          <a:lumMod val="85000"/>
                        </a:schemeClr>
                      </a:solidFill>
                    </a:ln>
                  </pic:spPr>
                </pic:pic>
              </a:graphicData>
            </a:graphic>
          </wp:inline>
        </w:drawing>
      </w:r>
      <w:bookmarkEnd w:id="29"/>
    </w:p>
    <w:p w14:paraId="4B2B5D8F" w14:textId="77777777" w:rsidR="00935392" w:rsidRDefault="00935392" w:rsidP="00C43567">
      <w:pPr>
        <w:pStyle w:val="Hoofdtekst"/>
        <w:ind w:left="0"/>
      </w:pPr>
    </w:p>
    <w:p w14:paraId="59B11821" w14:textId="2AEA66C3" w:rsidR="00935392" w:rsidRDefault="00935392" w:rsidP="001763E9">
      <w:pPr>
        <w:pStyle w:val="Hoofdtekst"/>
      </w:pPr>
      <w:r>
        <w:t xml:space="preserve">De belangrijkste code in dit blok is de werkelijke verwerking van de </w:t>
      </w:r>
      <w:proofErr w:type="spellStart"/>
      <w:r>
        <w:t>result</w:t>
      </w:r>
      <w:proofErr w:type="spellEnd"/>
      <w:r>
        <w:t xml:space="preserve"> set:</w:t>
      </w:r>
    </w:p>
    <w:p w14:paraId="79F79A61" w14:textId="77777777" w:rsidR="00935392" w:rsidRDefault="00935392" w:rsidP="001763E9">
      <w:pPr>
        <w:pStyle w:val="Hoofdtekst"/>
      </w:pPr>
    </w:p>
    <w:p w14:paraId="7D75137D" w14:textId="4754DEE2" w:rsidR="00935392" w:rsidRDefault="00935392" w:rsidP="001763E9">
      <w:pPr>
        <w:pStyle w:val="Hoofdtekst"/>
      </w:pPr>
      <w:r>
        <w:rPr>
          <w:noProof/>
          <w:lang w:val="en-US" w:eastAsia="en-US"/>
        </w:rPr>
        <w:drawing>
          <wp:inline distT="0" distB="0" distL="0" distR="0" wp14:anchorId="1DF76B0E" wp14:editId="79F36536">
            <wp:extent cx="2617200" cy="129600"/>
            <wp:effectExtent l="25400" t="25400" r="24765"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7200" cy="129600"/>
                    </a:xfrm>
                    <a:prstGeom prst="rect">
                      <a:avLst/>
                    </a:prstGeom>
                    <a:ln>
                      <a:solidFill>
                        <a:schemeClr val="bg1">
                          <a:lumMod val="85000"/>
                        </a:schemeClr>
                      </a:solidFill>
                    </a:ln>
                  </pic:spPr>
                </pic:pic>
              </a:graphicData>
            </a:graphic>
          </wp:inline>
        </w:drawing>
      </w:r>
    </w:p>
    <w:p w14:paraId="74A73106" w14:textId="77777777" w:rsidR="00935392" w:rsidRDefault="00935392" w:rsidP="001763E9">
      <w:pPr>
        <w:pStyle w:val="Hoofdtekst"/>
      </w:pPr>
    </w:p>
    <w:p w14:paraId="6B70B180" w14:textId="71D95189" w:rsidR="00935392" w:rsidRDefault="00935392" w:rsidP="001763E9">
      <w:pPr>
        <w:pStyle w:val="Hoofdtekst"/>
      </w:pPr>
      <w:r>
        <w:t>In deze regel gebeuren drie dingen tegelijk:</w:t>
      </w:r>
    </w:p>
    <w:p w14:paraId="3795332F" w14:textId="77777777" w:rsidR="00935392" w:rsidRDefault="00935392" w:rsidP="001763E9">
      <w:pPr>
        <w:pStyle w:val="Hoofdtekst"/>
      </w:pPr>
    </w:p>
    <w:p w14:paraId="3919EF34" w14:textId="5AACB891" w:rsidR="00935392" w:rsidRDefault="00935392" w:rsidP="00935392">
      <w:pPr>
        <w:pStyle w:val="Hoofdtekst"/>
        <w:numPr>
          <w:ilvl w:val="0"/>
          <w:numId w:val="31"/>
        </w:numPr>
      </w:pPr>
      <w:r>
        <w:t xml:space="preserve">De functie </w:t>
      </w:r>
      <w:proofErr w:type="spellStart"/>
      <w:r w:rsidRPr="00935392">
        <w:rPr>
          <w:b/>
        </w:rPr>
        <w:t>mysqli_fetch_</w:t>
      </w:r>
      <w:proofErr w:type="gramStart"/>
      <w:r w:rsidRPr="00935392">
        <w:rPr>
          <w:b/>
        </w:rPr>
        <w:t>array</w:t>
      </w:r>
      <w:proofErr w:type="spellEnd"/>
      <w:r w:rsidR="00AA5406">
        <w:rPr>
          <w:b/>
        </w:rPr>
        <w:t>(</w:t>
      </w:r>
      <w:proofErr w:type="gramEnd"/>
      <w:r w:rsidR="00AA5406">
        <w:rPr>
          <w:b/>
        </w:rPr>
        <w:t>)</w:t>
      </w:r>
      <w:r>
        <w:t xml:space="preserve"> leest 1 rij uit de </w:t>
      </w:r>
      <w:proofErr w:type="spellStart"/>
      <w:r>
        <w:t>result</w:t>
      </w:r>
      <w:proofErr w:type="spellEnd"/>
      <w:r>
        <w:t xml:space="preserve"> set </w:t>
      </w:r>
      <w:r w:rsidRPr="00935392">
        <w:rPr>
          <w:b/>
        </w:rPr>
        <w:t>$</w:t>
      </w:r>
      <w:proofErr w:type="spellStart"/>
      <w:r w:rsidRPr="00935392">
        <w:rPr>
          <w:b/>
        </w:rPr>
        <w:t>result</w:t>
      </w:r>
      <w:proofErr w:type="spellEnd"/>
    </w:p>
    <w:p w14:paraId="7AAA7D51" w14:textId="2F6306CF" w:rsidR="00935392" w:rsidRDefault="00C43567" w:rsidP="00935392">
      <w:pPr>
        <w:pStyle w:val="Hoofdtekst"/>
        <w:numPr>
          <w:ilvl w:val="0"/>
          <w:numId w:val="31"/>
        </w:numPr>
      </w:pPr>
      <w:r>
        <w:t>De</w:t>
      </w:r>
      <w:r w:rsidR="004001EB">
        <w:t xml:space="preserve"> rij </w:t>
      </w:r>
      <w:r>
        <w:t>wordt opgeslagen</w:t>
      </w:r>
      <w:r w:rsidR="004001EB">
        <w:t xml:space="preserve"> als </w:t>
      </w:r>
      <w:r>
        <w:t xml:space="preserve">de </w:t>
      </w:r>
      <w:r w:rsidR="004001EB" w:rsidRPr="00C43567">
        <w:rPr>
          <w:u w:val="single"/>
        </w:rPr>
        <w:t>array</w:t>
      </w:r>
      <w:r w:rsidR="004001EB">
        <w:t xml:space="preserve"> </w:t>
      </w:r>
      <w:r w:rsidR="004001EB" w:rsidRPr="004001EB">
        <w:rPr>
          <w:b/>
        </w:rPr>
        <w:t>$</w:t>
      </w:r>
      <w:proofErr w:type="spellStart"/>
      <w:r w:rsidR="004001EB" w:rsidRPr="004001EB">
        <w:rPr>
          <w:b/>
        </w:rPr>
        <w:t>row</w:t>
      </w:r>
      <w:proofErr w:type="spellEnd"/>
    </w:p>
    <w:p w14:paraId="3AA524A2" w14:textId="2F318205" w:rsidR="004001EB" w:rsidRDefault="004001EB" w:rsidP="00935392">
      <w:pPr>
        <w:pStyle w:val="Hoofdtekst"/>
        <w:numPr>
          <w:ilvl w:val="0"/>
          <w:numId w:val="31"/>
        </w:numPr>
      </w:pPr>
      <w:r>
        <w:t xml:space="preserve">De </w:t>
      </w:r>
      <w:proofErr w:type="spellStart"/>
      <w:proofErr w:type="gramStart"/>
      <w:r w:rsidRPr="004001EB">
        <w:rPr>
          <w:b/>
        </w:rPr>
        <w:t>while</w:t>
      </w:r>
      <w:proofErr w:type="spellEnd"/>
      <w:r w:rsidR="00AA5406">
        <w:rPr>
          <w:b/>
        </w:rPr>
        <w:t>(</w:t>
      </w:r>
      <w:proofErr w:type="gramEnd"/>
      <w:r w:rsidR="00AA5406">
        <w:rPr>
          <w:b/>
        </w:rPr>
        <w:t>)</w:t>
      </w:r>
      <w:r>
        <w:t xml:space="preserve"> herhaalt deze stappen zo lang er nog data in </w:t>
      </w:r>
      <w:r w:rsidRPr="004001EB">
        <w:rPr>
          <w:b/>
        </w:rPr>
        <w:t>$</w:t>
      </w:r>
      <w:proofErr w:type="spellStart"/>
      <w:r w:rsidRPr="004001EB">
        <w:rPr>
          <w:b/>
        </w:rPr>
        <w:t>result</w:t>
      </w:r>
      <w:proofErr w:type="spellEnd"/>
      <w:r>
        <w:t xml:space="preserve"> zit</w:t>
      </w:r>
    </w:p>
    <w:p w14:paraId="354739C2" w14:textId="77777777" w:rsidR="001578DE" w:rsidRDefault="001578DE" w:rsidP="001578DE">
      <w:pPr>
        <w:pStyle w:val="Hoofdtekst"/>
      </w:pPr>
    </w:p>
    <w:p w14:paraId="087FA238" w14:textId="1955D083" w:rsidR="001578DE" w:rsidRDefault="001578DE" w:rsidP="001578DE">
      <w:pPr>
        <w:pStyle w:val="Hoofdtekst"/>
      </w:pPr>
      <w:r>
        <w:t xml:space="preserve">Het resultaat is dus dat één voor één alle rijen uit de </w:t>
      </w:r>
      <w:proofErr w:type="spellStart"/>
      <w:r>
        <w:t>result</w:t>
      </w:r>
      <w:proofErr w:type="spellEnd"/>
      <w:r>
        <w:t xml:space="preserve"> set worden uitgelezen en per stuk telkens tijdelijk opgeslagen in de array </w:t>
      </w:r>
      <w:r w:rsidRPr="001578DE">
        <w:rPr>
          <w:b/>
        </w:rPr>
        <w:t>$</w:t>
      </w:r>
      <w:proofErr w:type="spellStart"/>
      <w:r w:rsidRPr="001578DE">
        <w:rPr>
          <w:b/>
        </w:rPr>
        <w:t>row</w:t>
      </w:r>
      <w:proofErr w:type="spellEnd"/>
      <w:r>
        <w:t xml:space="preserve">. Binnen in de </w:t>
      </w:r>
      <w:proofErr w:type="spellStart"/>
      <w:proofErr w:type="gramStart"/>
      <w:r>
        <w:rPr>
          <w:b/>
        </w:rPr>
        <w:t>while</w:t>
      </w:r>
      <w:proofErr w:type="spellEnd"/>
      <w:r w:rsidR="00AA5406">
        <w:rPr>
          <w:b/>
        </w:rPr>
        <w:t>(</w:t>
      </w:r>
      <w:proofErr w:type="gramEnd"/>
      <w:r w:rsidR="00AA5406">
        <w:rPr>
          <w:b/>
        </w:rPr>
        <w:t>)</w:t>
      </w:r>
      <w:r>
        <w:t xml:space="preserve"> lus kun je dus over de velden van de rij beschikken door de velden in deze array uit te lezen. Het veld “</w:t>
      </w:r>
      <w:proofErr w:type="spellStart"/>
      <w:r>
        <w:rPr>
          <w:b/>
        </w:rPr>
        <w:t>first_name</w:t>
      </w:r>
      <w:proofErr w:type="spellEnd"/>
      <w:r>
        <w:t xml:space="preserve">” krijg je dus door het element </w:t>
      </w:r>
      <w:r>
        <w:rPr>
          <w:b/>
        </w:rPr>
        <w:t>$</w:t>
      </w:r>
      <w:proofErr w:type="spellStart"/>
      <w:r>
        <w:rPr>
          <w:b/>
        </w:rPr>
        <w:t>row</w:t>
      </w:r>
      <w:proofErr w:type="spellEnd"/>
      <w:r>
        <w:rPr>
          <w:b/>
        </w:rPr>
        <w:t>[‘</w:t>
      </w:r>
      <w:proofErr w:type="spellStart"/>
      <w:r>
        <w:rPr>
          <w:b/>
        </w:rPr>
        <w:t>first_name</w:t>
      </w:r>
      <w:proofErr w:type="spellEnd"/>
      <w:r>
        <w:rPr>
          <w:b/>
        </w:rPr>
        <w:t>’]</w:t>
      </w:r>
      <w:r>
        <w:t xml:space="preserve"> te gebruiken.</w:t>
      </w:r>
    </w:p>
    <w:p w14:paraId="6B9F4F5B" w14:textId="77777777" w:rsidR="001578DE" w:rsidRDefault="001578DE" w:rsidP="001578DE">
      <w:pPr>
        <w:pStyle w:val="Hoofdtekst"/>
      </w:pPr>
    </w:p>
    <w:p w14:paraId="158099AC" w14:textId="12EC289A" w:rsidR="001578DE" w:rsidRDefault="001578DE" w:rsidP="001578DE">
      <w:pPr>
        <w:pStyle w:val="Hoofdtekst"/>
      </w:pPr>
      <w:r>
        <w:t>Als je de pagina nu test zou deze, als alles goed is gegaan, de hele ledenlijst moeten tonen, netjes geordend in een tabel.</w:t>
      </w:r>
    </w:p>
    <w:p w14:paraId="371099E1" w14:textId="77777777" w:rsidR="001578DE" w:rsidRDefault="001578DE" w:rsidP="001578DE">
      <w:pPr>
        <w:pStyle w:val="Hoofdtekst"/>
      </w:pPr>
    </w:p>
    <w:p w14:paraId="08DE69F3" w14:textId="2324B8AC" w:rsidR="001578DE" w:rsidRDefault="001578DE" w:rsidP="001578DE">
      <w:pPr>
        <w:pStyle w:val="Heading1"/>
      </w:pPr>
      <w:bookmarkStart w:id="30" w:name="_Toc456265459"/>
      <w:r>
        <w:lastRenderedPageBreak/>
        <w:t>3. Nieuwe leden toevoegen</w:t>
      </w:r>
      <w:bookmarkEnd w:id="30"/>
    </w:p>
    <w:p w14:paraId="51F79BE6" w14:textId="2D7A11C0" w:rsidR="001578DE" w:rsidRDefault="001578DE" w:rsidP="001578DE">
      <w:pPr>
        <w:pStyle w:val="Hoofdtekst"/>
      </w:pPr>
      <w:r>
        <w:t>Nu we de homepage van onze applicatie klaar hebben, kunnen we de volgende stap maken: het toevoegen van leden.</w:t>
      </w:r>
    </w:p>
    <w:p w14:paraId="52CD6A76" w14:textId="77777777" w:rsidR="001578DE" w:rsidRDefault="001578DE" w:rsidP="001578DE">
      <w:pPr>
        <w:pStyle w:val="Hoofdtekst"/>
      </w:pPr>
    </w:p>
    <w:p w14:paraId="3F07C745" w14:textId="0DD8C904" w:rsidR="001578DE" w:rsidRDefault="001578DE" w:rsidP="001578DE">
      <w:pPr>
        <w:pStyle w:val="Hoofdtekst"/>
      </w:pPr>
      <w:r>
        <w:t>Maak twee nieuwe bestanden aan:</w:t>
      </w:r>
      <w:r w:rsidR="008E4D0E">
        <w:t xml:space="preserve"> een HTML5 pagina met de naam</w:t>
      </w:r>
      <w:r>
        <w:t xml:space="preserve"> </w:t>
      </w:r>
      <w:proofErr w:type="spellStart"/>
      <w:r>
        <w:rPr>
          <w:b/>
        </w:rPr>
        <w:t>lid_nieuw.php</w:t>
      </w:r>
      <w:proofErr w:type="spellEnd"/>
      <w:r>
        <w:t xml:space="preserve"> en</w:t>
      </w:r>
      <w:r w:rsidR="008E4D0E">
        <w:t xml:space="preserve"> een leeg </w:t>
      </w:r>
      <w:proofErr w:type="gramStart"/>
      <w:r w:rsidR="008E4D0E">
        <w:t>PHP bestand</w:t>
      </w:r>
      <w:proofErr w:type="gramEnd"/>
      <w:r w:rsidR="008E4D0E">
        <w:t xml:space="preserve"> met de naam</w:t>
      </w:r>
      <w:r>
        <w:t xml:space="preserve"> </w:t>
      </w:r>
      <w:proofErr w:type="spellStart"/>
      <w:r>
        <w:rPr>
          <w:b/>
        </w:rPr>
        <w:t>lid_nieuw_verwerk.php</w:t>
      </w:r>
      <w:proofErr w:type="spellEnd"/>
      <w:r w:rsidR="008E4D0E">
        <w:t>. De eerste gaat het formulier bevatten waarin de gegevens van nieuwe leden zullen worden ingevoerd, de tweede verwerkt dit formulier en voegt het nieuwe lid toe aan de database.</w:t>
      </w:r>
    </w:p>
    <w:p w14:paraId="28681156" w14:textId="77777777" w:rsidR="00B774E4" w:rsidRDefault="00B774E4" w:rsidP="001578DE">
      <w:pPr>
        <w:pStyle w:val="Hoofdtekst"/>
      </w:pPr>
    </w:p>
    <w:p w14:paraId="3B6DD40E" w14:textId="7F6CDF52" w:rsidR="00B774E4" w:rsidRDefault="00B774E4" w:rsidP="00B774E4">
      <w:pPr>
        <w:pStyle w:val="Heading2"/>
      </w:pPr>
      <w:bookmarkStart w:id="31" w:name="_Toc456265460"/>
      <w:r>
        <w:t>Het formulier</w:t>
      </w:r>
      <w:bookmarkEnd w:id="31"/>
    </w:p>
    <w:p w14:paraId="3E6BAED8" w14:textId="051399A8" w:rsidR="008E4D0E" w:rsidRDefault="008E4D0E" w:rsidP="001578DE">
      <w:pPr>
        <w:pStyle w:val="Hoofdtekst"/>
      </w:pPr>
      <w:r>
        <w:t xml:space="preserve">Open </w:t>
      </w:r>
      <w:proofErr w:type="spellStart"/>
      <w:r>
        <w:rPr>
          <w:b/>
        </w:rPr>
        <w:t>lid_nieuw.php</w:t>
      </w:r>
      <w:proofErr w:type="spellEnd"/>
      <w:r>
        <w:t xml:space="preserve"> en voeg aan de body een formulier toe waarin het nieuwe lid kan worden ingevoerd:</w:t>
      </w:r>
    </w:p>
    <w:p w14:paraId="50526C5A" w14:textId="77777777" w:rsidR="008E4D0E" w:rsidRDefault="008E4D0E" w:rsidP="001578DE">
      <w:pPr>
        <w:pStyle w:val="Hoofdtekst"/>
      </w:pPr>
    </w:p>
    <w:p w14:paraId="5BFA7727" w14:textId="70D69DDA" w:rsidR="008E4D0E" w:rsidRDefault="00841649" w:rsidP="001578DE">
      <w:pPr>
        <w:pStyle w:val="Hoofdtekst"/>
      </w:pPr>
      <w:r>
        <w:rPr>
          <w:noProof/>
          <w:lang w:val="en-US" w:eastAsia="en-US"/>
        </w:rPr>
        <w:drawing>
          <wp:inline distT="0" distB="0" distL="0" distR="0" wp14:anchorId="7472BA8A" wp14:editId="1112D47A">
            <wp:extent cx="5220000" cy="5180400"/>
            <wp:effectExtent l="25400" t="25400" r="38100"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0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20000" cy="5180400"/>
                    </a:xfrm>
                    <a:prstGeom prst="rect">
                      <a:avLst/>
                    </a:prstGeom>
                    <a:ln>
                      <a:solidFill>
                        <a:schemeClr val="bg1">
                          <a:lumMod val="85000"/>
                        </a:schemeClr>
                      </a:solidFill>
                    </a:ln>
                  </pic:spPr>
                </pic:pic>
              </a:graphicData>
            </a:graphic>
          </wp:inline>
        </w:drawing>
      </w:r>
    </w:p>
    <w:p w14:paraId="10CA34CA" w14:textId="77777777" w:rsidR="00791886" w:rsidRDefault="00791886" w:rsidP="007E3D6C">
      <w:pPr>
        <w:pStyle w:val="Hoofdtekst"/>
        <w:ind w:left="0"/>
      </w:pPr>
    </w:p>
    <w:p w14:paraId="26589430" w14:textId="5F58D0EE" w:rsidR="00791886" w:rsidRDefault="00791886" w:rsidP="00791886">
      <w:pPr>
        <w:pStyle w:val="Hoofdtekst"/>
      </w:pPr>
      <w:r>
        <w:t xml:space="preserve">Je ziet dat ieder veld </w:t>
      </w:r>
      <w:proofErr w:type="gramStart"/>
      <w:r>
        <w:t>de zelfde</w:t>
      </w:r>
      <w:proofErr w:type="gramEnd"/>
      <w:r>
        <w:t xml:space="preserve"> naam heeft als de overeenkomstige velden in de database. Dit hoeft niet, maar maakt het jou als developer wel makkelijker om data te benoemen en herkennen.</w:t>
      </w:r>
    </w:p>
    <w:p w14:paraId="3857F044" w14:textId="77777777" w:rsidR="00791886" w:rsidRDefault="00791886" w:rsidP="00791886">
      <w:pPr>
        <w:pStyle w:val="Hoofdtekst"/>
      </w:pPr>
    </w:p>
    <w:p w14:paraId="20A9341A" w14:textId="77777777" w:rsidR="00791886" w:rsidRDefault="00791886" w:rsidP="00791886">
      <w:pPr>
        <w:pStyle w:val="Hoofdtekst"/>
      </w:pPr>
    </w:p>
    <w:p w14:paraId="1640834B" w14:textId="77777777" w:rsidR="00791886" w:rsidRDefault="00791886" w:rsidP="00791886">
      <w:pPr>
        <w:pStyle w:val="Hoofdtekst"/>
      </w:pPr>
    </w:p>
    <w:p w14:paraId="645D73F3" w14:textId="77777777" w:rsidR="00791886" w:rsidRDefault="00791886" w:rsidP="00B774E4">
      <w:pPr>
        <w:pStyle w:val="Hoofdtekst"/>
        <w:ind w:left="0"/>
      </w:pPr>
    </w:p>
    <w:tbl>
      <w:tblPr>
        <w:tblStyle w:val="TableGrid"/>
        <w:tblW w:w="0" w:type="auto"/>
        <w:tblInd w:w="675"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7761"/>
      </w:tblGrid>
      <w:tr w:rsidR="00791886" w:rsidRPr="001A67E3" w14:paraId="643E509A" w14:textId="77777777" w:rsidTr="00791886">
        <w:tc>
          <w:tcPr>
            <w:tcW w:w="7761" w:type="dxa"/>
            <w:shd w:val="clear" w:color="auto" w:fill="548DD4" w:themeFill="text2" w:themeFillTint="99"/>
            <w:tcMar>
              <w:top w:w="108" w:type="dxa"/>
              <w:bottom w:w="108" w:type="dxa"/>
            </w:tcMar>
            <w:vAlign w:val="center"/>
          </w:tcPr>
          <w:p w14:paraId="70360A84" w14:textId="511C774B" w:rsidR="00791886" w:rsidRPr="00AA63EB" w:rsidRDefault="00791886" w:rsidP="000C326F">
            <w:pPr>
              <w:pStyle w:val="Hoofdtekst"/>
              <w:ind w:left="0"/>
              <w:rPr>
                <w:b/>
                <w:color w:val="FFFFFF" w:themeColor="background1"/>
              </w:rPr>
            </w:pPr>
            <w:r>
              <w:rPr>
                <w:b/>
                <w:color w:val="FFFFFF" w:themeColor="background1"/>
              </w:rPr>
              <w:t>TIP</w:t>
            </w:r>
          </w:p>
        </w:tc>
      </w:tr>
      <w:tr w:rsidR="00791886" w:rsidRPr="001A67E3" w14:paraId="3748214E" w14:textId="77777777" w:rsidTr="00791886">
        <w:tc>
          <w:tcPr>
            <w:tcW w:w="7761" w:type="dxa"/>
            <w:shd w:val="clear" w:color="auto" w:fill="C6D9F1" w:themeFill="text2" w:themeFillTint="33"/>
            <w:tcMar>
              <w:top w:w="108" w:type="dxa"/>
              <w:bottom w:w="108" w:type="dxa"/>
            </w:tcMar>
            <w:vAlign w:val="center"/>
          </w:tcPr>
          <w:p w14:paraId="45A71E74" w14:textId="5916F41D" w:rsidR="00791886" w:rsidRPr="00D369F7" w:rsidRDefault="00791886" w:rsidP="000C326F">
            <w:pPr>
              <w:pStyle w:val="Hoofdtekst"/>
              <w:ind w:left="0"/>
              <w:rPr>
                <w:color w:val="000000" w:themeColor="text1"/>
              </w:rPr>
            </w:pPr>
            <w:r>
              <w:rPr>
                <w:color w:val="000000" w:themeColor="text1"/>
              </w:rPr>
              <w:t xml:space="preserve">Geef al je variabelen, veldnamen, bestanden e.d. altijd namen die iets betekenen en die iets zeggen over het doel en/of de inhoud van de variabele. Een variabele met de naam </w:t>
            </w:r>
            <w:r w:rsidRPr="00791886">
              <w:rPr>
                <w:b/>
                <w:color w:val="000000" w:themeColor="text1"/>
              </w:rPr>
              <w:t>$voornaam</w:t>
            </w:r>
            <w:r>
              <w:rPr>
                <w:color w:val="000000" w:themeColor="text1"/>
              </w:rPr>
              <w:t xml:space="preserve"> is een stuk duidelijker dan een variabele met de naam </w:t>
            </w:r>
            <w:r w:rsidRPr="00791886">
              <w:rPr>
                <w:b/>
                <w:color w:val="000000" w:themeColor="text1"/>
              </w:rPr>
              <w:t>$fv1</w:t>
            </w:r>
            <w:r>
              <w:rPr>
                <w:color w:val="000000" w:themeColor="text1"/>
              </w:rPr>
              <w:t xml:space="preserve">, net als dat een pagina met de naam </w:t>
            </w:r>
            <w:proofErr w:type="spellStart"/>
            <w:r>
              <w:rPr>
                <w:b/>
                <w:color w:val="000000" w:themeColor="text1"/>
              </w:rPr>
              <w:t>lid_nieuw.php</w:t>
            </w:r>
            <w:proofErr w:type="spellEnd"/>
            <w:r>
              <w:rPr>
                <w:color w:val="000000" w:themeColor="text1"/>
              </w:rPr>
              <w:t xml:space="preserve"> meer zegt over de functie van de pagina dan bijvoorbeeld </w:t>
            </w:r>
            <w:r w:rsidR="00D369F7">
              <w:rPr>
                <w:b/>
                <w:color w:val="000000" w:themeColor="text1"/>
              </w:rPr>
              <w:t>untitled_2.php</w:t>
            </w:r>
            <w:r w:rsidR="00D369F7">
              <w:rPr>
                <w:color w:val="000000" w:themeColor="text1"/>
              </w:rPr>
              <w:t>.</w:t>
            </w:r>
          </w:p>
        </w:tc>
      </w:tr>
    </w:tbl>
    <w:p w14:paraId="65328D04" w14:textId="77777777" w:rsidR="00791886" w:rsidRDefault="00791886" w:rsidP="00791886">
      <w:pPr>
        <w:pStyle w:val="Hoofdtekst"/>
      </w:pPr>
    </w:p>
    <w:p w14:paraId="63E55CE4" w14:textId="77777777" w:rsidR="00E66C7D" w:rsidRDefault="00E233DA" w:rsidP="001578DE">
      <w:pPr>
        <w:pStyle w:val="Hoofdtekst"/>
      </w:pPr>
      <w:r>
        <w:t>Het formulier is nu klaar voor gebruik</w:t>
      </w:r>
      <w:r w:rsidR="00E66C7D">
        <w:t xml:space="preserve"> maar de gebruiker kan er nog niet makkelijk komen. Open daarom je </w:t>
      </w:r>
      <w:proofErr w:type="spellStart"/>
      <w:r w:rsidR="00E66C7D">
        <w:rPr>
          <w:b/>
        </w:rPr>
        <w:t>home.php</w:t>
      </w:r>
      <w:proofErr w:type="spellEnd"/>
      <w:r w:rsidR="00E66C7D">
        <w:t xml:space="preserve"> en voeg onderaan een link naar deze pagina toe:</w:t>
      </w:r>
    </w:p>
    <w:p w14:paraId="61327AFE" w14:textId="77777777" w:rsidR="00E66C7D" w:rsidRDefault="00E66C7D" w:rsidP="001578DE">
      <w:pPr>
        <w:pStyle w:val="Hoofdtekst"/>
      </w:pPr>
    </w:p>
    <w:p w14:paraId="43674DC9" w14:textId="2BC65B41" w:rsidR="00E66C7D" w:rsidRDefault="00E66C7D" w:rsidP="001578DE">
      <w:pPr>
        <w:pStyle w:val="Hoofdtekst"/>
      </w:pPr>
      <w:r>
        <w:rPr>
          <w:noProof/>
          <w:lang w:val="en-US" w:eastAsia="en-US"/>
        </w:rPr>
        <w:drawing>
          <wp:inline distT="0" distB="0" distL="0" distR="0" wp14:anchorId="73A79391" wp14:editId="0731FB59">
            <wp:extent cx="4636800" cy="122400"/>
            <wp:effectExtent l="25400" t="25400" r="11430" b="304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2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36800" cy="122400"/>
                    </a:xfrm>
                    <a:prstGeom prst="rect">
                      <a:avLst/>
                    </a:prstGeom>
                    <a:ln>
                      <a:solidFill>
                        <a:schemeClr val="bg1">
                          <a:lumMod val="85000"/>
                        </a:schemeClr>
                      </a:solidFill>
                    </a:ln>
                  </pic:spPr>
                </pic:pic>
              </a:graphicData>
            </a:graphic>
          </wp:inline>
        </w:drawing>
      </w:r>
    </w:p>
    <w:p w14:paraId="70E3C884" w14:textId="77777777" w:rsidR="00E233DA" w:rsidRDefault="00E233DA" w:rsidP="001578DE">
      <w:pPr>
        <w:pStyle w:val="Hoofdtekst"/>
      </w:pPr>
    </w:p>
    <w:p w14:paraId="57E3CF05" w14:textId="22CABCA0" w:rsidR="00E233DA" w:rsidRDefault="00837445" w:rsidP="00837445">
      <w:pPr>
        <w:pStyle w:val="Heading2"/>
      </w:pPr>
      <w:bookmarkStart w:id="32" w:name="_Toc456265461"/>
      <w:r>
        <w:t>Het formulier verwerken</w:t>
      </w:r>
      <w:bookmarkEnd w:id="32"/>
    </w:p>
    <w:p w14:paraId="46B181BB" w14:textId="1FC9552B" w:rsidR="00837445" w:rsidRDefault="00425D76" w:rsidP="001578DE">
      <w:pPr>
        <w:pStyle w:val="Hoofdtekst"/>
      </w:pPr>
      <w:r>
        <w:t xml:space="preserve">In het formulier in de pagina </w:t>
      </w:r>
      <w:proofErr w:type="spellStart"/>
      <w:r>
        <w:rPr>
          <w:b/>
        </w:rPr>
        <w:t>lid_nieuw.php</w:t>
      </w:r>
      <w:proofErr w:type="spellEnd"/>
      <w:r>
        <w:t xml:space="preserve"> heb je de volgende </w:t>
      </w:r>
      <w:r>
        <w:rPr>
          <w:b/>
        </w:rPr>
        <w:t>&lt;form&gt;</w:t>
      </w:r>
      <w:r>
        <w:t xml:space="preserve"> tag gemaakt:</w:t>
      </w:r>
    </w:p>
    <w:p w14:paraId="6CB2BB53" w14:textId="77777777" w:rsidR="00425D76" w:rsidRDefault="00425D76" w:rsidP="001578DE">
      <w:pPr>
        <w:pStyle w:val="Hoofdtekst"/>
      </w:pPr>
    </w:p>
    <w:p w14:paraId="09D50966" w14:textId="5157FEB1" w:rsidR="00425D76" w:rsidRDefault="00425D76" w:rsidP="001578DE">
      <w:pPr>
        <w:pStyle w:val="Hoofdtekst"/>
      </w:pPr>
      <w:r>
        <w:rPr>
          <w:noProof/>
          <w:lang w:val="en-US" w:eastAsia="en-US"/>
        </w:rPr>
        <w:drawing>
          <wp:inline distT="0" distB="0" distL="0" distR="0" wp14:anchorId="37D2AB03" wp14:editId="22E8CA59">
            <wp:extent cx="3024000" cy="151200"/>
            <wp:effectExtent l="25400" t="25400" r="2413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0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24000" cy="151200"/>
                    </a:xfrm>
                    <a:prstGeom prst="rect">
                      <a:avLst/>
                    </a:prstGeom>
                    <a:ln>
                      <a:solidFill>
                        <a:schemeClr val="bg1">
                          <a:lumMod val="85000"/>
                        </a:schemeClr>
                      </a:solidFill>
                    </a:ln>
                  </pic:spPr>
                </pic:pic>
              </a:graphicData>
            </a:graphic>
          </wp:inline>
        </w:drawing>
      </w:r>
    </w:p>
    <w:p w14:paraId="5477D25C" w14:textId="77777777" w:rsidR="00425D76" w:rsidRDefault="00425D76" w:rsidP="001578DE">
      <w:pPr>
        <w:pStyle w:val="Hoofdtekst"/>
      </w:pPr>
    </w:p>
    <w:p w14:paraId="77F91DC8" w14:textId="77777777" w:rsidR="005D501C" w:rsidRDefault="00425D76" w:rsidP="00425D76">
      <w:pPr>
        <w:pStyle w:val="Hoofdtekst"/>
      </w:pPr>
      <w:r>
        <w:t xml:space="preserve">De twee parameters van deze </w:t>
      </w:r>
      <w:r>
        <w:rPr>
          <w:b/>
        </w:rPr>
        <w:t>&lt;form&gt;</w:t>
      </w:r>
      <w:r>
        <w:t xml:space="preserve"> tag geven aan dat de ingevulde data uit het formulier verstuurd moet worden d.m.v. de opdracht </w:t>
      </w:r>
      <w:r>
        <w:rPr>
          <w:b/>
        </w:rPr>
        <w:t>post</w:t>
      </w:r>
      <w:r>
        <w:t xml:space="preserve"> aan het bestand </w:t>
      </w:r>
      <w:proofErr w:type="spellStart"/>
      <w:r>
        <w:rPr>
          <w:b/>
        </w:rPr>
        <w:t>lid_nieuw_verwerk.php</w:t>
      </w:r>
      <w:proofErr w:type="spellEnd"/>
      <w:r>
        <w:t xml:space="preserve">. Deze gaan </w:t>
      </w:r>
      <w:r w:rsidR="00F42005">
        <w:t xml:space="preserve">we nu verder maken. </w:t>
      </w:r>
    </w:p>
    <w:p w14:paraId="1C18F565" w14:textId="77777777" w:rsidR="005D501C" w:rsidRDefault="005D501C" w:rsidP="00425D76">
      <w:pPr>
        <w:pStyle w:val="Hoofdtekst"/>
      </w:pPr>
    </w:p>
    <w:p w14:paraId="5161F722" w14:textId="61754FDD" w:rsidR="00425D76" w:rsidRDefault="00F42005" w:rsidP="00425D76">
      <w:pPr>
        <w:pStyle w:val="Hoofdtekst"/>
      </w:pPr>
      <w:r>
        <w:t xml:space="preserve">Open het bestand </w:t>
      </w:r>
      <w:proofErr w:type="spellStart"/>
      <w:r>
        <w:rPr>
          <w:b/>
        </w:rPr>
        <w:t>lid_nieuw_verwerk.php</w:t>
      </w:r>
      <w:proofErr w:type="spellEnd"/>
      <w:r w:rsidR="005D501C">
        <w:t>, maak het helemaal leeg en voeg bovenaan de volgende code toe:</w:t>
      </w:r>
    </w:p>
    <w:p w14:paraId="048AF212" w14:textId="77777777" w:rsidR="005D501C" w:rsidRDefault="005D501C" w:rsidP="00425D76">
      <w:pPr>
        <w:pStyle w:val="Hoofdtekst"/>
      </w:pPr>
    </w:p>
    <w:p w14:paraId="6C85BB62" w14:textId="00AE4B5A" w:rsidR="005D501C" w:rsidRDefault="005D501C" w:rsidP="00425D76">
      <w:pPr>
        <w:pStyle w:val="Hoofdtekst"/>
      </w:pPr>
      <w:r>
        <w:rPr>
          <w:noProof/>
          <w:lang w:val="en-US" w:eastAsia="en-US"/>
        </w:rPr>
        <w:drawing>
          <wp:inline distT="0" distB="0" distL="0" distR="0" wp14:anchorId="398D6F19" wp14:editId="4E3006BD">
            <wp:extent cx="1796400" cy="403200"/>
            <wp:effectExtent l="25400" t="25400" r="33020" b="292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0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96400" cy="403200"/>
                    </a:xfrm>
                    <a:prstGeom prst="rect">
                      <a:avLst/>
                    </a:prstGeom>
                    <a:ln>
                      <a:solidFill>
                        <a:schemeClr val="bg1">
                          <a:lumMod val="85000"/>
                        </a:schemeClr>
                      </a:solidFill>
                    </a:ln>
                  </pic:spPr>
                </pic:pic>
              </a:graphicData>
            </a:graphic>
          </wp:inline>
        </w:drawing>
      </w:r>
    </w:p>
    <w:p w14:paraId="5BBDB34B" w14:textId="77777777" w:rsidR="005D501C" w:rsidRDefault="005D501C" w:rsidP="00425D76">
      <w:pPr>
        <w:pStyle w:val="Hoofdtekst"/>
      </w:pPr>
    </w:p>
    <w:p w14:paraId="08370BD7" w14:textId="526DB5F8" w:rsidR="005D501C" w:rsidRDefault="005D501C" w:rsidP="00425D76">
      <w:pPr>
        <w:pStyle w:val="Hoofdtekst"/>
      </w:pPr>
      <w:r>
        <w:t>Hiermee hebben we alvast de verbinding met de database geopend en klaar staan voor gebruik. Nu kunnen we de formuliervelde</w:t>
      </w:r>
      <w:r w:rsidR="00132E45">
        <w:t xml:space="preserve">n gaan </w:t>
      </w:r>
      <w:r>
        <w:t>lezen</w:t>
      </w:r>
      <w:r w:rsidR="007E3D6C">
        <w:t>. Omdat het formulier de “</w:t>
      </w:r>
      <w:proofErr w:type="spellStart"/>
      <w:r w:rsidR="007E3D6C">
        <w:t>method</w:t>
      </w:r>
      <w:proofErr w:type="spellEnd"/>
      <w:r w:rsidR="007E3D6C">
        <w:t xml:space="preserve">” </w:t>
      </w:r>
      <w:r w:rsidR="007E3D6C" w:rsidRPr="007E3D6C">
        <w:rPr>
          <w:b/>
        </w:rPr>
        <w:t>post</w:t>
      </w:r>
      <w:r w:rsidR="007E3D6C">
        <w:t xml:space="preserve"> gebruik kunnen we de data uitlezen m.b.v. </w:t>
      </w:r>
      <w:r w:rsidR="007E3D6C" w:rsidRPr="007E3D6C">
        <w:rPr>
          <w:b/>
        </w:rPr>
        <w:t>$_POST</w:t>
      </w:r>
      <w:r>
        <w:t>:</w:t>
      </w:r>
    </w:p>
    <w:p w14:paraId="4F901C3A" w14:textId="77777777" w:rsidR="005D501C" w:rsidRDefault="005D501C" w:rsidP="00425D76">
      <w:pPr>
        <w:pStyle w:val="Hoofdtekst"/>
      </w:pPr>
    </w:p>
    <w:p w14:paraId="68813596" w14:textId="45A49F92" w:rsidR="005D501C" w:rsidRDefault="00132E45" w:rsidP="00425D76">
      <w:pPr>
        <w:pStyle w:val="Hoofdtekst"/>
      </w:pPr>
      <w:r>
        <w:rPr>
          <w:noProof/>
          <w:lang w:val="en-US" w:eastAsia="en-US"/>
        </w:rPr>
        <w:drawing>
          <wp:inline distT="0" distB="0" distL="0" distR="0" wp14:anchorId="578A7795" wp14:editId="6A29B65D">
            <wp:extent cx="2311200" cy="813600"/>
            <wp:effectExtent l="25400" t="25400" r="2603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11200" cy="813600"/>
                    </a:xfrm>
                    <a:prstGeom prst="rect">
                      <a:avLst/>
                    </a:prstGeom>
                    <a:ln>
                      <a:solidFill>
                        <a:schemeClr val="bg1">
                          <a:lumMod val="85000"/>
                        </a:schemeClr>
                      </a:solidFill>
                    </a:ln>
                  </pic:spPr>
                </pic:pic>
              </a:graphicData>
            </a:graphic>
          </wp:inline>
        </w:drawing>
      </w:r>
    </w:p>
    <w:p w14:paraId="2C6ACA77" w14:textId="77777777" w:rsidR="00132E45" w:rsidRDefault="00132E45" w:rsidP="00425D76">
      <w:pPr>
        <w:pStyle w:val="Hoofdtekst"/>
      </w:pPr>
    </w:p>
    <w:p w14:paraId="17E605E8" w14:textId="55EACF6C" w:rsidR="00132E45" w:rsidRDefault="000160DB" w:rsidP="00425D76">
      <w:pPr>
        <w:pStyle w:val="Hoofdtekst"/>
      </w:pPr>
      <w:r>
        <w:t xml:space="preserve">Hoewel we in het formulier </w:t>
      </w:r>
      <w:r w:rsidR="006463E5">
        <w:t xml:space="preserve">alle velden verplicht hebben gemaakt moeten we toch nog eens controleren of alle velden wel ingevuld waren om later fouten met de communicatie met de database te voorkomen. We kunnen in een </w:t>
      </w:r>
      <w:proofErr w:type="spellStart"/>
      <w:r w:rsidR="006463E5">
        <w:rPr>
          <w:b/>
        </w:rPr>
        <w:t>if</w:t>
      </w:r>
      <w:proofErr w:type="spellEnd"/>
      <w:r w:rsidR="006463E5">
        <w:t xml:space="preserve"> natuurlijk als eerste checken of alle variabelen wel een lengte (en dus inhoud) hebben</w:t>
      </w:r>
      <w:r w:rsidR="007E3D6C">
        <w:t xml:space="preserve">. Hiervoor gebruiken we de functie </w:t>
      </w:r>
      <w:proofErr w:type="spellStart"/>
      <w:proofErr w:type="gramStart"/>
      <w:r w:rsidR="007E3D6C" w:rsidRPr="007E3D6C">
        <w:rPr>
          <w:b/>
        </w:rPr>
        <w:t>strlen</w:t>
      </w:r>
      <w:proofErr w:type="spellEnd"/>
      <w:r w:rsidR="007E3D6C" w:rsidRPr="007E3D6C">
        <w:rPr>
          <w:b/>
        </w:rPr>
        <w:t>(</w:t>
      </w:r>
      <w:proofErr w:type="gramEnd"/>
      <w:r w:rsidR="007E3D6C" w:rsidRPr="007E3D6C">
        <w:rPr>
          <w:b/>
        </w:rPr>
        <w:t>)</w:t>
      </w:r>
      <w:r w:rsidR="007E3D6C">
        <w:t xml:space="preserve"> die de lengte van een string meet</w:t>
      </w:r>
      <w:r w:rsidR="006463E5">
        <w:t>:</w:t>
      </w:r>
    </w:p>
    <w:p w14:paraId="10FC916C" w14:textId="77777777" w:rsidR="006463E5" w:rsidRDefault="006463E5" w:rsidP="00425D76">
      <w:pPr>
        <w:pStyle w:val="Hoofdtekst"/>
      </w:pPr>
    </w:p>
    <w:p w14:paraId="3A9B6A25" w14:textId="56806CB1" w:rsidR="006463E5" w:rsidRDefault="00EC6EA3" w:rsidP="00425D76">
      <w:pPr>
        <w:pStyle w:val="Hoofdtekst"/>
      </w:pPr>
      <w:r>
        <w:rPr>
          <w:noProof/>
          <w:lang w:val="en-US" w:eastAsia="en-US"/>
        </w:rPr>
        <w:drawing>
          <wp:inline distT="0" distB="0" distL="0" distR="0" wp14:anchorId="17D6A1FD" wp14:editId="62F55BB1">
            <wp:extent cx="3132000" cy="802800"/>
            <wp:effectExtent l="25400" t="25400" r="17780" b="355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32000" cy="802800"/>
                    </a:xfrm>
                    <a:prstGeom prst="rect">
                      <a:avLst/>
                    </a:prstGeom>
                    <a:ln>
                      <a:solidFill>
                        <a:schemeClr val="bg1">
                          <a:lumMod val="85000"/>
                        </a:schemeClr>
                      </a:solidFill>
                    </a:ln>
                  </pic:spPr>
                </pic:pic>
              </a:graphicData>
            </a:graphic>
          </wp:inline>
        </w:drawing>
      </w:r>
    </w:p>
    <w:p w14:paraId="0A3A4226" w14:textId="77777777" w:rsidR="009D58D1" w:rsidRDefault="009D58D1" w:rsidP="00425D76">
      <w:pPr>
        <w:pStyle w:val="Hoofdtekst"/>
      </w:pPr>
    </w:p>
    <w:p w14:paraId="2C244464" w14:textId="240AA753" w:rsidR="007E3D6C" w:rsidRDefault="009D58D1" w:rsidP="00EC6EA3">
      <w:pPr>
        <w:pStyle w:val="Hoofdtekst"/>
      </w:pPr>
      <w:r>
        <w:t xml:space="preserve">Als de code goed door deze controle </w:t>
      </w:r>
      <w:proofErr w:type="spellStart"/>
      <w:r>
        <w:t>heenkomt</w:t>
      </w:r>
      <w:proofErr w:type="spellEnd"/>
      <w:r>
        <w:t xml:space="preserve"> moeten we kijken of de twee </w:t>
      </w:r>
      <w:r w:rsidR="004579EA">
        <w:t>kalender</w:t>
      </w:r>
      <w:r>
        <w:t xml:space="preserve">data </w:t>
      </w:r>
      <w:r w:rsidR="004579EA">
        <w:t>(</w:t>
      </w:r>
      <w:proofErr w:type="spellStart"/>
      <w:r w:rsidR="004579EA" w:rsidRPr="004579EA">
        <w:rPr>
          <w:b/>
        </w:rPr>
        <w:t>birth_date</w:t>
      </w:r>
      <w:proofErr w:type="spellEnd"/>
      <w:r w:rsidR="004579EA">
        <w:t xml:space="preserve"> en </w:t>
      </w:r>
      <w:proofErr w:type="spellStart"/>
      <w:r w:rsidR="004579EA" w:rsidRPr="004579EA">
        <w:rPr>
          <w:b/>
        </w:rPr>
        <w:t>member_since</w:t>
      </w:r>
      <w:proofErr w:type="spellEnd"/>
      <w:r w:rsidR="004579EA">
        <w:t xml:space="preserve">) </w:t>
      </w:r>
      <w:r w:rsidRPr="004579EA">
        <w:t>wel</w:t>
      </w:r>
      <w:r>
        <w:t xml:space="preserve"> </w:t>
      </w:r>
      <w:r w:rsidR="004579EA">
        <w:t>bestaande</w:t>
      </w:r>
      <w:r>
        <w:t xml:space="preserve"> </w:t>
      </w:r>
      <w:r w:rsidR="004579EA">
        <w:t>kalender</w:t>
      </w:r>
      <w:r>
        <w:t>data zijn</w:t>
      </w:r>
      <w:r w:rsidR="004579EA">
        <w:t xml:space="preserve"> (en </w:t>
      </w:r>
      <w:r w:rsidR="004579EA">
        <w:lastRenderedPageBreak/>
        <w:t>niet bijvoorbeeld een ongeldige datum zoals 42 Augustus).</w:t>
      </w:r>
      <w:r w:rsidR="00EC6EA3">
        <w:t xml:space="preserve"> Voor deze controle gebruiken we de functies </w:t>
      </w:r>
      <w:proofErr w:type="spellStart"/>
      <w:proofErr w:type="gramStart"/>
      <w:r w:rsidR="00EC6EA3">
        <w:rPr>
          <w:b/>
        </w:rPr>
        <w:t>strtotime</w:t>
      </w:r>
      <w:proofErr w:type="spellEnd"/>
      <w:r w:rsidR="007E3D6C">
        <w:rPr>
          <w:b/>
        </w:rPr>
        <w:t>(</w:t>
      </w:r>
      <w:proofErr w:type="gramEnd"/>
      <w:r w:rsidR="007E3D6C">
        <w:rPr>
          <w:b/>
        </w:rPr>
        <w:t>)</w:t>
      </w:r>
      <w:r w:rsidR="00EC6EA3">
        <w:t xml:space="preserve"> en </w:t>
      </w:r>
      <w:r w:rsidR="00EC6EA3">
        <w:rPr>
          <w:b/>
        </w:rPr>
        <w:t>date</w:t>
      </w:r>
      <w:r w:rsidR="007E3D6C">
        <w:rPr>
          <w:b/>
        </w:rPr>
        <w:t>()</w:t>
      </w:r>
      <w:r w:rsidR="00EC6EA3">
        <w:t xml:space="preserve">. </w:t>
      </w:r>
    </w:p>
    <w:p w14:paraId="4056A8A8" w14:textId="77777777" w:rsidR="007E3D6C" w:rsidRDefault="007E3D6C" w:rsidP="00EC6EA3">
      <w:pPr>
        <w:pStyle w:val="Hoofdtekst"/>
      </w:pPr>
    </w:p>
    <w:p w14:paraId="5791067A" w14:textId="3326ED71" w:rsidR="007E3D6C" w:rsidRPr="00C375A8" w:rsidRDefault="00EC6EA3" w:rsidP="00EC6EA3">
      <w:pPr>
        <w:pStyle w:val="Hoofdtekst"/>
      </w:pPr>
      <w:r>
        <w:t xml:space="preserve">De functie </w:t>
      </w:r>
      <w:proofErr w:type="spellStart"/>
      <w:proofErr w:type="gramStart"/>
      <w:r>
        <w:rPr>
          <w:b/>
        </w:rPr>
        <w:t>strtotime</w:t>
      </w:r>
      <w:proofErr w:type="spellEnd"/>
      <w:r w:rsidR="00E7479E">
        <w:rPr>
          <w:b/>
        </w:rPr>
        <w:t>(</w:t>
      </w:r>
      <w:proofErr w:type="gramEnd"/>
      <w:r w:rsidR="00E7479E">
        <w:rPr>
          <w:b/>
        </w:rPr>
        <w:t>)</w:t>
      </w:r>
      <w:r>
        <w:rPr>
          <w:b/>
        </w:rPr>
        <w:t xml:space="preserve"> </w:t>
      </w:r>
      <w:r>
        <w:t xml:space="preserve">maakt een </w:t>
      </w:r>
      <w:r w:rsidRPr="00EC6EA3">
        <w:rPr>
          <w:i/>
        </w:rPr>
        <w:t>timestamp</w:t>
      </w:r>
      <w:r>
        <w:t xml:space="preserve"> van een datum-string, dus bijvoorbeeld “2015-04-25” wordt “</w:t>
      </w:r>
      <w:r w:rsidRPr="00C375A8">
        <w:t xml:space="preserve">1429912800” en “2015-05-14 06:10:00” wordt “1431576600”. </w:t>
      </w:r>
    </w:p>
    <w:p w14:paraId="11F7C284" w14:textId="41801229" w:rsidR="00EC6EA3" w:rsidRPr="00C375A8" w:rsidRDefault="00EC6EA3" w:rsidP="00EC6EA3">
      <w:pPr>
        <w:pStyle w:val="Hoofdtekst"/>
      </w:pPr>
      <w:r w:rsidRPr="00C375A8">
        <w:t xml:space="preserve">Deze </w:t>
      </w:r>
      <w:proofErr w:type="spellStart"/>
      <w:r w:rsidRPr="00C375A8">
        <w:t>timestamps</w:t>
      </w:r>
      <w:proofErr w:type="spellEnd"/>
      <w:r w:rsidRPr="00C375A8">
        <w:t xml:space="preserve"> gebruik je als invoer voor de </w:t>
      </w:r>
      <w:proofErr w:type="gramStart"/>
      <w:r w:rsidRPr="00C375A8">
        <w:rPr>
          <w:b/>
        </w:rPr>
        <w:t>date</w:t>
      </w:r>
      <w:r w:rsidR="00E7479E" w:rsidRPr="00C375A8">
        <w:rPr>
          <w:b/>
        </w:rPr>
        <w:t>(</w:t>
      </w:r>
      <w:proofErr w:type="gramEnd"/>
      <w:r w:rsidR="00E7479E" w:rsidRPr="00C375A8">
        <w:rPr>
          <w:b/>
        </w:rPr>
        <w:t>)</w:t>
      </w:r>
      <w:r w:rsidRPr="00C375A8">
        <w:t xml:space="preserve"> functie om de datum van dat specifieke moment te krijgen. Door de uitvoer daarvan te vergelijken met de origineel ingevoerde</w:t>
      </w:r>
      <w:r w:rsidR="00E7479E" w:rsidRPr="00C375A8">
        <w:t xml:space="preserve"> datum kunnen we zien of de kale</w:t>
      </w:r>
      <w:r w:rsidRPr="00C375A8">
        <w:t>nderdata “kloppen”:</w:t>
      </w:r>
    </w:p>
    <w:p w14:paraId="138BC5D1" w14:textId="1B8B2F0E" w:rsidR="009D58D1" w:rsidRDefault="009D58D1" w:rsidP="00EC6EA3">
      <w:pPr>
        <w:pStyle w:val="Hoofdtekst"/>
        <w:ind w:left="0"/>
      </w:pPr>
    </w:p>
    <w:p w14:paraId="0914C76D" w14:textId="2F8E4601" w:rsidR="009D58D1" w:rsidRDefault="009D58D1" w:rsidP="00425D76">
      <w:pPr>
        <w:pStyle w:val="Hoofdtekst"/>
      </w:pPr>
      <w:r w:rsidRPr="009D58D1">
        <w:rPr>
          <w:noProof/>
          <w:lang w:val="en-US" w:eastAsia="en-US"/>
        </w:rPr>
        <w:drawing>
          <wp:inline distT="0" distB="0" distL="0" distR="0" wp14:anchorId="002072C7" wp14:editId="4D9E11F8">
            <wp:extent cx="5047200" cy="547200"/>
            <wp:effectExtent l="25400" t="25400" r="33020" b="374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7200" cy="547200"/>
                    </a:xfrm>
                    <a:prstGeom prst="rect">
                      <a:avLst/>
                    </a:prstGeom>
                    <a:ln>
                      <a:solidFill>
                        <a:schemeClr val="bg1">
                          <a:lumMod val="85000"/>
                        </a:schemeClr>
                      </a:solidFill>
                    </a:ln>
                  </pic:spPr>
                </pic:pic>
              </a:graphicData>
            </a:graphic>
          </wp:inline>
        </w:drawing>
      </w:r>
    </w:p>
    <w:p w14:paraId="518EDAB9" w14:textId="77777777" w:rsidR="009D58D1" w:rsidRDefault="009D58D1" w:rsidP="00425D76">
      <w:pPr>
        <w:pStyle w:val="Hoofdtekst"/>
      </w:pPr>
    </w:p>
    <w:p w14:paraId="67187925" w14:textId="7AAB9BA5" w:rsidR="009D58D1" w:rsidRDefault="009D58D1" w:rsidP="00425D76">
      <w:pPr>
        <w:pStyle w:val="Hoofdtekst"/>
      </w:pPr>
      <w:r>
        <w:t>Na deze controle weten we dat alle variabelen goede gegevens bevatten, zodat we nu de query kunnen maken en uitvoeren om het nieuwe lid werkelijk toe te voegen:</w:t>
      </w:r>
    </w:p>
    <w:p w14:paraId="30EC775B" w14:textId="77777777" w:rsidR="009D58D1" w:rsidRDefault="009D58D1" w:rsidP="00425D76">
      <w:pPr>
        <w:pStyle w:val="Hoofdtekst"/>
      </w:pPr>
    </w:p>
    <w:p w14:paraId="247F14FC" w14:textId="396F7B9F" w:rsidR="009D58D1" w:rsidRDefault="00E3203B" w:rsidP="00425D76">
      <w:pPr>
        <w:pStyle w:val="Hoofdtekst"/>
      </w:pPr>
      <w:r>
        <w:rPr>
          <w:noProof/>
        </w:rPr>
        <w:drawing>
          <wp:inline distT="0" distB="0" distL="0" distR="0" wp14:anchorId="5130E4F3" wp14:editId="517A6083">
            <wp:extent cx="5000017" cy="970198"/>
            <wp:effectExtent l="12700" t="1270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9-08 at 16.49.05.png"/>
                    <pic:cNvPicPr/>
                  </pic:nvPicPr>
                  <pic:blipFill>
                    <a:blip r:embed="rId30">
                      <a:extLst>
                        <a:ext uri="{28A0092B-C50C-407E-A947-70E740481C1C}">
                          <a14:useLocalDpi xmlns:a14="http://schemas.microsoft.com/office/drawing/2010/main" val="0"/>
                        </a:ext>
                      </a:extLst>
                    </a:blip>
                    <a:stretch>
                      <a:fillRect/>
                    </a:stretch>
                  </pic:blipFill>
                  <pic:spPr>
                    <a:xfrm>
                      <a:off x="0" y="0"/>
                      <a:ext cx="5010542" cy="972240"/>
                    </a:xfrm>
                    <a:prstGeom prst="rect">
                      <a:avLst/>
                    </a:prstGeom>
                    <a:ln>
                      <a:solidFill>
                        <a:schemeClr val="bg1">
                          <a:lumMod val="50000"/>
                        </a:schemeClr>
                      </a:solidFill>
                    </a:ln>
                  </pic:spPr>
                </pic:pic>
              </a:graphicData>
            </a:graphic>
          </wp:inline>
        </w:drawing>
      </w:r>
    </w:p>
    <w:p w14:paraId="70AF281B" w14:textId="77777777" w:rsidR="00BE561D" w:rsidRDefault="00BE561D" w:rsidP="00425D76">
      <w:pPr>
        <w:pStyle w:val="Hoofdtekst"/>
      </w:pPr>
    </w:p>
    <w:p w14:paraId="258E703C" w14:textId="288B7EC3" w:rsidR="00037FCB" w:rsidRDefault="00037FCB" w:rsidP="00037FCB">
      <w:pPr>
        <w:pStyle w:val="Hoofdtekst"/>
      </w:pPr>
      <w:r>
        <w:t>Nu zou het nieuwe lid moeten zijn toegevoegd aan de database.</w:t>
      </w:r>
    </w:p>
    <w:p w14:paraId="6E8E3466" w14:textId="77777777" w:rsidR="00037FCB" w:rsidRDefault="00037FCB" w:rsidP="00037FCB">
      <w:pPr>
        <w:pStyle w:val="Hoofdtekst"/>
      </w:pPr>
    </w:p>
    <w:tbl>
      <w:tblPr>
        <w:tblStyle w:val="TableGrid"/>
        <w:tblW w:w="0" w:type="auto"/>
        <w:tblInd w:w="675"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Look w:val="04A0" w:firstRow="1" w:lastRow="0" w:firstColumn="1" w:lastColumn="0" w:noHBand="0" w:noVBand="1"/>
      </w:tblPr>
      <w:tblGrid>
        <w:gridCol w:w="7761"/>
      </w:tblGrid>
      <w:tr w:rsidR="00037FCB" w:rsidRPr="001A67E3" w14:paraId="3D29EF8E" w14:textId="77777777" w:rsidTr="000C326F">
        <w:tc>
          <w:tcPr>
            <w:tcW w:w="7761" w:type="dxa"/>
            <w:shd w:val="clear" w:color="auto" w:fill="F79646" w:themeFill="accent6"/>
            <w:tcMar>
              <w:top w:w="108" w:type="dxa"/>
              <w:bottom w:w="108" w:type="dxa"/>
            </w:tcMar>
            <w:vAlign w:val="center"/>
          </w:tcPr>
          <w:p w14:paraId="607D2CBB" w14:textId="77777777" w:rsidR="00037FCB" w:rsidRPr="00AA63EB" w:rsidRDefault="00037FCB" w:rsidP="000C326F">
            <w:pPr>
              <w:pStyle w:val="Hoofdtekst"/>
              <w:ind w:left="0"/>
              <w:rPr>
                <w:b/>
                <w:color w:val="FFFFFF" w:themeColor="background1"/>
              </w:rPr>
            </w:pPr>
            <w:r w:rsidRPr="00AA63EB">
              <w:rPr>
                <w:b/>
                <w:color w:val="FFFFFF" w:themeColor="background1"/>
              </w:rPr>
              <w:t>INFO</w:t>
            </w:r>
          </w:p>
        </w:tc>
      </w:tr>
      <w:tr w:rsidR="00037FCB" w:rsidRPr="001A67E3" w14:paraId="524A7C78" w14:textId="77777777" w:rsidTr="000C326F">
        <w:tc>
          <w:tcPr>
            <w:tcW w:w="7761" w:type="dxa"/>
            <w:shd w:val="clear" w:color="auto" w:fill="FBD4B4" w:themeFill="accent6" w:themeFillTint="66"/>
            <w:tcMar>
              <w:top w:w="108" w:type="dxa"/>
              <w:bottom w:w="108" w:type="dxa"/>
            </w:tcMar>
            <w:vAlign w:val="center"/>
          </w:tcPr>
          <w:p w14:paraId="28D7907C" w14:textId="362E9C99" w:rsidR="00037FCB" w:rsidRDefault="00037FCB" w:rsidP="00037FCB">
            <w:pPr>
              <w:pStyle w:val="Hoofdtekst"/>
              <w:ind w:left="0"/>
              <w:rPr>
                <w:color w:val="000000" w:themeColor="text1"/>
              </w:rPr>
            </w:pPr>
            <w:r>
              <w:rPr>
                <w:color w:val="000000" w:themeColor="text1"/>
              </w:rPr>
              <w:t>Je kunt bij een string (letterlijke tekst) gebruik maken van dubbele quotes (“) of enkele quotes (‘). Er is in PHP wel een verschil tussen deze twee: Als je een variabele tussen dubbele quotes zet wordt de inhoud van de variabele in de string gezet, tussen enkele quotes wordt de naam van de variabele getoond.</w:t>
            </w:r>
          </w:p>
          <w:p w14:paraId="41C69DF5" w14:textId="77777777" w:rsidR="00037FCB" w:rsidRDefault="00037FCB" w:rsidP="00037FCB">
            <w:pPr>
              <w:pStyle w:val="Hoofdtekst"/>
              <w:ind w:left="0"/>
              <w:rPr>
                <w:color w:val="000000" w:themeColor="text1"/>
              </w:rPr>
            </w:pPr>
          </w:p>
          <w:p w14:paraId="7BA68635" w14:textId="77777777" w:rsidR="00037FCB" w:rsidRDefault="00037FCB" w:rsidP="00037FCB">
            <w:pPr>
              <w:pStyle w:val="Hoofdtekst"/>
              <w:ind w:left="0"/>
              <w:rPr>
                <w:color w:val="000000" w:themeColor="text1"/>
              </w:rPr>
            </w:pPr>
            <w:r>
              <w:rPr>
                <w:color w:val="000000" w:themeColor="text1"/>
              </w:rPr>
              <w:t>Voorbeelden:</w:t>
            </w:r>
          </w:p>
          <w:p w14:paraId="523429A6" w14:textId="77777777" w:rsidR="00037FCB" w:rsidRDefault="00037FCB" w:rsidP="00037FCB">
            <w:pPr>
              <w:pStyle w:val="Hoofdtekst"/>
              <w:ind w:left="0"/>
              <w:rPr>
                <w:color w:val="000000" w:themeColor="text1"/>
              </w:rPr>
            </w:pPr>
            <w:proofErr w:type="gramStart"/>
            <w:r w:rsidRPr="00037FCB">
              <w:rPr>
                <w:b/>
                <w:color w:val="000000" w:themeColor="text1"/>
              </w:rPr>
              <w:t>echo</w:t>
            </w:r>
            <w:proofErr w:type="gramEnd"/>
            <w:r w:rsidRPr="00037FCB">
              <w:rPr>
                <w:b/>
                <w:color w:val="000000" w:themeColor="text1"/>
              </w:rPr>
              <w:t xml:space="preserve"> $a;</w:t>
            </w:r>
            <w:r>
              <w:rPr>
                <w:color w:val="000000" w:themeColor="text1"/>
              </w:rPr>
              <w:t xml:space="preserve"> </w:t>
            </w:r>
            <w:r w:rsidRPr="00037FCB">
              <w:rPr>
                <w:color w:val="000000" w:themeColor="text1"/>
              </w:rPr>
              <w:sym w:font="Wingdings" w:char="F0DF"/>
            </w:r>
            <w:r>
              <w:rPr>
                <w:color w:val="000000" w:themeColor="text1"/>
              </w:rPr>
              <w:t xml:space="preserve"> dit toont de </w:t>
            </w:r>
            <w:r w:rsidRPr="00037FCB">
              <w:rPr>
                <w:color w:val="000000" w:themeColor="text1"/>
                <w:u w:val="single"/>
              </w:rPr>
              <w:t>inhoud</w:t>
            </w:r>
            <w:r>
              <w:rPr>
                <w:color w:val="000000" w:themeColor="text1"/>
              </w:rPr>
              <w:t xml:space="preserve"> van $a</w:t>
            </w:r>
          </w:p>
          <w:p w14:paraId="4876D30E" w14:textId="77777777" w:rsidR="00037FCB" w:rsidRDefault="00037FCB" w:rsidP="00037FCB">
            <w:pPr>
              <w:pStyle w:val="Hoofdtekst"/>
              <w:ind w:left="0"/>
              <w:rPr>
                <w:color w:val="000000" w:themeColor="text1"/>
              </w:rPr>
            </w:pPr>
            <w:proofErr w:type="gramStart"/>
            <w:r w:rsidRPr="00037FCB">
              <w:rPr>
                <w:b/>
                <w:color w:val="000000" w:themeColor="text1"/>
              </w:rPr>
              <w:t>echo</w:t>
            </w:r>
            <w:proofErr w:type="gramEnd"/>
            <w:r w:rsidRPr="00037FCB">
              <w:rPr>
                <w:b/>
                <w:color w:val="000000" w:themeColor="text1"/>
              </w:rPr>
              <w:t xml:space="preserve"> “$a”</w:t>
            </w:r>
            <w:r>
              <w:rPr>
                <w:color w:val="000000" w:themeColor="text1"/>
              </w:rPr>
              <w:t xml:space="preserve"> </w:t>
            </w:r>
            <w:r w:rsidRPr="00037FCB">
              <w:rPr>
                <w:color w:val="000000" w:themeColor="text1"/>
              </w:rPr>
              <w:sym w:font="Wingdings" w:char="F0DF"/>
            </w:r>
            <w:r>
              <w:rPr>
                <w:color w:val="000000" w:themeColor="text1"/>
              </w:rPr>
              <w:t xml:space="preserve"> dit toont ook de </w:t>
            </w:r>
            <w:r w:rsidRPr="00037FCB">
              <w:rPr>
                <w:color w:val="000000" w:themeColor="text1"/>
                <w:u w:val="single"/>
              </w:rPr>
              <w:t>inhoud</w:t>
            </w:r>
            <w:r>
              <w:rPr>
                <w:color w:val="000000" w:themeColor="text1"/>
              </w:rPr>
              <w:t xml:space="preserve"> van $a</w:t>
            </w:r>
          </w:p>
          <w:p w14:paraId="08F263BB" w14:textId="77777777" w:rsidR="00037FCB" w:rsidRDefault="00037FCB" w:rsidP="00037FCB">
            <w:pPr>
              <w:pStyle w:val="Hoofdtekst"/>
              <w:ind w:left="0"/>
              <w:rPr>
                <w:color w:val="000000" w:themeColor="text1"/>
              </w:rPr>
            </w:pPr>
            <w:proofErr w:type="gramStart"/>
            <w:r w:rsidRPr="00037FCB">
              <w:rPr>
                <w:b/>
                <w:color w:val="000000" w:themeColor="text1"/>
              </w:rPr>
              <w:t>echo</w:t>
            </w:r>
            <w:proofErr w:type="gramEnd"/>
            <w:r w:rsidRPr="00037FCB">
              <w:rPr>
                <w:b/>
                <w:color w:val="000000" w:themeColor="text1"/>
              </w:rPr>
              <w:t xml:space="preserve"> ‘$a’</w:t>
            </w:r>
            <w:r>
              <w:rPr>
                <w:color w:val="000000" w:themeColor="text1"/>
              </w:rPr>
              <w:t xml:space="preserve"> </w:t>
            </w:r>
            <w:r w:rsidRPr="00037FCB">
              <w:rPr>
                <w:color w:val="000000" w:themeColor="text1"/>
              </w:rPr>
              <w:sym w:font="Wingdings" w:char="F0DF"/>
            </w:r>
            <w:r>
              <w:rPr>
                <w:color w:val="000000" w:themeColor="text1"/>
              </w:rPr>
              <w:t xml:space="preserve"> dit toont de tekst “$a”</w:t>
            </w:r>
          </w:p>
          <w:p w14:paraId="55E8B248" w14:textId="77777777" w:rsidR="00037FCB" w:rsidRDefault="00037FCB" w:rsidP="00037FCB">
            <w:pPr>
              <w:pStyle w:val="Hoofdtekst"/>
              <w:ind w:left="0"/>
              <w:rPr>
                <w:color w:val="000000" w:themeColor="text1"/>
              </w:rPr>
            </w:pPr>
          </w:p>
          <w:p w14:paraId="0CD7EA77" w14:textId="36CDBF7B" w:rsidR="00037FCB" w:rsidRPr="00037FCB" w:rsidRDefault="00037FCB" w:rsidP="00037FCB">
            <w:pPr>
              <w:pStyle w:val="Hoofdtekst"/>
              <w:ind w:left="0"/>
              <w:rPr>
                <w:color w:val="000000" w:themeColor="text1"/>
              </w:rPr>
            </w:pPr>
            <w:r>
              <w:rPr>
                <w:color w:val="000000" w:themeColor="text1"/>
              </w:rPr>
              <w:t xml:space="preserve">In de code hierboven zie je dat de variabele </w:t>
            </w:r>
            <w:r>
              <w:rPr>
                <w:b/>
                <w:color w:val="000000" w:themeColor="text1"/>
              </w:rPr>
              <w:t>$query</w:t>
            </w:r>
            <w:r>
              <w:rPr>
                <w:color w:val="000000" w:themeColor="text1"/>
              </w:rPr>
              <w:t xml:space="preserve"> dubbele quotes gebruikt. De enkele quotes daarbinnen worden letterlijk doorgegeven in de </w:t>
            </w:r>
            <w:proofErr w:type="spellStart"/>
            <w:r>
              <w:rPr>
                <w:color w:val="000000" w:themeColor="text1"/>
              </w:rPr>
              <w:t>MySQL</w:t>
            </w:r>
            <w:proofErr w:type="spellEnd"/>
            <w:r>
              <w:rPr>
                <w:color w:val="000000" w:themeColor="text1"/>
              </w:rPr>
              <w:t xml:space="preserve"> query en de variabele-namen worden vervangen door de inhoud van de variabelen.</w:t>
            </w:r>
          </w:p>
        </w:tc>
      </w:tr>
    </w:tbl>
    <w:p w14:paraId="0E95EC00" w14:textId="77777777" w:rsidR="00037FCB" w:rsidRDefault="00037FCB" w:rsidP="00037FCB">
      <w:pPr>
        <w:pStyle w:val="Hoofdtekst"/>
      </w:pPr>
    </w:p>
    <w:p w14:paraId="613FFB07" w14:textId="1A824AE1" w:rsidR="00037FCB" w:rsidRDefault="00037FCB" w:rsidP="00425D76">
      <w:pPr>
        <w:pStyle w:val="Hoofdtekst"/>
      </w:pPr>
      <w:r>
        <w:t>Na het uitvoeren van de query moeten we wel controleren of het uitvoeren van de query goed is gegaan:</w:t>
      </w:r>
    </w:p>
    <w:p w14:paraId="381F0EA9" w14:textId="77777777" w:rsidR="00037FCB" w:rsidRDefault="00037FCB" w:rsidP="00425D76">
      <w:pPr>
        <w:pStyle w:val="Hoofdtekst"/>
      </w:pPr>
    </w:p>
    <w:p w14:paraId="137F5948" w14:textId="4C735886" w:rsidR="00037FCB" w:rsidRDefault="00D328ED" w:rsidP="00425D76">
      <w:pPr>
        <w:pStyle w:val="Hoofdtekst"/>
      </w:pPr>
      <w:r>
        <w:rPr>
          <w:noProof/>
          <w:lang w:val="en-US" w:eastAsia="en-US"/>
        </w:rPr>
        <w:drawing>
          <wp:inline distT="0" distB="0" distL="0" distR="0" wp14:anchorId="0017E7DF" wp14:editId="0FB73CE9">
            <wp:extent cx="2772000" cy="1048555"/>
            <wp:effectExtent l="25400" t="25400" r="22225" b="18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72000" cy="1048555"/>
                    </a:xfrm>
                    <a:prstGeom prst="rect">
                      <a:avLst/>
                    </a:prstGeom>
                    <a:ln>
                      <a:solidFill>
                        <a:schemeClr val="bg1">
                          <a:lumMod val="85000"/>
                        </a:schemeClr>
                      </a:solidFill>
                    </a:ln>
                  </pic:spPr>
                </pic:pic>
              </a:graphicData>
            </a:graphic>
          </wp:inline>
        </w:drawing>
      </w:r>
    </w:p>
    <w:p w14:paraId="6F79C291" w14:textId="77777777" w:rsidR="009C71ED" w:rsidRDefault="009C71ED" w:rsidP="00425D76">
      <w:pPr>
        <w:pStyle w:val="Hoofdtekst"/>
      </w:pPr>
    </w:p>
    <w:p w14:paraId="50E37327" w14:textId="03A86494" w:rsidR="00E411D0" w:rsidRDefault="00E411D0" w:rsidP="00425D76">
      <w:pPr>
        <w:pStyle w:val="Hoofdtekst"/>
      </w:pPr>
      <w:r>
        <w:t xml:space="preserve">Hier gebruiken we, als de query goed is uitgevoerd, de functie </w:t>
      </w:r>
      <w:proofErr w:type="gramStart"/>
      <w:r>
        <w:rPr>
          <w:b/>
        </w:rPr>
        <w:t>header</w:t>
      </w:r>
      <w:r w:rsidR="00E7479E">
        <w:rPr>
          <w:b/>
        </w:rPr>
        <w:t>(</w:t>
      </w:r>
      <w:proofErr w:type="gramEnd"/>
      <w:r w:rsidR="00E7479E">
        <w:rPr>
          <w:b/>
        </w:rPr>
        <w:t>)</w:t>
      </w:r>
      <w:r>
        <w:rPr>
          <w:b/>
        </w:rPr>
        <w:t xml:space="preserve"> </w:t>
      </w:r>
      <w:r>
        <w:t xml:space="preserve">om de gebruiker automatisch door te sturen naar de homepage. Als alles goed gaat ziet de gebruiker dus (bijna) niet dat hij vanuit het formulier naar de pagina </w:t>
      </w:r>
      <w:proofErr w:type="spellStart"/>
      <w:r>
        <w:rPr>
          <w:b/>
        </w:rPr>
        <w:lastRenderedPageBreak/>
        <w:t>lid_nieuw_verwerk.php</w:t>
      </w:r>
      <w:proofErr w:type="spellEnd"/>
      <w:r>
        <w:t xml:space="preserve"> wordt doorgestuurd want hij komt bijna meteen terug op de homepage waar meteen het nieuw toegevoegde lid wordt getoond.</w:t>
      </w:r>
    </w:p>
    <w:p w14:paraId="699C4AE3" w14:textId="77777777" w:rsidR="004647E8" w:rsidRDefault="004647E8" w:rsidP="004647E8">
      <w:pPr>
        <w:pStyle w:val="Hoofdtekst"/>
      </w:pPr>
    </w:p>
    <w:tbl>
      <w:tblPr>
        <w:tblStyle w:val="TableGrid"/>
        <w:tblW w:w="0" w:type="auto"/>
        <w:tblInd w:w="675"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Look w:val="04A0" w:firstRow="1" w:lastRow="0" w:firstColumn="1" w:lastColumn="0" w:noHBand="0" w:noVBand="1"/>
      </w:tblPr>
      <w:tblGrid>
        <w:gridCol w:w="7761"/>
      </w:tblGrid>
      <w:tr w:rsidR="004647E8" w:rsidRPr="001A67E3" w14:paraId="74CFDD7A" w14:textId="77777777" w:rsidTr="000C326F">
        <w:tc>
          <w:tcPr>
            <w:tcW w:w="7761" w:type="dxa"/>
            <w:shd w:val="clear" w:color="auto" w:fill="F79646" w:themeFill="accent6"/>
            <w:tcMar>
              <w:top w:w="108" w:type="dxa"/>
              <w:bottom w:w="108" w:type="dxa"/>
            </w:tcMar>
            <w:vAlign w:val="center"/>
          </w:tcPr>
          <w:p w14:paraId="2BF1C2EE" w14:textId="77777777" w:rsidR="004647E8" w:rsidRPr="00AA63EB" w:rsidRDefault="004647E8" w:rsidP="000C326F">
            <w:pPr>
              <w:pStyle w:val="Hoofdtekst"/>
              <w:ind w:left="0"/>
              <w:rPr>
                <w:b/>
                <w:color w:val="FFFFFF" w:themeColor="background1"/>
              </w:rPr>
            </w:pPr>
            <w:r w:rsidRPr="00AA63EB">
              <w:rPr>
                <w:b/>
                <w:color w:val="FFFFFF" w:themeColor="background1"/>
              </w:rPr>
              <w:t>INFO</w:t>
            </w:r>
          </w:p>
        </w:tc>
      </w:tr>
      <w:tr w:rsidR="004647E8" w:rsidRPr="001A67E3" w14:paraId="28B01FC9" w14:textId="77777777" w:rsidTr="000C326F">
        <w:tc>
          <w:tcPr>
            <w:tcW w:w="7761" w:type="dxa"/>
            <w:shd w:val="clear" w:color="auto" w:fill="FBD4B4" w:themeFill="accent6" w:themeFillTint="66"/>
            <w:tcMar>
              <w:top w:w="108" w:type="dxa"/>
              <w:bottom w:w="108" w:type="dxa"/>
            </w:tcMar>
            <w:vAlign w:val="center"/>
          </w:tcPr>
          <w:p w14:paraId="703E7F8C" w14:textId="732F264D" w:rsidR="004647E8" w:rsidRPr="00037FCB" w:rsidRDefault="004647E8" w:rsidP="000C326F">
            <w:pPr>
              <w:pStyle w:val="Hoofdtekst"/>
              <w:ind w:left="0"/>
              <w:rPr>
                <w:color w:val="000000" w:themeColor="text1"/>
              </w:rPr>
            </w:pPr>
            <w:r>
              <w:rPr>
                <w:color w:val="000000" w:themeColor="text1"/>
              </w:rPr>
              <w:t xml:space="preserve">Opdrachten die werken met de HTTP header, zoals bijvoorbeeld </w:t>
            </w:r>
            <w:proofErr w:type="spellStart"/>
            <w:r>
              <w:rPr>
                <w:b/>
                <w:color w:val="000000" w:themeColor="text1"/>
              </w:rPr>
              <w:t>session_</w:t>
            </w:r>
            <w:proofErr w:type="gramStart"/>
            <w:r>
              <w:rPr>
                <w:b/>
                <w:color w:val="000000" w:themeColor="text1"/>
              </w:rPr>
              <w:t>start</w:t>
            </w:r>
            <w:proofErr w:type="spellEnd"/>
            <w:r w:rsidR="00E7479E">
              <w:rPr>
                <w:b/>
                <w:color w:val="000000" w:themeColor="text1"/>
              </w:rPr>
              <w:t>(</w:t>
            </w:r>
            <w:proofErr w:type="gramEnd"/>
            <w:r w:rsidR="00E7479E">
              <w:rPr>
                <w:b/>
                <w:color w:val="000000" w:themeColor="text1"/>
              </w:rPr>
              <w:t>)</w:t>
            </w:r>
            <w:r>
              <w:rPr>
                <w:color w:val="000000" w:themeColor="text1"/>
              </w:rPr>
              <w:t xml:space="preserve"> en </w:t>
            </w:r>
            <w:r>
              <w:rPr>
                <w:b/>
                <w:color w:val="000000" w:themeColor="text1"/>
              </w:rPr>
              <w:t>header</w:t>
            </w:r>
            <w:r w:rsidR="00E7479E">
              <w:rPr>
                <w:b/>
                <w:color w:val="000000" w:themeColor="text1"/>
              </w:rPr>
              <w:t>()</w:t>
            </w:r>
            <w:r>
              <w:rPr>
                <w:color w:val="000000" w:themeColor="text1"/>
              </w:rPr>
              <w:t xml:space="preserve">, moeten worden uitgevoerd </w:t>
            </w:r>
            <w:r w:rsidRPr="004647E8">
              <w:rPr>
                <w:b/>
                <w:color w:val="000000" w:themeColor="text1"/>
              </w:rPr>
              <w:t>voordat</w:t>
            </w:r>
            <w:r>
              <w:rPr>
                <w:color w:val="000000" w:themeColor="text1"/>
              </w:rPr>
              <w:t xml:space="preserve"> er output naar de browser wordt gestuurd!</w:t>
            </w:r>
          </w:p>
        </w:tc>
      </w:tr>
    </w:tbl>
    <w:p w14:paraId="07C03AAA" w14:textId="77777777" w:rsidR="004647E8" w:rsidRDefault="004647E8" w:rsidP="004647E8">
      <w:pPr>
        <w:pStyle w:val="Hoofdtekst"/>
      </w:pPr>
    </w:p>
    <w:p w14:paraId="11B0DED9" w14:textId="55E407CA" w:rsidR="00E411D0" w:rsidRDefault="00E411D0" w:rsidP="00425D76">
      <w:pPr>
        <w:pStyle w:val="Hoofdtekst"/>
      </w:pPr>
      <w:r>
        <w:t>De volledige code van deze pagina is:</w:t>
      </w:r>
    </w:p>
    <w:p w14:paraId="4C075DF2" w14:textId="77777777" w:rsidR="00E411D0" w:rsidRDefault="00E411D0" w:rsidP="00425D76">
      <w:pPr>
        <w:pStyle w:val="Hoofdtekst"/>
      </w:pPr>
    </w:p>
    <w:p w14:paraId="72CD4EDE" w14:textId="3D5777A5" w:rsidR="00E411D0" w:rsidRDefault="00E3203B" w:rsidP="00425D76">
      <w:pPr>
        <w:pStyle w:val="Hoofdtekst"/>
      </w:pPr>
      <w:r>
        <w:rPr>
          <w:noProof/>
          <w:lang w:val="en-US" w:eastAsia="en-US"/>
        </w:rPr>
        <mc:AlternateContent>
          <mc:Choice Requires="wps">
            <w:drawing>
              <wp:anchor distT="0" distB="0" distL="114300" distR="114300" simplePos="0" relativeHeight="251699712" behindDoc="0" locked="0" layoutInCell="1" allowOverlap="1" wp14:anchorId="5F95D8F8" wp14:editId="0ED71EDC">
                <wp:simplePos x="0" y="0"/>
                <wp:positionH relativeFrom="column">
                  <wp:posOffset>1991552</wp:posOffset>
                </wp:positionH>
                <wp:positionV relativeFrom="paragraph">
                  <wp:posOffset>2948915</wp:posOffset>
                </wp:positionV>
                <wp:extent cx="632298" cy="145721"/>
                <wp:effectExtent l="0" t="0" r="3175" b="0"/>
                <wp:wrapNone/>
                <wp:docPr id="78" name="Text Box 78"/>
                <wp:cNvGraphicFramePr/>
                <a:graphic xmlns:a="http://schemas.openxmlformats.org/drawingml/2006/main">
                  <a:graphicData uri="http://schemas.microsoft.com/office/word/2010/wordprocessingShape">
                    <wps:wsp>
                      <wps:cNvSpPr txBox="1"/>
                      <wps:spPr>
                        <a:xfrm>
                          <a:off x="0" y="0"/>
                          <a:ext cx="632298" cy="145721"/>
                        </a:xfrm>
                        <a:prstGeom prst="rect">
                          <a:avLst/>
                        </a:prstGeom>
                        <a:solidFill>
                          <a:schemeClr val="lt1"/>
                        </a:solidFill>
                        <a:ln w="6350">
                          <a:noFill/>
                        </a:ln>
                      </wps:spPr>
                      <wps:txbx>
                        <w:txbxContent>
                          <w:p w14:paraId="4D092115" w14:textId="483B68B9" w:rsidR="00E3203B" w:rsidRPr="00E3203B" w:rsidRDefault="00E3203B">
                            <w:pPr>
                              <w:ind w:left="0"/>
                              <w:rPr>
                                <w:color w:val="C0504D" w:themeColor="accent2"/>
                                <w:sz w:val="16"/>
                                <w:szCs w:val="16"/>
                              </w:rPr>
                            </w:pPr>
                            <w:r w:rsidRPr="00E3203B">
                              <w:rPr>
                                <w:color w:val="C0504D" w:themeColor="accent2"/>
                                <w:sz w:val="16"/>
                                <w:szCs w:val="16"/>
                              </w:rPr>
                              <w:t>back2_</w:t>
                            </w:r>
                            <w:r>
                              <w:rPr>
                                <w:color w:val="C0504D" w:themeColor="accent2"/>
                                <w:sz w:val="16"/>
                                <w:szCs w:val="16"/>
                              </w:rPr>
                              <w:t>leden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5D8F8" id="Text Box 78" o:spid="_x0000_s1027" type="#_x0000_t202" style="position:absolute;left:0;text-align:left;margin-left:156.8pt;margin-top:232.2pt;width:49.8pt;height:11.4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" fillcolor="white [3201]" stroked="f" strokeweight=".5pt">
                <v:textbox inset="0,0,0,0">
                  <w:txbxContent>
                    <w:p w14:paraId="4D092115" w14:textId="483B68B9" w:rsidR="00E3203B" w:rsidRPr="00E3203B" w:rsidRDefault="00E3203B">
                      <w:pPr>
                        <w:ind w:left="0"/>
                        <w:rPr>
                          <w:color w:val="C0504D" w:themeColor="accent2"/>
                          <w:sz w:val="16"/>
                          <w:szCs w:val="16"/>
                        </w:rPr>
                      </w:pPr>
                      <w:r w:rsidRPr="00E3203B">
                        <w:rPr>
                          <w:color w:val="C0504D" w:themeColor="accent2"/>
                          <w:sz w:val="16"/>
                          <w:szCs w:val="16"/>
                        </w:rPr>
                        <w:t>back2_</w:t>
                      </w:r>
                      <w:r>
                        <w:rPr>
                          <w:color w:val="C0504D" w:themeColor="accent2"/>
                          <w:sz w:val="16"/>
                          <w:szCs w:val="16"/>
                        </w:rPr>
                        <w:t>leden</w:t>
                      </w:r>
                    </w:p>
                  </w:txbxContent>
                </v:textbox>
              </v:shape>
            </w:pict>
          </mc:Fallback>
        </mc:AlternateContent>
      </w:r>
      <w:r w:rsidR="00E411D0">
        <w:rPr>
          <w:noProof/>
          <w:lang w:val="en-US" w:eastAsia="en-US"/>
        </w:rPr>
        <w:drawing>
          <wp:inline distT="0" distB="0" distL="0" distR="0" wp14:anchorId="5D584193" wp14:editId="38637919">
            <wp:extent cx="4100400" cy="6152344"/>
            <wp:effectExtent l="12700" t="12700" r="1460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00400" cy="6152344"/>
                    </a:xfrm>
                    <a:prstGeom prst="rect">
                      <a:avLst/>
                    </a:prstGeom>
                    <a:ln>
                      <a:solidFill>
                        <a:schemeClr val="bg1">
                          <a:lumMod val="85000"/>
                        </a:schemeClr>
                      </a:solidFill>
                    </a:ln>
                  </pic:spPr>
                </pic:pic>
              </a:graphicData>
            </a:graphic>
          </wp:inline>
        </w:drawing>
      </w:r>
    </w:p>
    <w:p w14:paraId="29ECDA0B" w14:textId="7F9F652D" w:rsidR="00DE3737" w:rsidRDefault="00DE3737" w:rsidP="00DE3737">
      <w:pPr>
        <w:pStyle w:val="Heading1"/>
      </w:pPr>
      <w:bookmarkStart w:id="33" w:name="_Toc456265462"/>
      <w:r>
        <w:lastRenderedPageBreak/>
        <w:t>4. Leden bewerken</w:t>
      </w:r>
      <w:bookmarkEnd w:id="33"/>
    </w:p>
    <w:p w14:paraId="7E759343" w14:textId="6D6CE50B" w:rsidR="00DE3737" w:rsidRDefault="00A5140C" w:rsidP="00DE3737">
      <w:pPr>
        <w:pStyle w:val="Hoofdtekst"/>
      </w:pPr>
      <w:r>
        <w:t>In onze applicatie moeten we natuurlijk bestaande leden ook kunnen wijzigen. Hiervoor hebben we drie zaken nodig:</w:t>
      </w:r>
    </w:p>
    <w:p w14:paraId="0FDB5C34" w14:textId="77777777" w:rsidR="00A5140C" w:rsidRDefault="00A5140C" w:rsidP="00DE3737">
      <w:pPr>
        <w:pStyle w:val="Hoofdtekst"/>
      </w:pPr>
    </w:p>
    <w:p w14:paraId="059BD302" w14:textId="243FB67C" w:rsidR="00A5140C" w:rsidRDefault="00A5140C" w:rsidP="00A5140C">
      <w:pPr>
        <w:pStyle w:val="Hoofdtekst"/>
        <w:numPr>
          <w:ilvl w:val="0"/>
          <w:numId w:val="35"/>
        </w:numPr>
      </w:pPr>
      <w:r>
        <w:t>De link van het lid naar het bewerkformulier</w:t>
      </w:r>
    </w:p>
    <w:p w14:paraId="6897D7D3" w14:textId="67188BBE" w:rsidR="00A5140C" w:rsidRDefault="00A5140C" w:rsidP="00A5140C">
      <w:pPr>
        <w:pStyle w:val="Hoofdtekst"/>
        <w:numPr>
          <w:ilvl w:val="0"/>
          <w:numId w:val="35"/>
        </w:numPr>
      </w:pPr>
      <w:r>
        <w:t>Het bewerkformulier</w:t>
      </w:r>
    </w:p>
    <w:p w14:paraId="3B487E0D" w14:textId="6CB815F5" w:rsidR="00A5140C" w:rsidRDefault="00A5140C" w:rsidP="00A5140C">
      <w:pPr>
        <w:pStyle w:val="Hoofdtekst"/>
        <w:numPr>
          <w:ilvl w:val="0"/>
          <w:numId w:val="35"/>
        </w:numPr>
      </w:pPr>
      <w:r>
        <w:t>Het script om het bewerkformulier te verwerken</w:t>
      </w:r>
    </w:p>
    <w:p w14:paraId="6D2F57AE" w14:textId="77777777" w:rsidR="00A5140C" w:rsidRDefault="00A5140C" w:rsidP="00A5140C">
      <w:pPr>
        <w:pStyle w:val="Hoofdtekst"/>
      </w:pPr>
    </w:p>
    <w:p w14:paraId="4C439BD5" w14:textId="367362E0" w:rsidR="00A5140C" w:rsidRDefault="00E1353E" w:rsidP="00E1353E">
      <w:pPr>
        <w:pStyle w:val="Heading2"/>
      </w:pPr>
      <w:bookmarkStart w:id="34" w:name="_Toc456265463"/>
      <w:r>
        <w:t>De bewerklink</w:t>
      </w:r>
      <w:bookmarkEnd w:id="34"/>
    </w:p>
    <w:p w14:paraId="5166D943" w14:textId="4365476B" w:rsidR="00E32244" w:rsidRDefault="00DC1A40" w:rsidP="00E32244">
      <w:pPr>
        <w:pStyle w:val="Hoofdtekst"/>
      </w:pPr>
      <w:r>
        <w:t>Om van een specifiek lid te kunnen linken naar het formulier waarin de gegevens van het juiste lid staan</w:t>
      </w:r>
      <w:r w:rsidR="00E32244">
        <w:t xml:space="preserve"> moeten we het bewerkformulier kunnen openen met het ID van het lid. </w:t>
      </w:r>
      <w:r w:rsidR="00E7479E">
        <w:t>Het ID van het juiste record moet dus “meereizen” met wat de gebruiker doet:</w:t>
      </w:r>
    </w:p>
    <w:p w14:paraId="0B68828E" w14:textId="77777777" w:rsidR="00E7479E" w:rsidRDefault="00E7479E" w:rsidP="00E32244">
      <w:pPr>
        <w:pStyle w:val="Hoofdtekst"/>
      </w:pPr>
    </w:p>
    <w:p w14:paraId="1F71B8CD" w14:textId="7AA4B29A" w:rsidR="00E7479E" w:rsidRDefault="00E7479E" w:rsidP="00E7479E">
      <w:pPr>
        <w:pStyle w:val="Hoofdtekst"/>
        <w:numPr>
          <w:ilvl w:val="0"/>
          <w:numId w:val="39"/>
        </w:numPr>
      </w:pPr>
      <w:r>
        <w:t>De “bewerk”-link die de gebruiker klikt geeft het ID mee in de URL</w:t>
      </w:r>
    </w:p>
    <w:p w14:paraId="6D62996C" w14:textId="16243C49" w:rsidR="00E7479E" w:rsidRDefault="00E7479E" w:rsidP="00E7479E">
      <w:pPr>
        <w:pStyle w:val="Hoofdtekst"/>
        <w:numPr>
          <w:ilvl w:val="0"/>
          <w:numId w:val="39"/>
        </w:numPr>
      </w:pPr>
      <w:r>
        <w:t xml:space="preserve">Het bewerkformulier bevat </w:t>
      </w:r>
      <w:r w:rsidR="00B1277B">
        <w:t>het</w:t>
      </w:r>
      <w:r>
        <w:t xml:space="preserve"> ID in een verborgen </w:t>
      </w:r>
      <w:r w:rsidR="00B1277B">
        <w:t>veld, waardoor het bij het opsturen van het formulier ook mee wordt gegeven</w:t>
      </w:r>
    </w:p>
    <w:p w14:paraId="1634F6C4" w14:textId="77777777" w:rsidR="00E32244" w:rsidRDefault="00E32244" w:rsidP="00E32244">
      <w:pPr>
        <w:pStyle w:val="Hoofdtekst"/>
      </w:pPr>
    </w:p>
    <w:p w14:paraId="4DDDF765" w14:textId="1C105D34" w:rsidR="00E32244" w:rsidRDefault="00E32244" w:rsidP="00E32244">
      <w:pPr>
        <w:pStyle w:val="Hoofdtekst"/>
      </w:pPr>
      <w:r>
        <w:t xml:space="preserve">Op de homepage willen we </w:t>
      </w:r>
      <w:r w:rsidR="00B1277B">
        <w:t xml:space="preserve">dus </w:t>
      </w:r>
      <w:r>
        <w:t xml:space="preserve">achter ieder lid een “bewerk” link tonen die het juiste ID doorgeeft. Open het bestand </w:t>
      </w:r>
      <w:proofErr w:type="spellStart"/>
      <w:r>
        <w:rPr>
          <w:b/>
        </w:rPr>
        <w:t>home.php</w:t>
      </w:r>
      <w:proofErr w:type="spellEnd"/>
      <w:r>
        <w:t xml:space="preserve"> </w:t>
      </w:r>
      <w:r w:rsidR="00174FF9">
        <w:t>en pas de code die de tabel maakt aan door in de header een extra lege cel toe te voegen en in de dataregels ook een extra cel toe te voegen met daarin een link naar het bewerkformulier</w:t>
      </w:r>
      <w:r w:rsidR="00307295">
        <w:t xml:space="preserve"> (zie bij de pijlen)</w:t>
      </w:r>
      <w:r w:rsidR="00174FF9">
        <w:t>:</w:t>
      </w:r>
    </w:p>
    <w:p w14:paraId="3E64A20C" w14:textId="77777777" w:rsidR="00174FF9" w:rsidRDefault="00174FF9" w:rsidP="00E32244">
      <w:pPr>
        <w:pStyle w:val="Hoofdtekst"/>
      </w:pPr>
    </w:p>
    <w:p w14:paraId="40942E20" w14:textId="4AF1FCFC" w:rsidR="00174FF9" w:rsidRDefault="00B1277B" w:rsidP="00E32244">
      <w:pPr>
        <w:pStyle w:val="Hoofdtekst"/>
      </w:pPr>
      <w:r>
        <w:rPr>
          <w:noProof/>
          <w:lang w:val="en-US" w:eastAsia="en-US"/>
        </w:rPr>
        <mc:AlternateContent>
          <mc:Choice Requires="wps">
            <w:drawing>
              <wp:anchor distT="0" distB="0" distL="114300" distR="114300" simplePos="0" relativeHeight="251690496" behindDoc="0" locked="0" layoutInCell="1" allowOverlap="1" wp14:anchorId="2B99D12D" wp14:editId="4094A6C0">
                <wp:simplePos x="0" y="0"/>
                <wp:positionH relativeFrom="column">
                  <wp:posOffset>3549227</wp:posOffset>
                </wp:positionH>
                <wp:positionV relativeFrom="paragraph">
                  <wp:posOffset>3720465</wp:posOffset>
                </wp:positionV>
                <wp:extent cx="344805" cy="114935"/>
                <wp:effectExtent l="0" t="0" r="36195" b="37465"/>
                <wp:wrapNone/>
                <wp:docPr id="23" name="Left Arrow 23"/>
                <wp:cNvGraphicFramePr/>
                <a:graphic xmlns:a="http://schemas.openxmlformats.org/drawingml/2006/main">
                  <a:graphicData uri="http://schemas.microsoft.com/office/word/2010/wordprocessingShape">
                    <wps:wsp>
                      <wps:cNvSpPr/>
                      <wps:spPr>
                        <a:xfrm>
                          <a:off x="0" y="0"/>
                          <a:ext cx="344805" cy="114935"/>
                        </a:xfrm>
                        <a:prstGeom prst="leftArrow">
                          <a:avLst/>
                        </a:prstGeom>
                        <a:ln w="12700"/>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type w14:anchorId="2C8EC563"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3" o:spid="_x0000_s1026" type="#_x0000_t66" style="position:absolute;margin-left:279.45pt;margin-top:292.95pt;width:27.15pt;height:9.05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" adj="3600" fillcolor="#9bbb59 [3206]" strokecolor="#4e6128 [1606]" strokeweight="1pt"/>
            </w:pict>
          </mc:Fallback>
        </mc:AlternateContent>
      </w:r>
      <w:r w:rsidR="00E7479E">
        <w:rPr>
          <w:noProof/>
          <w:lang w:val="en-US" w:eastAsia="en-US"/>
        </w:rPr>
        <mc:AlternateContent>
          <mc:Choice Requires="wps">
            <w:drawing>
              <wp:anchor distT="0" distB="0" distL="114300" distR="114300" simplePos="0" relativeHeight="251688448" behindDoc="0" locked="0" layoutInCell="1" allowOverlap="1" wp14:anchorId="1187DA79" wp14:editId="40833A2C">
                <wp:simplePos x="0" y="0"/>
                <wp:positionH relativeFrom="column">
                  <wp:posOffset>1363980</wp:posOffset>
                </wp:positionH>
                <wp:positionV relativeFrom="paragraph">
                  <wp:posOffset>1711325</wp:posOffset>
                </wp:positionV>
                <wp:extent cx="344805" cy="114300"/>
                <wp:effectExtent l="0" t="0" r="36195" b="38100"/>
                <wp:wrapNone/>
                <wp:docPr id="22" name="Left Arrow 22"/>
                <wp:cNvGraphicFramePr/>
                <a:graphic xmlns:a="http://schemas.openxmlformats.org/drawingml/2006/main">
                  <a:graphicData uri="http://schemas.microsoft.com/office/word/2010/wordprocessingShape">
                    <wps:wsp>
                      <wps:cNvSpPr/>
                      <wps:spPr>
                        <a:xfrm>
                          <a:off x="0" y="0"/>
                          <a:ext cx="344805" cy="114300"/>
                        </a:xfrm>
                        <a:prstGeom prst="leftArrow">
                          <a:avLst/>
                        </a:prstGeom>
                        <a:ln w="12700"/>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76479A7B" id="Left Arrow 22" o:spid="_x0000_s1026" type="#_x0000_t66" style="position:absolute;margin-left:107.4pt;margin-top:134.75pt;width:27.15pt;height:9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" adj="3580" fillcolor="#9bbb59 [3206]" strokecolor="#4e6128 [1606]" strokeweight="1pt"/>
            </w:pict>
          </mc:Fallback>
        </mc:AlternateContent>
      </w:r>
      <w:r w:rsidR="00E526E5">
        <w:rPr>
          <w:noProof/>
          <w:lang w:val="en-US" w:eastAsia="en-US"/>
        </w:rPr>
        <w:drawing>
          <wp:inline distT="0" distB="0" distL="0" distR="0" wp14:anchorId="789BA26B" wp14:editId="796E6B1E">
            <wp:extent cx="3088800" cy="4885200"/>
            <wp:effectExtent l="25400" t="25400" r="35560"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8800" cy="4885200"/>
                    </a:xfrm>
                    <a:prstGeom prst="rect">
                      <a:avLst/>
                    </a:prstGeom>
                    <a:ln>
                      <a:solidFill>
                        <a:schemeClr val="bg1">
                          <a:lumMod val="85000"/>
                        </a:schemeClr>
                      </a:solidFill>
                    </a:ln>
                  </pic:spPr>
                </pic:pic>
              </a:graphicData>
            </a:graphic>
          </wp:inline>
        </w:drawing>
      </w:r>
    </w:p>
    <w:p w14:paraId="309AF619" w14:textId="77777777" w:rsidR="00307295" w:rsidRDefault="00307295" w:rsidP="00E32244">
      <w:pPr>
        <w:pStyle w:val="Hoofdtekst"/>
      </w:pPr>
    </w:p>
    <w:p w14:paraId="5C50CC4D" w14:textId="1729A4DD" w:rsidR="00307295" w:rsidRDefault="00307295" w:rsidP="00E32244">
      <w:pPr>
        <w:pStyle w:val="Hoofdtekst"/>
      </w:pPr>
      <w:r>
        <w:t xml:space="preserve">Nu staat er in het overzicht wel </w:t>
      </w:r>
      <w:r w:rsidR="00281E10">
        <w:t>een</w:t>
      </w:r>
      <w:r>
        <w:t xml:space="preserve"> link, maar deze link geeft nog niet het ID van het lid door. Hiervoor passen we de link als volgt aan:</w:t>
      </w:r>
    </w:p>
    <w:p w14:paraId="22BA8DE6" w14:textId="77777777" w:rsidR="00307295" w:rsidRDefault="00307295" w:rsidP="00E32244">
      <w:pPr>
        <w:pStyle w:val="Hoofdtekst"/>
      </w:pPr>
    </w:p>
    <w:p w14:paraId="32853AA2" w14:textId="43E754C7" w:rsidR="00307295" w:rsidRDefault="00281E10" w:rsidP="00E32244">
      <w:pPr>
        <w:pStyle w:val="Hoofdtekst"/>
      </w:pPr>
      <w:r>
        <w:rPr>
          <w:noProof/>
          <w:lang w:val="en-US" w:eastAsia="en-US"/>
        </w:rPr>
        <w:drawing>
          <wp:inline distT="0" distB="0" distL="0" distR="0" wp14:anchorId="1CAC2C50" wp14:editId="4F4BE3C8">
            <wp:extent cx="4359600" cy="136800"/>
            <wp:effectExtent l="25400" t="25400" r="9525"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59600" cy="136800"/>
                    </a:xfrm>
                    <a:prstGeom prst="rect">
                      <a:avLst/>
                    </a:prstGeom>
                    <a:ln>
                      <a:solidFill>
                        <a:schemeClr val="bg1">
                          <a:lumMod val="85000"/>
                        </a:schemeClr>
                      </a:solidFill>
                    </a:ln>
                  </pic:spPr>
                </pic:pic>
              </a:graphicData>
            </a:graphic>
          </wp:inline>
        </w:drawing>
      </w:r>
    </w:p>
    <w:p w14:paraId="02F528E8" w14:textId="77777777" w:rsidR="00281E10" w:rsidRDefault="00281E10" w:rsidP="00E32244">
      <w:pPr>
        <w:pStyle w:val="Hoofdtekst"/>
      </w:pPr>
    </w:p>
    <w:p w14:paraId="624FAA7F" w14:textId="77777777" w:rsidR="00A27788" w:rsidRDefault="00A27788" w:rsidP="00A27788">
      <w:pPr>
        <w:pStyle w:val="Hoofdtekst"/>
      </w:pPr>
    </w:p>
    <w:tbl>
      <w:tblPr>
        <w:tblStyle w:val="TableGrid"/>
        <w:tblW w:w="0" w:type="auto"/>
        <w:tblInd w:w="675"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Look w:val="04A0" w:firstRow="1" w:lastRow="0" w:firstColumn="1" w:lastColumn="0" w:noHBand="0" w:noVBand="1"/>
      </w:tblPr>
      <w:tblGrid>
        <w:gridCol w:w="7761"/>
      </w:tblGrid>
      <w:tr w:rsidR="00A27788" w:rsidRPr="001A67E3" w14:paraId="0B747A61" w14:textId="77777777" w:rsidTr="000C326F">
        <w:tc>
          <w:tcPr>
            <w:tcW w:w="7761" w:type="dxa"/>
            <w:shd w:val="clear" w:color="auto" w:fill="F79646" w:themeFill="accent6"/>
            <w:tcMar>
              <w:top w:w="108" w:type="dxa"/>
              <w:bottom w:w="108" w:type="dxa"/>
            </w:tcMar>
            <w:vAlign w:val="center"/>
          </w:tcPr>
          <w:p w14:paraId="254CB97B" w14:textId="77777777" w:rsidR="00A27788" w:rsidRPr="00AA63EB" w:rsidRDefault="00A27788" w:rsidP="000C326F">
            <w:pPr>
              <w:pStyle w:val="Hoofdtekst"/>
              <w:ind w:left="0"/>
              <w:rPr>
                <w:b/>
                <w:color w:val="FFFFFF" w:themeColor="background1"/>
              </w:rPr>
            </w:pPr>
            <w:r w:rsidRPr="00AA63EB">
              <w:rPr>
                <w:b/>
                <w:color w:val="FFFFFF" w:themeColor="background1"/>
              </w:rPr>
              <w:t>INFO</w:t>
            </w:r>
          </w:p>
        </w:tc>
      </w:tr>
      <w:tr w:rsidR="00A27788" w:rsidRPr="001A67E3" w14:paraId="0263A9AE" w14:textId="77777777" w:rsidTr="000C326F">
        <w:tc>
          <w:tcPr>
            <w:tcW w:w="7761" w:type="dxa"/>
            <w:shd w:val="clear" w:color="auto" w:fill="FBD4B4" w:themeFill="accent6" w:themeFillTint="66"/>
            <w:tcMar>
              <w:top w:w="108" w:type="dxa"/>
              <w:bottom w:w="108" w:type="dxa"/>
            </w:tcMar>
            <w:vAlign w:val="center"/>
          </w:tcPr>
          <w:p w14:paraId="736BB13B" w14:textId="77777777" w:rsidR="00A27788" w:rsidRDefault="00A27788" w:rsidP="00A27788">
            <w:pPr>
              <w:pStyle w:val="Hoofdtekst"/>
              <w:ind w:left="0"/>
            </w:pPr>
            <w:r>
              <w:t>Een variabele doorgeven in de URL (en dus de link) van een pagina doe je door achter de bestandsnaam een vraagteken te zetten, gevolgd door de naam van de variabele, een =-teken en de inhoud van de variabele. Bijvoorbeeld:</w:t>
            </w:r>
          </w:p>
          <w:p w14:paraId="057B295C" w14:textId="77777777" w:rsidR="00A27788" w:rsidRDefault="00A27788" w:rsidP="00A27788">
            <w:pPr>
              <w:pStyle w:val="Hoofdtekst"/>
              <w:ind w:left="0"/>
            </w:pPr>
          </w:p>
          <w:p w14:paraId="60EE6AE3" w14:textId="77777777" w:rsidR="00A27788" w:rsidRPr="00281E10" w:rsidRDefault="00A27788" w:rsidP="00A27788">
            <w:pPr>
              <w:pStyle w:val="Hoofdtekst"/>
              <w:ind w:left="0"/>
              <w:rPr>
                <w:b/>
              </w:rPr>
            </w:pPr>
            <w:proofErr w:type="gramStart"/>
            <w:r w:rsidRPr="00281E10">
              <w:rPr>
                <w:b/>
              </w:rPr>
              <w:t>pagina1.php</w:t>
            </w:r>
            <w:proofErr w:type="gramEnd"/>
            <w:r w:rsidRPr="00281E10">
              <w:rPr>
                <w:b/>
              </w:rPr>
              <w:t>?naam=Piet</w:t>
            </w:r>
          </w:p>
          <w:p w14:paraId="358776B5" w14:textId="77777777" w:rsidR="00A27788" w:rsidRDefault="00A27788" w:rsidP="00A27788">
            <w:pPr>
              <w:pStyle w:val="Hoofdtekst"/>
              <w:ind w:left="0"/>
            </w:pPr>
          </w:p>
          <w:p w14:paraId="28E1DB57" w14:textId="5D503C63" w:rsidR="00A27788" w:rsidRDefault="00A27788" w:rsidP="00A27788">
            <w:pPr>
              <w:pStyle w:val="Hoofdtekst"/>
              <w:ind w:left="0"/>
            </w:pPr>
            <w:r>
              <w:t>Als je meerdere variabelen door wilt geven kun je alle opvolgende variabelen kop</w:t>
            </w:r>
            <w:r w:rsidR="00723EC8">
              <w:t>pelen met een ampersand (&amp;), zo</w:t>
            </w:r>
            <w:r>
              <w:t>als in dit voorbeeld:</w:t>
            </w:r>
          </w:p>
          <w:p w14:paraId="7BA86D6C" w14:textId="77777777" w:rsidR="00A27788" w:rsidRDefault="00A27788" w:rsidP="00A27788">
            <w:pPr>
              <w:pStyle w:val="Hoofdtekst"/>
              <w:ind w:left="0"/>
            </w:pPr>
          </w:p>
          <w:p w14:paraId="077AB9C1" w14:textId="77777777" w:rsidR="00A27788" w:rsidRPr="00281E10" w:rsidRDefault="00A27788" w:rsidP="00A27788">
            <w:pPr>
              <w:pStyle w:val="Hoofdtekst"/>
              <w:ind w:left="0"/>
              <w:rPr>
                <w:b/>
              </w:rPr>
            </w:pPr>
            <w:proofErr w:type="gramStart"/>
            <w:r w:rsidRPr="00281E10">
              <w:rPr>
                <w:b/>
              </w:rPr>
              <w:t>pagina1.php</w:t>
            </w:r>
            <w:proofErr w:type="gramEnd"/>
            <w:r w:rsidRPr="00281E10">
              <w:rPr>
                <w:b/>
              </w:rPr>
              <w:t>?naam=</w:t>
            </w:r>
            <w:proofErr w:type="spellStart"/>
            <w:r w:rsidRPr="00281E10">
              <w:rPr>
                <w:b/>
              </w:rPr>
              <w:t>Piet&amp;nummer</w:t>
            </w:r>
            <w:proofErr w:type="spellEnd"/>
            <w:r w:rsidRPr="00281E10">
              <w:rPr>
                <w:b/>
              </w:rPr>
              <w:t>=34&amp;geslacht=M</w:t>
            </w:r>
          </w:p>
          <w:p w14:paraId="0A34DBC9" w14:textId="77777777" w:rsidR="00A27788" w:rsidRDefault="00A27788" w:rsidP="00A27788">
            <w:pPr>
              <w:pStyle w:val="Hoofdtekst"/>
            </w:pPr>
          </w:p>
          <w:p w14:paraId="0E8794C9" w14:textId="28E06A1D" w:rsidR="00A27788" w:rsidRPr="00037FCB" w:rsidRDefault="00A27788" w:rsidP="00A27788">
            <w:pPr>
              <w:pStyle w:val="Hoofdtekst"/>
              <w:ind w:left="0"/>
              <w:rPr>
                <w:color w:val="000000" w:themeColor="text1"/>
              </w:rPr>
            </w:pPr>
            <w:r>
              <w:t>Hier zie je dat er drie variabelen worden doorgegeven: naam, nummer en geslacht.</w:t>
            </w:r>
          </w:p>
        </w:tc>
      </w:tr>
    </w:tbl>
    <w:p w14:paraId="447136B4" w14:textId="77777777" w:rsidR="00A27788" w:rsidRDefault="00A27788" w:rsidP="00A27788">
      <w:pPr>
        <w:pStyle w:val="Hoofdtekst"/>
      </w:pPr>
    </w:p>
    <w:p w14:paraId="219B6A74" w14:textId="585E6E04" w:rsidR="00A27788" w:rsidRDefault="00A27788" w:rsidP="00E32244">
      <w:pPr>
        <w:pStyle w:val="Hoofdtekst"/>
      </w:pPr>
      <w:r>
        <w:t>Nu de link klopt kunnen we het bewerkformulier gaan maken.</w:t>
      </w:r>
    </w:p>
    <w:p w14:paraId="4453A7F0" w14:textId="77777777" w:rsidR="00A27788" w:rsidRDefault="00A27788" w:rsidP="00E32244">
      <w:pPr>
        <w:pStyle w:val="Hoofdtekst"/>
      </w:pPr>
    </w:p>
    <w:p w14:paraId="39AF6266" w14:textId="05F189D3" w:rsidR="00A27788" w:rsidRDefault="00A27788" w:rsidP="00A27788">
      <w:pPr>
        <w:pStyle w:val="Heading2"/>
      </w:pPr>
      <w:bookmarkStart w:id="35" w:name="_Toc456265464"/>
      <w:r>
        <w:t>Het formulier</w:t>
      </w:r>
      <w:bookmarkEnd w:id="35"/>
    </w:p>
    <w:p w14:paraId="716A74A3" w14:textId="77777777" w:rsidR="00AA5406" w:rsidRDefault="00AA5406" w:rsidP="00A27788">
      <w:pPr>
        <w:pStyle w:val="Hoofdtekst"/>
      </w:pPr>
      <w:r>
        <w:t xml:space="preserve">We hoeven het formulier om een lid te bewerken natuurlijk niet helemaal opnieuw te maken, we hebben eerder al de basis voor dit formulier gemaakt. </w:t>
      </w:r>
      <w:r w:rsidR="00A27788">
        <w:t xml:space="preserve">Open het bestand </w:t>
      </w:r>
      <w:proofErr w:type="spellStart"/>
      <w:r w:rsidR="00A27788">
        <w:rPr>
          <w:b/>
        </w:rPr>
        <w:t>lid_nieuw.php</w:t>
      </w:r>
      <w:proofErr w:type="spellEnd"/>
      <w:r w:rsidR="00A27788">
        <w:t xml:space="preserve"> en sla deze op als </w:t>
      </w:r>
      <w:proofErr w:type="spellStart"/>
      <w:r w:rsidR="00A27788">
        <w:rPr>
          <w:b/>
        </w:rPr>
        <w:t>lid_bewerk.php</w:t>
      </w:r>
      <w:proofErr w:type="spellEnd"/>
      <w:r w:rsidR="00A27788">
        <w:t xml:space="preserve">. </w:t>
      </w:r>
    </w:p>
    <w:p w14:paraId="36FCBD88" w14:textId="77777777" w:rsidR="00AA5406" w:rsidRDefault="00AA5406" w:rsidP="00A27788">
      <w:pPr>
        <w:pStyle w:val="Hoofdtekst"/>
      </w:pPr>
    </w:p>
    <w:p w14:paraId="1B394ABE" w14:textId="1C099744" w:rsidR="00A27788" w:rsidRDefault="00A27788" w:rsidP="00A27788">
      <w:pPr>
        <w:pStyle w:val="Hoofdtekst"/>
      </w:pPr>
      <w:r>
        <w:t xml:space="preserve">Als eerste moeten we nu aan dit bestand de </w:t>
      </w:r>
      <w:proofErr w:type="gramStart"/>
      <w:r>
        <w:t>PHP code</w:t>
      </w:r>
      <w:proofErr w:type="gramEnd"/>
      <w:r>
        <w:t xml:space="preserve"> toevoegen om het juiste lid uit de database te lezen, waarbij we het via de URL doorgegeven ID gebruiken om te weten welk lid we moeten uitlezen.</w:t>
      </w:r>
      <w:r w:rsidR="00962F97">
        <w:t xml:space="preserve"> </w:t>
      </w:r>
      <w:r>
        <w:t xml:space="preserve">Voeg de volgende </w:t>
      </w:r>
      <w:proofErr w:type="gramStart"/>
      <w:r>
        <w:t>PHP code</w:t>
      </w:r>
      <w:proofErr w:type="gramEnd"/>
      <w:r>
        <w:t xml:space="preserve"> toe helemaal bovenaan de pagina</w:t>
      </w:r>
      <w:r w:rsidR="003673E6">
        <w:t xml:space="preserve"> (dus nog voor de </w:t>
      </w:r>
      <w:proofErr w:type="spellStart"/>
      <w:r w:rsidR="003673E6" w:rsidRPr="003673E6">
        <w:rPr>
          <w:b/>
        </w:rPr>
        <w:t>doctype</w:t>
      </w:r>
      <w:proofErr w:type="spellEnd"/>
      <w:r w:rsidR="003673E6">
        <w:t>)</w:t>
      </w:r>
      <w:r>
        <w:t>:</w:t>
      </w:r>
    </w:p>
    <w:p w14:paraId="7FF51670" w14:textId="77777777" w:rsidR="00A27788" w:rsidRDefault="00A27788" w:rsidP="00A27788">
      <w:pPr>
        <w:pStyle w:val="Hoofdtekst"/>
      </w:pPr>
    </w:p>
    <w:p w14:paraId="339947C9" w14:textId="2E80870E" w:rsidR="00A27788" w:rsidRDefault="00334343" w:rsidP="00A27788">
      <w:pPr>
        <w:pStyle w:val="Hoofdtekst"/>
      </w:pPr>
      <w:r>
        <w:rPr>
          <w:noProof/>
          <w:lang w:val="en-US" w:eastAsia="en-US"/>
        </w:rPr>
        <w:drawing>
          <wp:inline distT="0" distB="0" distL="0" distR="0" wp14:anchorId="13CA026C" wp14:editId="2AB08466">
            <wp:extent cx="1796400" cy="781200"/>
            <wp:effectExtent l="25400" t="25400" r="33020" b="317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6400" cy="781200"/>
                    </a:xfrm>
                    <a:prstGeom prst="rect">
                      <a:avLst/>
                    </a:prstGeom>
                    <a:ln>
                      <a:solidFill>
                        <a:schemeClr val="bg1">
                          <a:lumMod val="85000"/>
                        </a:schemeClr>
                      </a:solidFill>
                    </a:ln>
                  </pic:spPr>
                </pic:pic>
              </a:graphicData>
            </a:graphic>
          </wp:inline>
        </w:drawing>
      </w:r>
    </w:p>
    <w:p w14:paraId="7E7E4A57" w14:textId="77777777" w:rsidR="00334343" w:rsidRDefault="00334343" w:rsidP="00A27788">
      <w:pPr>
        <w:pStyle w:val="Hoofdtekst"/>
      </w:pPr>
    </w:p>
    <w:p w14:paraId="4DF6F5EC" w14:textId="48533A97" w:rsidR="00334343" w:rsidRDefault="00334343" w:rsidP="00A27788">
      <w:pPr>
        <w:pStyle w:val="Hoofdtekst"/>
      </w:pPr>
      <w:r>
        <w:t xml:space="preserve">Hier zie je dat het </w:t>
      </w:r>
      <w:proofErr w:type="spellStart"/>
      <w:r>
        <w:t>config</w:t>
      </w:r>
      <w:proofErr w:type="spellEnd"/>
      <w:r>
        <w:t xml:space="preserve">-bestand wordt gelezen (want we willen zo met de database communiceren), </w:t>
      </w:r>
      <w:r w:rsidR="00FB63D2">
        <w:t>en daarna meteen het doorgegeven ID uit de URL wordt gelezen.</w:t>
      </w:r>
    </w:p>
    <w:p w14:paraId="4DD03A23" w14:textId="77777777" w:rsidR="00FB63D2" w:rsidRDefault="00FB63D2" w:rsidP="00A27788">
      <w:pPr>
        <w:pStyle w:val="Hoofdtekst"/>
      </w:pPr>
    </w:p>
    <w:p w14:paraId="3BFB7F95" w14:textId="4838FAA6" w:rsidR="00FB63D2" w:rsidRDefault="00FB63D2" w:rsidP="00A27788">
      <w:pPr>
        <w:pStyle w:val="Hoofdtekst"/>
      </w:pPr>
      <w:r>
        <w:t>We willen nu wel even checken of het ID wel een nu</w:t>
      </w:r>
      <w:r w:rsidR="00962F97">
        <w:t>mmer is, om fouten te voorkomen</w:t>
      </w:r>
      <w:r w:rsidR="00AA5406">
        <w:t xml:space="preserve">. Hiervoor gebruiken we de functie </w:t>
      </w:r>
      <w:proofErr w:type="spellStart"/>
      <w:r w:rsidR="00AA5406" w:rsidRPr="00AA5406">
        <w:rPr>
          <w:b/>
        </w:rPr>
        <w:t>is_</w:t>
      </w:r>
      <w:proofErr w:type="gramStart"/>
      <w:r w:rsidR="00AA5406" w:rsidRPr="00AA5406">
        <w:rPr>
          <w:b/>
        </w:rPr>
        <w:t>numeric</w:t>
      </w:r>
      <w:proofErr w:type="spellEnd"/>
      <w:r w:rsidR="00AA5406" w:rsidRPr="00AA5406">
        <w:rPr>
          <w:b/>
        </w:rPr>
        <w:t>(</w:t>
      </w:r>
      <w:proofErr w:type="gramEnd"/>
      <w:r w:rsidR="00AA5406" w:rsidRPr="00AA5406">
        <w:rPr>
          <w:b/>
        </w:rPr>
        <w:t>)</w:t>
      </w:r>
      <w:r w:rsidR="00962F97">
        <w:t>:</w:t>
      </w:r>
    </w:p>
    <w:p w14:paraId="158D3798" w14:textId="77777777" w:rsidR="00FB63D2" w:rsidRDefault="00FB63D2" w:rsidP="00A27788">
      <w:pPr>
        <w:pStyle w:val="Hoofdtekst"/>
      </w:pPr>
    </w:p>
    <w:p w14:paraId="75A4312A" w14:textId="7146709D" w:rsidR="00FB63D2" w:rsidRDefault="00FB63D2" w:rsidP="00A27788">
      <w:pPr>
        <w:pStyle w:val="Hoofdtekst"/>
      </w:pPr>
      <w:r>
        <w:rPr>
          <w:noProof/>
          <w:lang w:val="en-US" w:eastAsia="en-US"/>
        </w:rPr>
        <w:drawing>
          <wp:inline distT="0" distB="0" distL="0" distR="0" wp14:anchorId="365B197E" wp14:editId="70856322">
            <wp:extent cx="1461600" cy="266400"/>
            <wp:effectExtent l="25400" t="25400" r="1206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61600" cy="266400"/>
                    </a:xfrm>
                    <a:prstGeom prst="rect">
                      <a:avLst/>
                    </a:prstGeom>
                    <a:ln>
                      <a:solidFill>
                        <a:schemeClr val="bg1">
                          <a:lumMod val="85000"/>
                        </a:schemeClr>
                      </a:solidFill>
                    </a:ln>
                  </pic:spPr>
                </pic:pic>
              </a:graphicData>
            </a:graphic>
          </wp:inline>
        </w:drawing>
      </w:r>
    </w:p>
    <w:p w14:paraId="28630BDA" w14:textId="77777777" w:rsidR="00FB63D2" w:rsidRDefault="00FB63D2" w:rsidP="00A27788">
      <w:pPr>
        <w:pStyle w:val="Hoofdtekst"/>
      </w:pPr>
    </w:p>
    <w:p w14:paraId="096D8628" w14:textId="3A3F37D2" w:rsidR="00FB63D2" w:rsidRDefault="00FF2315" w:rsidP="00A27788">
      <w:pPr>
        <w:pStyle w:val="Hoofdtekst"/>
      </w:pPr>
      <w:r>
        <w:t>Als dit goed gaat kunnen we het lid gaan proberen uit de database te lezen:</w:t>
      </w:r>
    </w:p>
    <w:p w14:paraId="0A85634D" w14:textId="77777777" w:rsidR="00FF2315" w:rsidRDefault="00FF2315" w:rsidP="00A27788">
      <w:pPr>
        <w:pStyle w:val="Hoofdtekst"/>
      </w:pPr>
    </w:p>
    <w:p w14:paraId="264D4BA2" w14:textId="62C514D2" w:rsidR="00FF2315" w:rsidRDefault="000B342A" w:rsidP="00A27788">
      <w:pPr>
        <w:pStyle w:val="Hoofdtekst"/>
      </w:pPr>
      <w:r>
        <w:rPr>
          <w:noProof/>
          <w:lang w:val="en-US" w:eastAsia="en-US"/>
        </w:rPr>
        <w:lastRenderedPageBreak/>
        <mc:AlternateContent>
          <mc:Choice Requires="wps">
            <w:drawing>
              <wp:anchor distT="0" distB="0" distL="114300" distR="114300" simplePos="0" relativeHeight="251701760" behindDoc="0" locked="0" layoutInCell="1" allowOverlap="1" wp14:anchorId="3DBCAC9B" wp14:editId="7B479208">
                <wp:simplePos x="0" y="0"/>
                <wp:positionH relativeFrom="column">
                  <wp:posOffset>3208227</wp:posOffset>
                </wp:positionH>
                <wp:positionV relativeFrom="paragraph">
                  <wp:posOffset>154940</wp:posOffset>
                </wp:positionV>
                <wp:extent cx="688555" cy="158471"/>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88555" cy="158471"/>
                        </a:xfrm>
                        <a:prstGeom prst="rect">
                          <a:avLst/>
                        </a:prstGeom>
                        <a:solidFill>
                          <a:schemeClr val="lt1"/>
                        </a:solidFill>
                        <a:ln w="6350">
                          <a:noFill/>
                        </a:ln>
                      </wps:spPr>
                      <wps:txbx>
                        <w:txbxContent>
                          <w:p w14:paraId="2087C688" w14:textId="03BA4402" w:rsidR="000B342A" w:rsidRPr="00E3203B" w:rsidRDefault="000B342A" w:rsidP="000B342A">
                            <w:pPr>
                              <w:ind w:left="0"/>
                              <w:rPr>
                                <w:color w:val="C0504D" w:themeColor="accent2"/>
                                <w:sz w:val="16"/>
                                <w:szCs w:val="16"/>
                              </w:rPr>
                            </w:pPr>
                            <w:r>
                              <w:rPr>
                                <w:color w:val="C0504D" w:themeColor="accent2"/>
                                <w:sz w:val="16"/>
                                <w:szCs w:val="16"/>
                              </w:rPr>
                              <w:t xml:space="preserve"> </w:t>
                            </w:r>
                            <w:r w:rsidRPr="00E3203B">
                              <w:rPr>
                                <w:color w:val="C0504D" w:themeColor="accent2"/>
                                <w:sz w:val="16"/>
                                <w:szCs w:val="16"/>
                              </w:rPr>
                              <w:t>back2_</w:t>
                            </w:r>
                            <w:r>
                              <w:rPr>
                                <w:color w:val="C0504D" w:themeColor="accent2"/>
                                <w:sz w:val="16"/>
                                <w:szCs w:val="16"/>
                              </w:rPr>
                              <w:t>leden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CAC9B" id="Text Box 79" o:spid="_x0000_s1028" type="#_x0000_t202" style="position:absolute;left:0;text-align:left;margin-left:252.6pt;margin-top:12.2pt;width:54.2pt;height:1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" fillcolor="white [3201]" stroked="f" strokeweight=".5pt">
                <v:textbox inset="0,0,0,0">
                  <w:txbxContent>
                    <w:p w14:paraId="2087C688" w14:textId="03BA4402" w:rsidR="000B342A" w:rsidRPr="00E3203B" w:rsidRDefault="000B342A" w:rsidP="000B342A">
                      <w:pPr>
                        <w:ind w:left="0"/>
                        <w:rPr>
                          <w:color w:val="C0504D" w:themeColor="accent2"/>
                          <w:sz w:val="16"/>
                          <w:szCs w:val="16"/>
                        </w:rPr>
                      </w:pPr>
                      <w:r>
                        <w:rPr>
                          <w:color w:val="C0504D" w:themeColor="accent2"/>
                          <w:sz w:val="16"/>
                          <w:szCs w:val="16"/>
                        </w:rPr>
                        <w:t xml:space="preserve"> </w:t>
                      </w:r>
                      <w:r w:rsidRPr="00E3203B">
                        <w:rPr>
                          <w:color w:val="C0504D" w:themeColor="accent2"/>
                          <w:sz w:val="16"/>
                          <w:szCs w:val="16"/>
                        </w:rPr>
                        <w:t>back2_</w:t>
                      </w:r>
                      <w:r>
                        <w:rPr>
                          <w:color w:val="C0504D" w:themeColor="accent2"/>
                          <w:sz w:val="16"/>
                          <w:szCs w:val="16"/>
                        </w:rPr>
                        <w:t>leden</w:t>
                      </w:r>
                    </w:p>
                  </w:txbxContent>
                </v:textbox>
              </v:shape>
            </w:pict>
          </mc:Fallback>
        </mc:AlternateContent>
      </w:r>
      <w:r w:rsidR="00962F97">
        <w:rPr>
          <w:noProof/>
          <w:lang w:val="en-US" w:eastAsia="en-US"/>
        </w:rPr>
        <w:drawing>
          <wp:inline distT="0" distB="0" distL="0" distR="0" wp14:anchorId="611D9AF4" wp14:editId="262C32DE">
            <wp:extent cx="4606889" cy="1429200"/>
            <wp:effectExtent l="25400" t="25400" r="1651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06889" cy="1429200"/>
                    </a:xfrm>
                    <a:prstGeom prst="rect">
                      <a:avLst/>
                    </a:prstGeom>
                    <a:ln>
                      <a:solidFill>
                        <a:schemeClr val="bg1">
                          <a:lumMod val="85000"/>
                        </a:schemeClr>
                      </a:solidFill>
                    </a:ln>
                  </pic:spPr>
                </pic:pic>
              </a:graphicData>
            </a:graphic>
          </wp:inline>
        </w:drawing>
      </w:r>
    </w:p>
    <w:p w14:paraId="355010CD" w14:textId="77777777" w:rsidR="00AA5406" w:rsidRDefault="00AA5406" w:rsidP="00A27788">
      <w:pPr>
        <w:pStyle w:val="Hoofdtekst"/>
      </w:pPr>
    </w:p>
    <w:p w14:paraId="50157B5F" w14:textId="5BA16BAD" w:rsidR="00AC66DC" w:rsidRDefault="00AC66DC" w:rsidP="00A27788">
      <w:pPr>
        <w:pStyle w:val="Hoofdtekst"/>
      </w:pPr>
      <w:r>
        <w:t xml:space="preserve">We gebruiken hier de functie </w:t>
      </w:r>
      <w:proofErr w:type="spellStart"/>
      <w:r>
        <w:rPr>
          <w:b/>
        </w:rPr>
        <w:t>mysqli_num_</w:t>
      </w:r>
      <w:proofErr w:type="gramStart"/>
      <w:r>
        <w:rPr>
          <w:b/>
        </w:rPr>
        <w:t>rows</w:t>
      </w:r>
      <w:proofErr w:type="spellEnd"/>
      <w:r w:rsidR="00AA5406">
        <w:rPr>
          <w:b/>
        </w:rPr>
        <w:t>(</w:t>
      </w:r>
      <w:proofErr w:type="gramEnd"/>
      <w:r w:rsidR="00AA5406">
        <w:rPr>
          <w:b/>
        </w:rPr>
        <w:t>)</w:t>
      </w:r>
      <w:r>
        <w:t xml:space="preserve"> om eerst te kijken hoeveel rijen data er zijn gevonden door de query. Aangezien we een specifiek ID hebben geselecteerd kan er maximaal 1 rij worden gevonden, dus met een check op dat aantal zie je snel of er iemand is gevonden.</w:t>
      </w:r>
    </w:p>
    <w:p w14:paraId="69F8B196" w14:textId="77777777" w:rsidR="00AC66DC" w:rsidRDefault="00AC66DC" w:rsidP="00A27788">
      <w:pPr>
        <w:pStyle w:val="Hoofdtekst"/>
      </w:pPr>
    </w:p>
    <w:p w14:paraId="5D7229FF" w14:textId="77777777" w:rsidR="00274F19" w:rsidRDefault="00AC66DC" w:rsidP="00031A92">
      <w:pPr>
        <w:pStyle w:val="Hoofdtekst"/>
      </w:pPr>
      <w:r>
        <w:t xml:space="preserve">Als alles goed gaat is aan het einde van dit blokje code de array </w:t>
      </w:r>
      <w:r>
        <w:rPr>
          <w:b/>
        </w:rPr>
        <w:t>$</w:t>
      </w:r>
      <w:proofErr w:type="spellStart"/>
      <w:r>
        <w:rPr>
          <w:b/>
        </w:rPr>
        <w:t>row</w:t>
      </w:r>
      <w:proofErr w:type="spellEnd"/>
      <w:r>
        <w:t xml:space="preserve"> gevuld met de gegevens van het juiste lid. Deze gegevens moeten we nu in het formulier tonen z</w:t>
      </w:r>
      <w:r w:rsidR="007636C8">
        <w:t xml:space="preserve">odat ze gewijzigd kunnen worden. </w:t>
      </w:r>
    </w:p>
    <w:p w14:paraId="52209664" w14:textId="77777777" w:rsidR="00274F19" w:rsidRDefault="00274F19" w:rsidP="00031A92">
      <w:pPr>
        <w:pStyle w:val="Hoofdtekst"/>
      </w:pPr>
    </w:p>
    <w:p w14:paraId="522F821A" w14:textId="5ED1AE74" w:rsidR="00AC66DC" w:rsidRDefault="007636C8" w:rsidP="00031A92">
      <w:pPr>
        <w:pStyle w:val="Hoofdtekst"/>
      </w:pPr>
      <w:r>
        <w:t xml:space="preserve">Als eerste moeten we de </w:t>
      </w:r>
      <w:r w:rsidRPr="007636C8">
        <w:rPr>
          <w:i/>
        </w:rPr>
        <w:t>action</w:t>
      </w:r>
      <w:r>
        <w:t xml:space="preserve"> van het formulier aanpassen</w:t>
      </w:r>
      <w:r w:rsidR="00495684">
        <w:t xml:space="preserve"> naar </w:t>
      </w:r>
      <w:proofErr w:type="spellStart"/>
      <w:r w:rsidR="00495684">
        <w:rPr>
          <w:b/>
        </w:rPr>
        <w:t>lid_bewerk_verwerk.php</w:t>
      </w:r>
      <w:proofErr w:type="spellEnd"/>
      <w:r>
        <w:t>:</w:t>
      </w:r>
    </w:p>
    <w:p w14:paraId="60E12B86" w14:textId="77777777" w:rsidR="007636C8" w:rsidRDefault="007636C8" w:rsidP="007636C8">
      <w:pPr>
        <w:pStyle w:val="Hoofdtekst"/>
      </w:pPr>
    </w:p>
    <w:p w14:paraId="40AC42AC" w14:textId="72DA6E70" w:rsidR="007636C8" w:rsidRDefault="00E401E2" w:rsidP="007636C8">
      <w:pPr>
        <w:pStyle w:val="Hoofdtekst"/>
      </w:pPr>
      <w:r>
        <w:rPr>
          <w:noProof/>
          <w:lang w:val="en-US" w:eastAsia="en-US"/>
        </w:rPr>
        <w:drawing>
          <wp:inline distT="0" distB="0" distL="0" distR="0" wp14:anchorId="40CBBB12" wp14:editId="31BC647C">
            <wp:extent cx="3088800" cy="144000"/>
            <wp:effectExtent l="25400" t="25400" r="10160" b="342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2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88800" cy="144000"/>
                    </a:xfrm>
                    <a:prstGeom prst="rect">
                      <a:avLst/>
                    </a:prstGeom>
                    <a:ln>
                      <a:solidFill>
                        <a:schemeClr val="bg1">
                          <a:lumMod val="85000"/>
                        </a:schemeClr>
                      </a:solidFill>
                    </a:ln>
                  </pic:spPr>
                </pic:pic>
              </a:graphicData>
            </a:graphic>
          </wp:inline>
        </w:drawing>
      </w:r>
    </w:p>
    <w:p w14:paraId="04DC7685" w14:textId="77777777" w:rsidR="00E401E2" w:rsidRDefault="00E401E2" w:rsidP="007636C8">
      <w:pPr>
        <w:pStyle w:val="Hoofdtekst"/>
      </w:pPr>
    </w:p>
    <w:p w14:paraId="18BB875D" w14:textId="399AE9E3" w:rsidR="00E401E2" w:rsidRDefault="00E401E2" w:rsidP="007636C8">
      <w:pPr>
        <w:pStyle w:val="Hoofdtekst"/>
      </w:pPr>
      <w:r>
        <w:t>Nu willen we in dit formulier het ID van de gebruiker ook meegeven naar het verwerkingsscript, omdat we daar anders niet weten welk lid we moeten aanpassen. Omdat een formulier met een POST wordt verstuurd kan het echter niet via</w:t>
      </w:r>
      <w:r w:rsidR="000C326F">
        <w:t xml:space="preserve"> de URL, dus de beste manier </w:t>
      </w:r>
      <w:r>
        <w:t>is het ID als een verborgen formulierveld mee te geven:</w:t>
      </w:r>
    </w:p>
    <w:p w14:paraId="7319F731" w14:textId="77777777" w:rsidR="00E401E2" w:rsidRDefault="00E401E2" w:rsidP="007636C8">
      <w:pPr>
        <w:pStyle w:val="Hoofdtekst"/>
      </w:pPr>
    </w:p>
    <w:p w14:paraId="48AC7137" w14:textId="46CDAF04" w:rsidR="00E401E2" w:rsidRDefault="000C326F" w:rsidP="007636C8">
      <w:pPr>
        <w:pStyle w:val="Hoofdtekst"/>
      </w:pPr>
      <w:r>
        <w:rPr>
          <w:noProof/>
          <w:lang w:val="en-US" w:eastAsia="en-US"/>
        </w:rPr>
        <w:drawing>
          <wp:inline distT="0" distB="0" distL="0" distR="0" wp14:anchorId="5BC01607" wp14:editId="076E74AC">
            <wp:extent cx="3412800" cy="144000"/>
            <wp:effectExtent l="25400" t="25400" r="16510" b="342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2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2800" cy="144000"/>
                    </a:xfrm>
                    <a:prstGeom prst="rect">
                      <a:avLst/>
                    </a:prstGeom>
                    <a:ln>
                      <a:solidFill>
                        <a:schemeClr val="bg1">
                          <a:lumMod val="85000"/>
                        </a:schemeClr>
                      </a:solidFill>
                    </a:ln>
                  </pic:spPr>
                </pic:pic>
              </a:graphicData>
            </a:graphic>
          </wp:inline>
        </w:drawing>
      </w:r>
    </w:p>
    <w:p w14:paraId="68A2C299" w14:textId="77777777" w:rsidR="00274F19" w:rsidRDefault="00274F19" w:rsidP="007636C8">
      <w:pPr>
        <w:pStyle w:val="Hoofdtekst"/>
      </w:pPr>
    </w:p>
    <w:p w14:paraId="5AA6E47C" w14:textId="77777777" w:rsidR="00274F19" w:rsidRDefault="00274F19" w:rsidP="00274F19">
      <w:pPr>
        <w:pStyle w:val="Hoofdtekst"/>
      </w:pPr>
    </w:p>
    <w:tbl>
      <w:tblPr>
        <w:tblStyle w:val="TableGrid"/>
        <w:tblW w:w="0" w:type="auto"/>
        <w:tblInd w:w="675"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Look w:val="04A0" w:firstRow="1" w:lastRow="0" w:firstColumn="1" w:lastColumn="0" w:noHBand="0" w:noVBand="1"/>
      </w:tblPr>
      <w:tblGrid>
        <w:gridCol w:w="7761"/>
      </w:tblGrid>
      <w:tr w:rsidR="00274F19" w:rsidRPr="001A67E3" w14:paraId="20F9FCBD" w14:textId="77777777" w:rsidTr="00A76FDF">
        <w:tc>
          <w:tcPr>
            <w:tcW w:w="7761" w:type="dxa"/>
            <w:shd w:val="clear" w:color="auto" w:fill="F79646" w:themeFill="accent6"/>
            <w:tcMar>
              <w:top w:w="108" w:type="dxa"/>
              <w:bottom w:w="108" w:type="dxa"/>
            </w:tcMar>
            <w:vAlign w:val="center"/>
          </w:tcPr>
          <w:p w14:paraId="4F984E20" w14:textId="77777777" w:rsidR="00274F19" w:rsidRPr="00AA63EB" w:rsidRDefault="00274F19" w:rsidP="00A76FDF">
            <w:pPr>
              <w:pStyle w:val="Hoofdtekst"/>
              <w:ind w:left="0"/>
              <w:rPr>
                <w:b/>
                <w:color w:val="FFFFFF" w:themeColor="background1"/>
              </w:rPr>
            </w:pPr>
            <w:r w:rsidRPr="00AA63EB">
              <w:rPr>
                <w:b/>
                <w:color w:val="FFFFFF" w:themeColor="background1"/>
              </w:rPr>
              <w:t>INFO</w:t>
            </w:r>
          </w:p>
        </w:tc>
      </w:tr>
      <w:tr w:rsidR="00274F19" w:rsidRPr="001A67E3" w14:paraId="0C37E074" w14:textId="77777777" w:rsidTr="00A76FDF">
        <w:tc>
          <w:tcPr>
            <w:tcW w:w="7761" w:type="dxa"/>
            <w:shd w:val="clear" w:color="auto" w:fill="FBD4B4" w:themeFill="accent6" w:themeFillTint="66"/>
            <w:tcMar>
              <w:top w:w="108" w:type="dxa"/>
              <w:bottom w:w="108" w:type="dxa"/>
            </w:tcMar>
            <w:vAlign w:val="center"/>
          </w:tcPr>
          <w:p w14:paraId="6A219794" w14:textId="442480B9" w:rsidR="00274F19" w:rsidRDefault="00274F19" w:rsidP="00A76FDF">
            <w:pPr>
              <w:pStyle w:val="Hoofdtekst"/>
              <w:ind w:left="0"/>
              <w:rPr>
                <w:color w:val="000000" w:themeColor="text1"/>
              </w:rPr>
            </w:pPr>
            <w:r>
              <w:rPr>
                <w:color w:val="000000" w:themeColor="text1"/>
              </w:rPr>
              <w:t xml:space="preserve">In het algemeen geldt: Een link of (getypte) URL wordt geopend met het </w:t>
            </w:r>
            <w:proofErr w:type="gramStart"/>
            <w:r>
              <w:rPr>
                <w:color w:val="000000" w:themeColor="text1"/>
              </w:rPr>
              <w:t>HTTP commando</w:t>
            </w:r>
            <w:proofErr w:type="gramEnd"/>
            <w:r>
              <w:rPr>
                <w:color w:val="000000" w:themeColor="text1"/>
              </w:rPr>
              <w:t xml:space="preserve"> GET, een formulier wordt ingestuurd met een POST.</w:t>
            </w:r>
          </w:p>
          <w:p w14:paraId="799602DB" w14:textId="77777777" w:rsidR="00274F19" w:rsidRDefault="00274F19" w:rsidP="00A76FDF">
            <w:pPr>
              <w:pStyle w:val="Hoofdtekst"/>
              <w:ind w:left="0"/>
              <w:rPr>
                <w:color w:val="000000" w:themeColor="text1"/>
              </w:rPr>
            </w:pPr>
          </w:p>
          <w:p w14:paraId="3161B3B4" w14:textId="337EAED2" w:rsidR="00274F19" w:rsidRPr="00037FCB" w:rsidRDefault="00274F19" w:rsidP="00495684">
            <w:pPr>
              <w:pStyle w:val="Hoofdtekst"/>
              <w:ind w:left="0"/>
              <w:rPr>
                <w:color w:val="000000" w:themeColor="text1"/>
              </w:rPr>
            </w:pPr>
            <w:r>
              <w:rPr>
                <w:color w:val="000000" w:themeColor="text1"/>
              </w:rPr>
              <w:t xml:space="preserve">In PHP gebruik je voor deze gevallen de specifieke arrays </w:t>
            </w:r>
            <w:r w:rsidRPr="00274F19">
              <w:rPr>
                <w:b/>
                <w:color w:val="000000" w:themeColor="text1"/>
              </w:rPr>
              <w:t>$_GET</w:t>
            </w:r>
            <w:r>
              <w:rPr>
                <w:color w:val="000000" w:themeColor="text1"/>
              </w:rPr>
              <w:t xml:space="preserve"> en </w:t>
            </w:r>
            <w:r w:rsidRPr="00274F19">
              <w:rPr>
                <w:b/>
                <w:color w:val="000000" w:themeColor="text1"/>
              </w:rPr>
              <w:t>$_POST</w:t>
            </w:r>
            <w:r w:rsidRPr="00274F19">
              <w:rPr>
                <w:color w:val="000000" w:themeColor="text1"/>
              </w:rPr>
              <w:t xml:space="preserve"> om </w:t>
            </w:r>
            <w:r>
              <w:rPr>
                <w:color w:val="000000" w:themeColor="text1"/>
              </w:rPr>
              <w:t xml:space="preserve">de variabelen uit te lezen. Het is onveilig om </w:t>
            </w:r>
            <w:r w:rsidRPr="00274F19">
              <w:rPr>
                <w:b/>
                <w:color w:val="000000" w:themeColor="text1"/>
              </w:rPr>
              <w:t>$_REQUEST</w:t>
            </w:r>
            <w:r>
              <w:rPr>
                <w:color w:val="000000" w:themeColor="text1"/>
              </w:rPr>
              <w:t xml:space="preserve"> te gebruiken!</w:t>
            </w:r>
          </w:p>
        </w:tc>
      </w:tr>
    </w:tbl>
    <w:p w14:paraId="56AA705F" w14:textId="77777777" w:rsidR="00274F19" w:rsidRDefault="00274F19" w:rsidP="00274F19">
      <w:pPr>
        <w:pStyle w:val="Hoofdtekst"/>
      </w:pPr>
    </w:p>
    <w:p w14:paraId="1115C0D0" w14:textId="7FC2C607" w:rsidR="000C326F" w:rsidRPr="00427581" w:rsidRDefault="000C326F" w:rsidP="007636C8">
      <w:pPr>
        <w:pStyle w:val="Hoofdtekst"/>
      </w:pPr>
      <w:r>
        <w:t xml:space="preserve">De volgende stap is het aanpassen van de </w:t>
      </w:r>
      <w:r w:rsidRPr="000C326F">
        <w:rPr>
          <w:i/>
        </w:rPr>
        <w:t xml:space="preserve">radio </w:t>
      </w:r>
      <w:proofErr w:type="spellStart"/>
      <w:r w:rsidRPr="000C326F">
        <w:rPr>
          <w:i/>
        </w:rPr>
        <w:t>group</w:t>
      </w:r>
      <w:proofErr w:type="spellEnd"/>
      <w:r>
        <w:t xml:space="preserve"> voor het geslacht, zoda</w:t>
      </w:r>
      <w:r w:rsidR="00C010EF">
        <w:t xml:space="preserve">t deze de juiste selectie toont. Een </w:t>
      </w:r>
      <w:r w:rsidR="00427581">
        <w:t xml:space="preserve">radio button of </w:t>
      </w:r>
      <w:proofErr w:type="spellStart"/>
      <w:r w:rsidR="00427581">
        <w:t>checkbox</w:t>
      </w:r>
      <w:proofErr w:type="spellEnd"/>
      <w:r w:rsidR="00427581">
        <w:t xml:space="preserve"> in een </w:t>
      </w:r>
      <w:proofErr w:type="gramStart"/>
      <w:r w:rsidR="00427581">
        <w:t>HTML formulier</w:t>
      </w:r>
      <w:proofErr w:type="gramEnd"/>
      <w:r w:rsidR="00427581">
        <w:t xml:space="preserve"> kun je aangevinkt tonen door de attribuut </w:t>
      </w:r>
      <w:proofErr w:type="spellStart"/>
      <w:r w:rsidR="00427581">
        <w:rPr>
          <w:b/>
        </w:rPr>
        <w:t>checked</w:t>
      </w:r>
      <w:proofErr w:type="spellEnd"/>
      <w:r w:rsidR="00427581">
        <w:t xml:space="preserve"> de inhoud “</w:t>
      </w:r>
      <w:proofErr w:type="spellStart"/>
      <w:r w:rsidR="00427581">
        <w:t>checked</w:t>
      </w:r>
      <w:proofErr w:type="spellEnd"/>
      <w:r w:rsidR="00427581">
        <w:t>” te geven:</w:t>
      </w:r>
    </w:p>
    <w:p w14:paraId="5E4EE94D" w14:textId="77777777" w:rsidR="000C326F" w:rsidRDefault="000C326F" w:rsidP="007636C8">
      <w:pPr>
        <w:pStyle w:val="Hoofdtekst"/>
      </w:pPr>
    </w:p>
    <w:p w14:paraId="39B64293" w14:textId="4220DE01" w:rsidR="000C326F" w:rsidRDefault="000C326F" w:rsidP="007636C8">
      <w:pPr>
        <w:pStyle w:val="Hoofdtekst"/>
      </w:pPr>
      <w:r>
        <w:rPr>
          <w:noProof/>
          <w:lang w:val="en-US" w:eastAsia="en-US"/>
        </w:rPr>
        <w:drawing>
          <wp:inline distT="0" distB="0" distL="0" distR="0" wp14:anchorId="01F1A768" wp14:editId="534A426C">
            <wp:extent cx="4118400" cy="1436400"/>
            <wp:effectExtent l="25400" t="25400" r="22225" b="368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18400" cy="1436400"/>
                    </a:xfrm>
                    <a:prstGeom prst="rect">
                      <a:avLst/>
                    </a:prstGeom>
                    <a:ln>
                      <a:solidFill>
                        <a:schemeClr val="bg1">
                          <a:lumMod val="85000"/>
                        </a:schemeClr>
                      </a:solidFill>
                    </a:ln>
                  </pic:spPr>
                </pic:pic>
              </a:graphicData>
            </a:graphic>
          </wp:inline>
        </w:drawing>
      </w:r>
    </w:p>
    <w:p w14:paraId="52A69317" w14:textId="77777777" w:rsidR="000C326F" w:rsidRDefault="000C326F" w:rsidP="007636C8">
      <w:pPr>
        <w:pStyle w:val="Hoofdtekst"/>
      </w:pPr>
    </w:p>
    <w:p w14:paraId="1D3392EA" w14:textId="605F2825" w:rsidR="000C326F" w:rsidRDefault="000C326F" w:rsidP="007636C8">
      <w:pPr>
        <w:pStyle w:val="Hoofdtekst"/>
      </w:pPr>
      <w:r>
        <w:lastRenderedPageBreak/>
        <w:t>En hierna kunnen alle invulvelden de juiste inhoud krijgen</w:t>
      </w:r>
      <w:r w:rsidR="00C010EF">
        <w:t xml:space="preserve"> door in hun </w:t>
      </w:r>
      <w:proofErr w:type="spellStart"/>
      <w:r w:rsidR="00C010EF">
        <w:rPr>
          <w:b/>
        </w:rPr>
        <w:t>value</w:t>
      </w:r>
      <w:proofErr w:type="spellEnd"/>
      <w:r w:rsidR="00C010EF">
        <w:t xml:space="preserve"> de juiste data met </w:t>
      </w:r>
      <w:r w:rsidR="00C010EF">
        <w:rPr>
          <w:b/>
        </w:rPr>
        <w:t>echo</w:t>
      </w:r>
      <w:r w:rsidR="00C010EF">
        <w:t xml:space="preserve"> te tonen</w:t>
      </w:r>
      <w:r>
        <w:t>:</w:t>
      </w:r>
    </w:p>
    <w:p w14:paraId="5E97EE40" w14:textId="77777777" w:rsidR="000C326F" w:rsidRDefault="000C326F" w:rsidP="007636C8">
      <w:pPr>
        <w:pStyle w:val="Hoofdtekst"/>
      </w:pPr>
    </w:p>
    <w:p w14:paraId="4D9A99E0" w14:textId="313533D9" w:rsidR="000C326F" w:rsidRDefault="000D163C" w:rsidP="007636C8">
      <w:pPr>
        <w:pStyle w:val="Hoofdtekst"/>
      </w:pPr>
      <w:r>
        <w:rPr>
          <w:noProof/>
          <w:lang w:val="en-US" w:eastAsia="en-US"/>
        </w:rPr>
        <w:drawing>
          <wp:inline distT="0" distB="0" distL="0" distR="0" wp14:anchorId="6112C8F9" wp14:editId="74822CD9">
            <wp:extent cx="4741200" cy="2977200"/>
            <wp:effectExtent l="25400" t="25400" r="34290" b="203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2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41200" cy="2977200"/>
                    </a:xfrm>
                    <a:prstGeom prst="rect">
                      <a:avLst/>
                    </a:prstGeom>
                    <a:ln>
                      <a:solidFill>
                        <a:schemeClr val="bg1">
                          <a:lumMod val="85000"/>
                        </a:schemeClr>
                      </a:solidFill>
                    </a:ln>
                  </pic:spPr>
                </pic:pic>
              </a:graphicData>
            </a:graphic>
          </wp:inline>
        </w:drawing>
      </w:r>
    </w:p>
    <w:p w14:paraId="76C5F7FD" w14:textId="77777777" w:rsidR="00110582" w:rsidRDefault="00110582" w:rsidP="007636C8">
      <w:pPr>
        <w:pStyle w:val="Hoofdtekst"/>
      </w:pPr>
    </w:p>
    <w:p w14:paraId="5B68995D" w14:textId="77777777" w:rsidR="00274F19" w:rsidRDefault="00110582" w:rsidP="007636C8">
      <w:pPr>
        <w:pStyle w:val="Hoofdtekst"/>
      </w:pPr>
      <w:r>
        <w:t xml:space="preserve">Hiermee is </w:t>
      </w:r>
      <w:r w:rsidR="00274F19">
        <w:t>de pagina goed aangepast voor het bewerken van leden, de rest van de pagina blijft ongewijzigd.</w:t>
      </w:r>
    </w:p>
    <w:p w14:paraId="1465FF4E" w14:textId="77777777" w:rsidR="00274F19" w:rsidRDefault="00274F19" w:rsidP="007636C8">
      <w:pPr>
        <w:pStyle w:val="Hoofdtekst"/>
      </w:pPr>
    </w:p>
    <w:p w14:paraId="23C7A4BD" w14:textId="56D06956" w:rsidR="00110582" w:rsidRDefault="00110582" w:rsidP="007636C8">
      <w:pPr>
        <w:pStyle w:val="Hoofdtekst"/>
      </w:pPr>
      <w:r>
        <w:t>Voor de volledigheid nog de hele inhoud van de pagina op rij:</w:t>
      </w:r>
    </w:p>
    <w:p w14:paraId="3D07BC01" w14:textId="08944954" w:rsidR="00110582" w:rsidRDefault="00110582" w:rsidP="007636C8">
      <w:pPr>
        <w:pStyle w:val="Hoofdtekst"/>
      </w:pPr>
    </w:p>
    <w:p w14:paraId="41085FEF" w14:textId="3BCDC6E6" w:rsidR="00110582" w:rsidRDefault="000B342A" w:rsidP="007636C8">
      <w:pPr>
        <w:pStyle w:val="Hoofdtekst"/>
      </w:pPr>
      <w:r>
        <w:rPr>
          <w:noProof/>
          <w:lang w:val="en-US" w:eastAsia="en-US"/>
        </w:rPr>
        <mc:AlternateContent>
          <mc:Choice Requires="wps">
            <w:drawing>
              <wp:anchor distT="0" distB="0" distL="114300" distR="114300" simplePos="0" relativeHeight="251703808" behindDoc="0" locked="0" layoutInCell="1" allowOverlap="1" wp14:anchorId="50902CB5" wp14:editId="762356A5">
                <wp:simplePos x="0" y="0"/>
                <wp:positionH relativeFrom="column">
                  <wp:posOffset>3368675</wp:posOffset>
                </wp:positionH>
                <wp:positionV relativeFrom="paragraph">
                  <wp:posOffset>1272112</wp:posOffset>
                </wp:positionV>
                <wp:extent cx="683045" cy="145721"/>
                <wp:effectExtent l="0" t="0" r="3175" b="0"/>
                <wp:wrapNone/>
                <wp:docPr id="80" name="Text Box 80"/>
                <wp:cNvGraphicFramePr/>
                <a:graphic xmlns:a="http://schemas.openxmlformats.org/drawingml/2006/main">
                  <a:graphicData uri="http://schemas.microsoft.com/office/word/2010/wordprocessingShape">
                    <wps:wsp>
                      <wps:cNvSpPr txBox="1"/>
                      <wps:spPr>
                        <a:xfrm>
                          <a:off x="0" y="0"/>
                          <a:ext cx="683045" cy="145721"/>
                        </a:xfrm>
                        <a:prstGeom prst="rect">
                          <a:avLst/>
                        </a:prstGeom>
                        <a:solidFill>
                          <a:schemeClr val="lt1"/>
                        </a:solidFill>
                        <a:ln w="6350">
                          <a:noFill/>
                        </a:ln>
                      </wps:spPr>
                      <wps:txbx>
                        <w:txbxContent>
                          <w:p w14:paraId="1BCFA106" w14:textId="77777777" w:rsidR="000B342A" w:rsidRPr="000B342A" w:rsidRDefault="000B342A" w:rsidP="000B342A">
                            <w:pPr>
                              <w:ind w:left="0"/>
                              <w:rPr>
                                <w:color w:val="C0504D" w:themeColor="accent2"/>
                                <w:sz w:val="18"/>
                              </w:rPr>
                            </w:pPr>
                            <w:r w:rsidRPr="000B342A">
                              <w:rPr>
                                <w:color w:val="C0504D" w:themeColor="accent2"/>
                                <w:sz w:val="18"/>
                              </w:rPr>
                              <w:t>back2_leden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02CB5" id="Text Box 80" o:spid="_x0000_s1029" type="#_x0000_t202" style="position:absolute;left:0;text-align:left;margin-left:265.25pt;margin-top:100.15pt;width:53.8pt;height:11.4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" fillcolor="white [3201]" stroked="f" strokeweight=".5pt">
                <v:textbox inset="0,0,0,0">
                  <w:txbxContent>
                    <w:p w14:paraId="1BCFA106" w14:textId="77777777" w:rsidR="000B342A" w:rsidRPr="000B342A" w:rsidRDefault="000B342A" w:rsidP="000B342A">
                      <w:pPr>
                        <w:ind w:left="0"/>
                        <w:rPr>
                          <w:color w:val="C0504D" w:themeColor="accent2"/>
                          <w:sz w:val="18"/>
                        </w:rPr>
                      </w:pPr>
                      <w:r w:rsidRPr="000B342A">
                        <w:rPr>
                          <w:color w:val="C0504D" w:themeColor="accent2"/>
                          <w:sz w:val="18"/>
                        </w:rPr>
                        <w:t>back2_leden</w:t>
                      </w:r>
                    </w:p>
                  </w:txbxContent>
                </v:textbox>
              </v:shape>
            </w:pict>
          </mc:Fallback>
        </mc:AlternateContent>
      </w:r>
      <w:r w:rsidR="00031A92">
        <w:rPr>
          <w:noProof/>
          <w:lang w:val="en-US" w:eastAsia="en-US"/>
        </w:rPr>
        <w:drawing>
          <wp:inline distT="0" distB="0" distL="0" distR="0" wp14:anchorId="12FFA3B1" wp14:editId="6FCF6D85">
            <wp:extent cx="4734000" cy="4175306"/>
            <wp:effectExtent l="25400" t="25400" r="1587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2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34000" cy="4175306"/>
                    </a:xfrm>
                    <a:prstGeom prst="rect">
                      <a:avLst/>
                    </a:prstGeom>
                    <a:ln>
                      <a:solidFill>
                        <a:schemeClr val="bg1">
                          <a:lumMod val="85000"/>
                        </a:schemeClr>
                      </a:solidFill>
                    </a:ln>
                  </pic:spPr>
                </pic:pic>
              </a:graphicData>
            </a:graphic>
          </wp:inline>
        </w:drawing>
      </w:r>
    </w:p>
    <w:p w14:paraId="5C897F24" w14:textId="11B9662D" w:rsidR="00274F19" w:rsidRDefault="00274F19" w:rsidP="007636C8">
      <w:pPr>
        <w:pStyle w:val="Hoofdtekst"/>
      </w:pPr>
      <w:r>
        <w:rPr>
          <w:noProof/>
          <w:lang w:val="en-US" w:eastAsia="en-US"/>
        </w:rPr>
        <w:lastRenderedPageBreak/>
        <w:drawing>
          <wp:inline distT="0" distB="0" distL="0" distR="0" wp14:anchorId="10918380" wp14:editId="197F2D87">
            <wp:extent cx="5133600" cy="6764400"/>
            <wp:effectExtent l="25400" t="25400" r="22860" b="177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2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33600" cy="6764400"/>
                    </a:xfrm>
                    <a:prstGeom prst="rect">
                      <a:avLst/>
                    </a:prstGeom>
                    <a:ln>
                      <a:solidFill>
                        <a:schemeClr val="bg1">
                          <a:lumMod val="85000"/>
                        </a:schemeClr>
                      </a:solidFill>
                    </a:ln>
                  </pic:spPr>
                </pic:pic>
              </a:graphicData>
            </a:graphic>
          </wp:inline>
        </w:drawing>
      </w:r>
    </w:p>
    <w:p w14:paraId="28001EDE" w14:textId="7AC9F0D1" w:rsidR="00E66C7D" w:rsidRDefault="00E66C7D">
      <w:pPr>
        <w:ind w:left="0"/>
        <w:outlineLvl w:val="9"/>
        <w:rPr>
          <w:rFonts w:ascii="Arial" w:hAnsi="Arial"/>
        </w:rPr>
      </w:pPr>
      <w:r>
        <w:br w:type="page"/>
      </w:r>
    </w:p>
    <w:p w14:paraId="30287458" w14:textId="77777777" w:rsidR="00274F19" w:rsidRDefault="00274F19" w:rsidP="007636C8">
      <w:pPr>
        <w:pStyle w:val="Hoofdtekst"/>
      </w:pPr>
    </w:p>
    <w:p w14:paraId="5CC59BF5" w14:textId="3871A424" w:rsidR="00274F19" w:rsidRDefault="00274F19" w:rsidP="00274F19">
      <w:pPr>
        <w:pStyle w:val="Heading2"/>
      </w:pPr>
      <w:bookmarkStart w:id="36" w:name="_Toc456265465"/>
      <w:r>
        <w:t>Het formulier verwerken</w:t>
      </w:r>
      <w:bookmarkEnd w:id="36"/>
    </w:p>
    <w:p w14:paraId="23FCE889" w14:textId="427DCB52" w:rsidR="00274F19" w:rsidRDefault="003C6B5B" w:rsidP="007636C8">
      <w:pPr>
        <w:pStyle w:val="Hoofdtekst"/>
      </w:pPr>
      <w:r>
        <w:t xml:space="preserve">Open het bestand </w:t>
      </w:r>
      <w:proofErr w:type="spellStart"/>
      <w:r>
        <w:rPr>
          <w:b/>
        </w:rPr>
        <w:t>lid_nieuw_verwerk.php</w:t>
      </w:r>
      <w:proofErr w:type="spellEnd"/>
      <w:r>
        <w:t xml:space="preserve"> en sla het op als </w:t>
      </w:r>
      <w:proofErr w:type="spellStart"/>
      <w:r>
        <w:rPr>
          <w:b/>
        </w:rPr>
        <w:t>lid_bewerk_verwerk.php</w:t>
      </w:r>
      <w:proofErr w:type="spellEnd"/>
      <w:r>
        <w:t>.</w:t>
      </w:r>
      <w:r w:rsidR="00F352BE">
        <w:t xml:space="preserve"> In dit bestand moeten we nu wat zaken aanpassen, als eerste moet het ID worden toegevoegd aan de formuliervelden die worden ingelezen:</w:t>
      </w:r>
    </w:p>
    <w:p w14:paraId="1459577B" w14:textId="77777777" w:rsidR="00F352BE" w:rsidRDefault="00F352BE" w:rsidP="007636C8">
      <w:pPr>
        <w:pStyle w:val="Hoofdtekst"/>
      </w:pPr>
    </w:p>
    <w:p w14:paraId="6EEDE71F" w14:textId="228C2BE0" w:rsidR="00F352BE" w:rsidRDefault="00F352BE" w:rsidP="007636C8">
      <w:pPr>
        <w:pStyle w:val="Hoofdtekst"/>
      </w:pPr>
      <w:r>
        <w:rPr>
          <w:noProof/>
          <w:lang w:val="en-US" w:eastAsia="en-US"/>
        </w:rPr>
        <w:drawing>
          <wp:inline distT="0" distB="0" distL="0" distR="0" wp14:anchorId="767BFCA6" wp14:editId="2882B60F">
            <wp:extent cx="2322000" cy="936000"/>
            <wp:effectExtent l="25400" t="25400" r="15240" b="292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2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22000" cy="936000"/>
                    </a:xfrm>
                    <a:prstGeom prst="rect">
                      <a:avLst/>
                    </a:prstGeom>
                    <a:ln>
                      <a:solidFill>
                        <a:schemeClr val="bg1">
                          <a:lumMod val="85000"/>
                        </a:schemeClr>
                      </a:solidFill>
                    </a:ln>
                  </pic:spPr>
                </pic:pic>
              </a:graphicData>
            </a:graphic>
          </wp:inline>
        </w:drawing>
      </w:r>
    </w:p>
    <w:p w14:paraId="1230DFC4" w14:textId="77777777" w:rsidR="00F352BE" w:rsidRDefault="00F352BE" w:rsidP="007636C8">
      <w:pPr>
        <w:pStyle w:val="Hoofdtekst"/>
      </w:pPr>
    </w:p>
    <w:p w14:paraId="78E15491" w14:textId="52522EDD" w:rsidR="00F352BE" w:rsidRDefault="00F352BE" w:rsidP="007636C8">
      <w:pPr>
        <w:pStyle w:val="Hoofdtekst"/>
      </w:pPr>
      <w:r>
        <w:t>Hierna moeten we dit veld ook toevoegen aan de controles die we doen op de inhoud van de velden. Voor het ID voegen we twee checks toe, een voor de lengte en een om te kijken op het ID wel een nummer is (net als bij de vorige pagina):</w:t>
      </w:r>
    </w:p>
    <w:p w14:paraId="35DCC820" w14:textId="77777777" w:rsidR="00F352BE" w:rsidRDefault="00F352BE" w:rsidP="007636C8">
      <w:pPr>
        <w:pStyle w:val="Hoofdtekst"/>
      </w:pPr>
    </w:p>
    <w:p w14:paraId="71F6466B" w14:textId="48565896" w:rsidR="00F352BE" w:rsidRDefault="00F352BE" w:rsidP="007636C8">
      <w:pPr>
        <w:pStyle w:val="Hoofdtekst"/>
      </w:pPr>
      <w:r>
        <w:rPr>
          <w:noProof/>
          <w:lang w:val="en-US" w:eastAsia="en-US"/>
        </w:rPr>
        <w:drawing>
          <wp:inline distT="0" distB="0" distL="0" distR="0" wp14:anchorId="339143DE" wp14:editId="44C7B4E2">
            <wp:extent cx="3128400" cy="1044000"/>
            <wp:effectExtent l="25400" t="25400" r="21590" b="228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2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28400" cy="1044000"/>
                    </a:xfrm>
                    <a:prstGeom prst="rect">
                      <a:avLst/>
                    </a:prstGeom>
                    <a:ln>
                      <a:solidFill>
                        <a:schemeClr val="bg1">
                          <a:lumMod val="85000"/>
                        </a:schemeClr>
                      </a:solidFill>
                    </a:ln>
                  </pic:spPr>
                </pic:pic>
              </a:graphicData>
            </a:graphic>
          </wp:inline>
        </w:drawing>
      </w:r>
    </w:p>
    <w:p w14:paraId="55084E7B" w14:textId="77777777" w:rsidR="003D18CE" w:rsidRDefault="003D18CE" w:rsidP="007636C8">
      <w:pPr>
        <w:pStyle w:val="Hoofdtekst"/>
      </w:pPr>
    </w:p>
    <w:p w14:paraId="3AB7A4D1" w14:textId="26C0971A" w:rsidR="003D18CE" w:rsidRDefault="003D18CE" w:rsidP="007636C8">
      <w:pPr>
        <w:pStyle w:val="Hoofdtekst"/>
      </w:pPr>
      <w:r>
        <w:t xml:space="preserve">Het </w:t>
      </w:r>
      <w:r w:rsidR="008B36EF">
        <w:t>laatste</w:t>
      </w:r>
      <w:r>
        <w:t xml:space="preserve"> onderdeel dat moet worden aangepast is de </w:t>
      </w:r>
      <w:proofErr w:type="gramStart"/>
      <w:r>
        <w:t>SQL query</w:t>
      </w:r>
      <w:proofErr w:type="gramEnd"/>
      <w:r>
        <w:t xml:space="preserve">, zodat deze het bestaande lid aanpast o.b.v. het ID i.p.v. het toevoegen van een nieuw lid: </w:t>
      </w:r>
    </w:p>
    <w:p w14:paraId="1EFE502E" w14:textId="77777777" w:rsidR="003D18CE" w:rsidRDefault="003D18CE" w:rsidP="007636C8">
      <w:pPr>
        <w:pStyle w:val="Hoofdtekst"/>
      </w:pPr>
    </w:p>
    <w:p w14:paraId="1D56AFD5" w14:textId="5817E6E2" w:rsidR="003D18CE" w:rsidRDefault="000B342A" w:rsidP="007636C8">
      <w:pPr>
        <w:pStyle w:val="Hoofdtekst"/>
      </w:pPr>
      <w:r>
        <w:rPr>
          <w:noProof/>
          <w:lang w:val="en-US" w:eastAsia="en-US"/>
        </w:rPr>
        <mc:AlternateContent>
          <mc:Choice Requires="wps">
            <w:drawing>
              <wp:anchor distT="0" distB="0" distL="114300" distR="114300" simplePos="0" relativeHeight="251705856" behindDoc="0" locked="0" layoutInCell="1" allowOverlap="1" wp14:anchorId="2EA5FCD0" wp14:editId="5DA6134D">
                <wp:simplePos x="0" y="0"/>
                <wp:positionH relativeFrom="column">
                  <wp:posOffset>1407367</wp:posOffset>
                </wp:positionH>
                <wp:positionV relativeFrom="paragraph">
                  <wp:posOffset>156845</wp:posOffset>
                </wp:positionV>
                <wp:extent cx="661012" cy="145721"/>
                <wp:effectExtent l="0" t="0" r="0" b="0"/>
                <wp:wrapNone/>
                <wp:docPr id="81" name="Text Box 81"/>
                <wp:cNvGraphicFramePr/>
                <a:graphic xmlns:a="http://schemas.openxmlformats.org/drawingml/2006/main">
                  <a:graphicData uri="http://schemas.microsoft.com/office/word/2010/wordprocessingShape">
                    <wps:wsp>
                      <wps:cNvSpPr txBox="1"/>
                      <wps:spPr>
                        <a:xfrm>
                          <a:off x="0" y="0"/>
                          <a:ext cx="661012" cy="145721"/>
                        </a:xfrm>
                        <a:prstGeom prst="rect">
                          <a:avLst/>
                        </a:prstGeom>
                        <a:solidFill>
                          <a:schemeClr val="lt1"/>
                        </a:solidFill>
                        <a:ln w="6350">
                          <a:noFill/>
                        </a:ln>
                      </wps:spPr>
                      <wps:txbx>
                        <w:txbxContent>
                          <w:p w14:paraId="44BFDD05" w14:textId="77777777" w:rsidR="000B342A" w:rsidRPr="00E3203B" w:rsidRDefault="000B342A" w:rsidP="000B342A">
                            <w:pPr>
                              <w:ind w:left="0"/>
                              <w:rPr>
                                <w:color w:val="C0504D" w:themeColor="accent2"/>
                                <w:sz w:val="16"/>
                                <w:szCs w:val="16"/>
                              </w:rPr>
                            </w:pPr>
                            <w:r w:rsidRPr="00E3203B">
                              <w:rPr>
                                <w:color w:val="C0504D" w:themeColor="accent2"/>
                                <w:sz w:val="16"/>
                                <w:szCs w:val="16"/>
                              </w:rPr>
                              <w:t>back2_</w:t>
                            </w:r>
                            <w:r>
                              <w:rPr>
                                <w:color w:val="C0504D" w:themeColor="accent2"/>
                                <w:sz w:val="16"/>
                                <w:szCs w:val="16"/>
                              </w:rPr>
                              <w:t>leden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5FCD0" id="Text Box 81" o:spid="_x0000_s1030" type="#_x0000_t202" style="position:absolute;left:0;text-align:left;margin-left:110.8pt;margin-top:12.35pt;width:52.05pt;height:11.4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" fillcolor="white [3201]" stroked="f" strokeweight=".5pt">
                <v:textbox inset="0,0,0,0">
                  <w:txbxContent>
                    <w:p w14:paraId="44BFDD05" w14:textId="77777777" w:rsidR="000B342A" w:rsidRPr="00E3203B" w:rsidRDefault="000B342A" w:rsidP="000B342A">
                      <w:pPr>
                        <w:ind w:left="0"/>
                        <w:rPr>
                          <w:color w:val="C0504D" w:themeColor="accent2"/>
                          <w:sz w:val="16"/>
                          <w:szCs w:val="16"/>
                        </w:rPr>
                      </w:pPr>
                      <w:r w:rsidRPr="00E3203B">
                        <w:rPr>
                          <w:color w:val="C0504D" w:themeColor="accent2"/>
                          <w:sz w:val="16"/>
                          <w:szCs w:val="16"/>
                        </w:rPr>
                        <w:t>back2_</w:t>
                      </w:r>
                      <w:r>
                        <w:rPr>
                          <w:color w:val="C0504D" w:themeColor="accent2"/>
                          <w:sz w:val="16"/>
                          <w:szCs w:val="16"/>
                        </w:rPr>
                        <w:t>leden</w:t>
                      </w:r>
                    </w:p>
                  </w:txbxContent>
                </v:textbox>
              </v:shape>
            </w:pict>
          </mc:Fallback>
        </mc:AlternateContent>
      </w:r>
      <w:r w:rsidR="0008175C">
        <w:rPr>
          <w:noProof/>
          <w:lang w:val="en-US" w:eastAsia="en-US"/>
        </w:rPr>
        <w:drawing>
          <wp:inline distT="0" distB="0" distL="0" distR="0" wp14:anchorId="2AF9B62A" wp14:editId="6C50F9C6">
            <wp:extent cx="2403499" cy="1180800"/>
            <wp:effectExtent l="25400" t="25400" r="34925"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2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03499" cy="1180800"/>
                    </a:xfrm>
                    <a:prstGeom prst="rect">
                      <a:avLst/>
                    </a:prstGeom>
                    <a:ln>
                      <a:solidFill>
                        <a:schemeClr val="bg1">
                          <a:lumMod val="85000"/>
                        </a:schemeClr>
                      </a:solidFill>
                    </a:ln>
                  </pic:spPr>
                </pic:pic>
              </a:graphicData>
            </a:graphic>
          </wp:inline>
        </w:drawing>
      </w:r>
    </w:p>
    <w:p w14:paraId="1253809A" w14:textId="385850BB" w:rsidR="0008175C" w:rsidRDefault="0008175C" w:rsidP="007636C8">
      <w:pPr>
        <w:pStyle w:val="Hoofdtekst"/>
      </w:pPr>
    </w:p>
    <w:p w14:paraId="2C48D566" w14:textId="69861671" w:rsidR="0008175C" w:rsidRDefault="0008175C" w:rsidP="0008175C">
      <w:pPr>
        <w:pStyle w:val="Hoofdtekst"/>
      </w:pPr>
      <w:r>
        <w:t xml:space="preserve">De rest van de pagina blijft gelijk (behalve mogelijk </w:t>
      </w:r>
      <w:r w:rsidR="008B36EF">
        <w:t xml:space="preserve">nog </w:t>
      </w:r>
      <w:r>
        <w:t>de foutmeldingen), dus hiermee is dit bestand klaar voor gebruik.</w:t>
      </w:r>
    </w:p>
    <w:p w14:paraId="70FEC1D9" w14:textId="77777777" w:rsidR="0008175C" w:rsidRDefault="0008175C" w:rsidP="0008175C">
      <w:pPr>
        <w:pStyle w:val="Hoofdtekst"/>
      </w:pPr>
    </w:p>
    <w:p w14:paraId="711B656E" w14:textId="38F9A4DC" w:rsidR="00410333" w:rsidRDefault="00410333" w:rsidP="00410333">
      <w:pPr>
        <w:pStyle w:val="Heading1"/>
      </w:pPr>
      <w:bookmarkStart w:id="37" w:name="_Toc456265466"/>
      <w:r>
        <w:lastRenderedPageBreak/>
        <w:t>5. Leden verwijderen</w:t>
      </w:r>
      <w:bookmarkEnd w:id="37"/>
    </w:p>
    <w:p w14:paraId="430F31E3" w14:textId="3ECD31A5" w:rsidR="00410333" w:rsidRDefault="00410333" w:rsidP="00410333">
      <w:pPr>
        <w:pStyle w:val="Hoofdtekst"/>
      </w:pPr>
      <w:r>
        <w:t>Om leden te kunnen verwijderen hebben we weer drie elementen nodig:</w:t>
      </w:r>
    </w:p>
    <w:p w14:paraId="5C366C21" w14:textId="77777777" w:rsidR="00410333" w:rsidRDefault="00410333" w:rsidP="00410333">
      <w:pPr>
        <w:pStyle w:val="Hoofdtekst"/>
      </w:pPr>
    </w:p>
    <w:p w14:paraId="3E8992B0" w14:textId="05B5BF2B" w:rsidR="00410333" w:rsidRDefault="00410333" w:rsidP="00410333">
      <w:pPr>
        <w:pStyle w:val="Hoofdtekst"/>
        <w:numPr>
          <w:ilvl w:val="0"/>
          <w:numId w:val="36"/>
        </w:numPr>
      </w:pPr>
      <w:r>
        <w:t>Een link van het lid naar de bevestigingspagina</w:t>
      </w:r>
    </w:p>
    <w:p w14:paraId="66C098E0" w14:textId="70929746" w:rsidR="00410333" w:rsidRDefault="00410333" w:rsidP="00410333">
      <w:pPr>
        <w:pStyle w:val="Hoofdtekst"/>
        <w:numPr>
          <w:ilvl w:val="0"/>
          <w:numId w:val="36"/>
        </w:numPr>
      </w:pPr>
      <w:r>
        <w:t>De bevestigingspagina</w:t>
      </w:r>
    </w:p>
    <w:p w14:paraId="42C23F4E" w14:textId="73EA310A" w:rsidR="00410333" w:rsidRDefault="00410333" w:rsidP="00410333">
      <w:pPr>
        <w:pStyle w:val="Hoofdtekst"/>
        <w:numPr>
          <w:ilvl w:val="0"/>
          <w:numId w:val="36"/>
        </w:numPr>
      </w:pPr>
      <w:r>
        <w:t>Het script om het verwijderen uit te voeren</w:t>
      </w:r>
    </w:p>
    <w:p w14:paraId="7A684EEE" w14:textId="77777777" w:rsidR="00410333" w:rsidRDefault="00410333" w:rsidP="00410333">
      <w:pPr>
        <w:pStyle w:val="Hoofdtekst"/>
      </w:pPr>
    </w:p>
    <w:p w14:paraId="0EA8FBDF" w14:textId="4F8173BD" w:rsidR="00410333" w:rsidRDefault="0051387D" w:rsidP="0051387D">
      <w:pPr>
        <w:pStyle w:val="Heading2"/>
      </w:pPr>
      <w:bookmarkStart w:id="38" w:name="_Toc456265467"/>
      <w:r>
        <w:t>De verwijderlink</w:t>
      </w:r>
      <w:bookmarkEnd w:id="38"/>
    </w:p>
    <w:p w14:paraId="64208B00" w14:textId="0D9A5CB3" w:rsidR="0051387D" w:rsidRDefault="0051387D" w:rsidP="00410333">
      <w:pPr>
        <w:pStyle w:val="Hoofdtekst"/>
      </w:pPr>
      <w:r>
        <w:t>Net als bij de bewerklink uit het vorig hoofdstuk maken we ook nu weer een link die het ID van een lid via de URL meestuurt.</w:t>
      </w:r>
    </w:p>
    <w:p w14:paraId="5E556897" w14:textId="77777777" w:rsidR="0051387D" w:rsidRDefault="0051387D" w:rsidP="00410333">
      <w:pPr>
        <w:pStyle w:val="Hoofdtekst"/>
      </w:pPr>
    </w:p>
    <w:p w14:paraId="75E2EB75" w14:textId="09510B17" w:rsidR="0051387D" w:rsidRDefault="0051387D" w:rsidP="00410333">
      <w:pPr>
        <w:pStyle w:val="Hoofdtekst"/>
      </w:pPr>
      <w:r>
        <w:t xml:space="preserve">Open het bestand </w:t>
      </w:r>
      <w:proofErr w:type="spellStart"/>
      <w:r>
        <w:rPr>
          <w:b/>
        </w:rPr>
        <w:t>home.php</w:t>
      </w:r>
      <w:proofErr w:type="spellEnd"/>
      <w:r>
        <w:t xml:space="preserve"> en voeg weer een </w:t>
      </w:r>
      <w:proofErr w:type="spellStart"/>
      <w:r>
        <w:t>headercel</w:t>
      </w:r>
      <w:proofErr w:type="spellEnd"/>
      <w:r>
        <w:t xml:space="preserve"> en een </w:t>
      </w:r>
      <w:proofErr w:type="spellStart"/>
      <w:r>
        <w:t>datacel</w:t>
      </w:r>
      <w:proofErr w:type="spellEnd"/>
      <w:r>
        <w:t xml:space="preserve"> toe met de juiste link naar </w:t>
      </w:r>
      <w:proofErr w:type="spellStart"/>
      <w:r>
        <w:rPr>
          <w:b/>
        </w:rPr>
        <w:t>lid_verwijder.php</w:t>
      </w:r>
      <w:proofErr w:type="spellEnd"/>
      <w:r>
        <w:t xml:space="preserve"> (zie bij de pijlen):</w:t>
      </w:r>
    </w:p>
    <w:p w14:paraId="2B6BF853" w14:textId="7841DFDA" w:rsidR="0051387D" w:rsidRDefault="0051387D" w:rsidP="00410333">
      <w:pPr>
        <w:pStyle w:val="Hoofdtekst"/>
      </w:pPr>
    </w:p>
    <w:p w14:paraId="0A1EBE90" w14:textId="01FABCFE" w:rsidR="0051387D" w:rsidRDefault="00A55627" w:rsidP="00410333">
      <w:pPr>
        <w:pStyle w:val="Hoofdtekst"/>
      </w:pPr>
      <w:r>
        <w:rPr>
          <w:noProof/>
          <w:lang w:val="en-US" w:eastAsia="en-US"/>
        </w:rPr>
        <mc:AlternateContent>
          <mc:Choice Requires="wps">
            <w:drawing>
              <wp:anchor distT="0" distB="0" distL="114300" distR="114300" simplePos="0" relativeHeight="251692544" behindDoc="0" locked="0" layoutInCell="1" allowOverlap="1" wp14:anchorId="2FF81B59" wp14:editId="26B03CFC">
                <wp:simplePos x="0" y="0"/>
                <wp:positionH relativeFrom="column">
                  <wp:posOffset>1476375</wp:posOffset>
                </wp:positionH>
                <wp:positionV relativeFrom="paragraph">
                  <wp:posOffset>1985645</wp:posOffset>
                </wp:positionV>
                <wp:extent cx="344805" cy="114935"/>
                <wp:effectExtent l="0" t="0" r="36195" b="37465"/>
                <wp:wrapNone/>
                <wp:docPr id="41" name="Left Arrow 41"/>
                <wp:cNvGraphicFramePr/>
                <a:graphic xmlns:a="http://schemas.openxmlformats.org/drawingml/2006/main">
                  <a:graphicData uri="http://schemas.microsoft.com/office/word/2010/wordprocessingShape">
                    <wps:wsp>
                      <wps:cNvSpPr/>
                      <wps:spPr>
                        <a:xfrm>
                          <a:off x="0" y="0"/>
                          <a:ext cx="344805" cy="114935"/>
                        </a:xfrm>
                        <a:prstGeom prst="leftArrow">
                          <a:avLst/>
                        </a:prstGeom>
                        <a:ln w="12700"/>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67FE3D2D" id="Left Arrow 41" o:spid="_x0000_s1026" type="#_x0000_t66" style="position:absolute;margin-left:116.25pt;margin-top:156.35pt;width:27.15pt;height:9.05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" adj="3600" fillcolor="#9bbb59 [3206]" strokecolor="#4e6128 [1606]" strokeweight="1pt"/>
            </w:pict>
          </mc:Fallback>
        </mc:AlternateContent>
      </w:r>
      <w:r w:rsidR="0051387D">
        <w:rPr>
          <w:noProof/>
          <w:lang w:val="en-US" w:eastAsia="en-US"/>
        </w:rPr>
        <mc:AlternateContent>
          <mc:Choice Requires="wps">
            <w:drawing>
              <wp:anchor distT="0" distB="0" distL="114300" distR="114300" simplePos="0" relativeHeight="251694592" behindDoc="0" locked="0" layoutInCell="1" allowOverlap="1" wp14:anchorId="67F16AB6" wp14:editId="0B311227">
                <wp:simplePos x="0" y="0"/>
                <wp:positionH relativeFrom="column">
                  <wp:posOffset>5392632</wp:posOffset>
                </wp:positionH>
                <wp:positionV relativeFrom="paragraph">
                  <wp:posOffset>4336627</wp:posOffset>
                </wp:positionV>
                <wp:extent cx="344805" cy="114935"/>
                <wp:effectExtent l="0" t="0" r="36195" b="37465"/>
                <wp:wrapNone/>
                <wp:docPr id="42" name="Left Arrow 42"/>
                <wp:cNvGraphicFramePr/>
                <a:graphic xmlns:a="http://schemas.openxmlformats.org/drawingml/2006/main">
                  <a:graphicData uri="http://schemas.microsoft.com/office/word/2010/wordprocessingShape">
                    <wps:wsp>
                      <wps:cNvSpPr/>
                      <wps:spPr>
                        <a:xfrm>
                          <a:off x="0" y="0"/>
                          <a:ext cx="344805" cy="114935"/>
                        </a:xfrm>
                        <a:prstGeom prst="leftArrow">
                          <a:avLst/>
                        </a:prstGeom>
                        <a:ln w="12700"/>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0B71B282" id="Left Arrow 42" o:spid="_x0000_s1026" type="#_x0000_t66" style="position:absolute;margin-left:424.6pt;margin-top:341.45pt;width:27.15pt;height:9.05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" adj="3600" fillcolor="#9bbb59 [3206]" strokecolor="#4e6128 [1606]" strokeweight="1pt"/>
            </w:pict>
          </mc:Fallback>
        </mc:AlternateContent>
      </w:r>
      <w:r w:rsidR="0051387D">
        <w:rPr>
          <w:noProof/>
          <w:lang w:val="en-US" w:eastAsia="en-US"/>
        </w:rPr>
        <w:drawing>
          <wp:inline distT="0" distB="0" distL="0" distR="0" wp14:anchorId="1C76072D" wp14:editId="65DCB134">
            <wp:extent cx="4971600" cy="5580000"/>
            <wp:effectExtent l="25400" t="25400" r="32385" b="336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3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71600" cy="5580000"/>
                    </a:xfrm>
                    <a:prstGeom prst="rect">
                      <a:avLst/>
                    </a:prstGeom>
                    <a:ln>
                      <a:solidFill>
                        <a:schemeClr val="bg1">
                          <a:lumMod val="85000"/>
                        </a:schemeClr>
                      </a:solidFill>
                    </a:ln>
                  </pic:spPr>
                </pic:pic>
              </a:graphicData>
            </a:graphic>
          </wp:inline>
        </w:drawing>
      </w:r>
    </w:p>
    <w:p w14:paraId="05232822" w14:textId="77777777" w:rsidR="0051387D" w:rsidRDefault="0051387D" w:rsidP="00410333">
      <w:pPr>
        <w:pStyle w:val="Hoofdtekst"/>
      </w:pPr>
    </w:p>
    <w:p w14:paraId="50FA698E" w14:textId="77777777" w:rsidR="003B5D46" w:rsidRDefault="003B5D46" w:rsidP="00410333">
      <w:pPr>
        <w:pStyle w:val="Hoofdtekst"/>
      </w:pPr>
    </w:p>
    <w:p w14:paraId="31B058B5" w14:textId="77777777" w:rsidR="003B5D46" w:rsidRDefault="003B5D46" w:rsidP="00410333">
      <w:pPr>
        <w:pStyle w:val="Hoofdtekst"/>
      </w:pPr>
    </w:p>
    <w:p w14:paraId="5547F5B7" w14:textId="77777777" w:rsidR="003B5D46" w:rsidRDefault="003B5D46" w:rsidP="00410333">
      <w:pPr>
        <w:pStyle w:val="Hoofdtekst"/>
      </w:pPr>
    </w:p>
    <w:p w14:paraId="44AA3EC7" w14:textId="77777777" w:rsidR="003B5D46" w:rsidRDefault="003B5D46" w:rsidP="00410333">
      <w:pPr>
        <w:pStyle w:val="Hoofdtekst"/>
      </w:pPr>
    </w:p>
    <w:p w14:paraId="7D4AFA13" w14:textId="14AE4732" w:rsidR="0051387D" w:rsidRDefault="003B5D46" w:rsidP="003B5D46">
      <w:pPr>
        <w:pStyle w:val="Heading2"/>
      </w:pPr>
      <w:bookmarkStart w:id="39" w:name="_Toc456265468"/>
      <w:r>
        <w:t>De bevestigingspagina</w:t>
      </w:r>
      <w:bookmarkEnd w:id="39"/>
    </w:p>
    <w:p w14:paraId="1C4A201C" w14:textId="3192B563" w:rsidR="003B5D46" w:rsidRDefault="003B5D46" w:rsidP="00410333">
      <w:pPr>
        <w:pStyle w:val="Hoofdtekst"/>
      </w:pPr>
      <w:r>
        <w:t xml:space="preserve">Maak een nieuwe HTML5 pagina met de naam </w:t>
      </w:r>
      <w:proofErr w:type="spellStart"/>
      <w:r>
        <w:rPr>
          <w:b/>
        </w:rPr>
        <w:t>lid_verwijder.php</w:t>
      </w:r>
      <w:proofErr w:type="spellEnd"/>
      <w:r>
        <w:t xml:space="preserve">. Voeg helemaal bovenaan de pagina, nog voor de </w:t>
      </w:r>
      <w:proofErr w:type="spellStart"/>
      <w:r w:rsidRPr="003B5D46">
        <w:rPr>
          <w:i/>
        </w:rPr>
        <w:t>doctype</w:t>
      </w:r>
      <w:proofErr w:type="spellEnd"/>
      <w:r>
        <w:t xml:space="preserve">, </w:t>
      </w:r>
      <w:r w:rsidR="00EC432B">
        <w:t xml:space="preserve">een </w:t>
      </w:r>
      <w:proofErr w:type="gramStart"/>
      <w:r w:rsidR="00EC432B">
        <w:t>PHP blok</w:t>
      </w:r>
      <w:proofErr w:type="gramEnd"/>
      <w:r w:rsidR="00EC432B">
        <w:t xml:space="preserve"> </w:t>
      </w:r>
      <w:r w:rsidR="00DD10F9">
        <w:t xml:space="preserve">en voeg </w:t>
      </w:r>
      <w:r>
        <w:t>de volgende code toe:</w:t>
      </w:r>
    </w:p>
    <w:p w14:paraId="52373534" w14:textId="1D98C491" w:rsidR="003B5D46" w:rsidRDefault="003B5D46" w:rsidP="00410333">
      <w:pPr>
        <w:pStyle w:val="Hoofdtekst"/>
      </w:pPr>
    </w:p>
    <w:p w14:paraId="5DD2F916" w14:textId="644559B9" w:rsidR="003B5D46" w:rsidRDefault="000B342A" w:rsidP="00410333">
      <w:pPr>
        <w:pStyle w:val="Hoofdtekst"/>
      </w:pPr>
      <w:r>
        <w:rPr>
          <w:noProof/>
          <w:lang w:val="en-US" w:eastAsia="en-US"/>
        </w:rPr>
        <mc:AlternateContent>
          <mc:Choice Requires="wps">
            <w:drawing>
              <wp:anchor distT="0" distB="0" distL="114300" distR="114300" simplePos="0" relativeHeight="251707904" behindDoc="0" locked="0" layoutInCell="1" allowOverlap="1" wp14:anchorId="12D4A8CD" wp14:editId="49EAE4BA">
                <wp:simplePos x="0" y="0"/>
                <wp:positionH relativeFrom="column">
                  <wp:posOffset>3467307</wp:posOffset>
                </wp:positionH>
                <wp:positionV relativeFrom="paragraph">
                  <wp:posOffset>1191895</wp:posOffset>
                </wp:positionV>
                <wp:extent cx="751494" cy="172957"/>
                <wp:effectExtent l="0" t="0" r="0" b="5080"/>
                <wp:wrapNone/>
                <wp:docPr id="83" name="Text Box 83"/>
                <wp:cNvGraphicFramePr/>
                <a:graphic xmlns:a="http://schemas.openxmlformats.org/drawingml/2006/main">
                  <a:graphicData uri="http://schemas.microsoft.com/office/word/2010/wordprocessingShape">
                    <wps:wsp>
                      <wps:cNvSpPr txBox="1"/>
                      <wps:spPr>
                        <a:xfrm>
                          <a:off x="0" y="0"/>
                          <a:ext cx="751494" cy="172957"/>
                        </a:xfrm>
                        <a:prstGeom prst="rect">
                          <a:avLst/>
                        </a:prstGeom>
                        <a:solidFill>
                          <a:schemeClr val="lt1"/>
                        </a:solidFill>
                        <a:ln w="6350">
                          <a:noFill/>
                        </a:ln>
                      </wps:spPr>
                      <wps:txbx>
                        <w:txbxContent>
                          <w:p w14:paraId="6450A646" w14:textId="77777777" w:rsidR="000B342A" w:rsidRPr="000B342A" w:rsidRDefault="000B342A" w:rsidP="000B342A">
                            <w:pPr>
                              <w:ind w:left="0"/>
                              <w:rPr>
                                <w:color w:val="C0504D" w:themeColor="accent2"/>
                                <w:sz w:val="18"/>
                              </w:rPr>
                            </w:pPr>
                            <w:r w:rsidRPr="000B342A">
                              <w:rPr>
                                <w:color w:val="C0504D" w:themeColor="accent2"/>
                                <w:sz w:val="18"/>
                              </w:rPr>
                              <w:t>back2_leden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4A8CD" id="Text Box 83" o:spid="_x0000_s1031" type="#_x0000_t202" style="position:absolute;left:0;text-align:left;margin-left:273pt;margin-top:93.85pt;width:59.15pt;height:13.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" fillcolor="white [3201]" stroked="f" strokeweight=".5pt">
                <v:textbox inset="0,0,0,0">
                  <w:txbxContent>
                    <w:p w14:paraId="6450A646" w14:textId="77777777" w:rsidR="000B342A" w:rsidRPr="000B342A" w:rsidRDefault="000B342A" w:rsidP="000B342A">
                      <w:pPr>
                        <w:ind w:left="0"/>
                        <w:rPr>
                          <w:color w:val="C0504D" w:themeColor="accent2"/>
                          <w:sz w:val="18"/>
                        </w:rPr>
                      </w:pPr>
                      <w:r w:rsidRPr="000B342A">
                        <w:rPr>
                          <w:color w:val="C0504D" w:themeColor="accent2"/>
                          <w:sz w:val="18"/>
                        </w:rPr>
                        <w:t>back2_leden</w:t>
                      </w:r>
                    </w:p>
                  </w:txbxContent>
                </v:textbox>
              </v:shape>
            </w:pict>
          </mc:Fallback>
        </mc:AlternateContent>
      </w:r>
      <w:r w:rsidR="00042FCA">
        <w:rPr>
          <w:noProof/>
          <w:lang w:val="en-US" w:eastAsia="en-US"/>
        </w:rPr>
        <w:drawing>
          <wp:inline distT="0" distB="0" distL="0" distR="0" wp14:anchorId="516EC984" wp14:editId="7CE0E383">
            <wp:extent cx="4895002" cy="3157200"/>
            <wp:effectExtent l="25400" t="25400" r="3302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3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95002" cy="3157200"/>
                    </a:xfrm>
                    <a:prstGeom prst="rect">
                      <a:avLst/>
                    </a:prstGeom>
                    <a:ln>
                      <a:solidFill>
                        <a:schemeClr val="bg1">
                          <a:lumMod val="85000"/>
                        </a:schemeClr>
                      </a:solidFill>
                    </a:ln>
                  </pic:spPr>
                </pic:pic>
              </a:graphicData>
            </a:graphic>
          </wp:inline>
        </w:drawing>
      </w:r>
    </w:p>
    <w:p w14:paraId="02AB7401" w14:textId="77777777" w:rsidR="00042FCA" w:rsidRDefault="00042FCA" w:rsidP="00410333">
      <w:pPr>
        <w:pStyle w:val="Hoofdtekst"/>
      </w:pPr>
    </w:p>
    <w:p w14:paraId="068DF168" w14:textId="4E1EF01D" w:rsidR="00042FCA" w:rsidRDefault="00042FCA" w:rsidP="00410333">
      <w:pPr>
        <w:pStyle w:val="Hoofdtekst"/>
      </w:pPr>
      <w:r>
        <w:t xml:space="preserve">Het valt je misschien op dat deze code identiek is aan de code bovenin </w:t>
      </w:r>
      <w:proofErr w:type="spellStart"/>
      <w:r>
        <w:rPr>
          <w:b/>
        </w:rPr>
        <w:t>lid_bewerk.php</w:t>
      </w:r>
      <w:proofErr w:type="spellEnd"/>
      <w:r>
        <w:t xml:space="preserve">, en dat klopt: we doen namelijk precies </w:t>
      </w:r>
      <w:proofErr w:type="gramStart"/>
      <w:r>
        <w:t>het zelfde</w:t>
      </w:r>
      <w:proofErr w:type="gramEnd"/>
      <w:r>
        <w:t>: op basis van het ID in de URL het juiste lid uitlezen.</w:t>
      </w:r>
    </w:p>
    <w:p w14:paraId="116E4377" w14:textId="77777777" w:rsidR="00042FCA" w:rsidRDefault="00042FCA" w:rsidP="00410333">
      <w:pPr>
        <w:pStyle w:val="Hoofdtekst"/>
      </w:pPr>
    </w:p>
    <w:p w14:paraId="13EE781B" w14:textId="4DBB3815" w:rsidR="00042FCA" w:rsidRDefault="00042FCA" w:rsidP="00410333">
      <w:pPr>
        <w:pStyle w:val="Hoofdtekst"/>
      </w:pPr>
      <w:r>
        <w:t xml:space="preserve">Deze gegevens kunnen we nu gebruiken om in de </w:t>
      </w:r>
      <w:r>
        <w:rPr>
          <w:b/>
        </w:rPr>
        <w:t>&lt;body&gt;</w:t>
      </w:r>
      <w:r>
        <w:t xml:space="preserve"> de juiste bevestigingstekst te tonen:</w:t>
      </w:r>
    </w:p>
    <w:p w14:paraId="48430247" w14:textId="77777777" w:rsidR="00042FCA" w:rsidRDefault="00042FCA" w:rsidP="00410333">
      <w:pPr>
        <w:pStyle w:val="Hoofdtekst"/>
      </w:pPr>
    </w:p>
    <w:p w14:paraId="226352C0" w14:textId="1203B6BC" w:rsidR="00042FCA" w:rsidRDefault="001E0F76" w:rsidP="00410333">
      <w:pPr>
        <w:pStyle w:val="Hoofdtekst"/>
      </w:pPr>
      <w:r>
        <w:rPr>
          <w:noProof/>
          <w:lang w:val="en-US" w:eastAsia="en-US"/>
        </w:rPr>
        <w:drawing>
          <wp:inline distT="0" distB="0" distL="0" distR="0" wp14:anchorId="3385FEE6" wp14:editId="3B889E5C">
            <wp:extent cx="4820400" cy="1699200"/>
            <wp:effectExtent l="25400" t="25400" r="3111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3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20400" cy="1699200"/>
                    </a:xfrm>
                    <a:prstGeom prst="rect">
                      <a:avLst/>
                    </a:prstGeom>
                    <a:ln>
                      <a:solidFill>
                        <a:schemeClr val="bg1">
                          <a:lumMod val="85000"/>
                        </a:schemeClr>
                      </a:solidFill>
                    </a:ln>
                  </pic:spPr>
                </pic:pic>
              </a:graphicData>
            </a:graphic>
          </wp:inline>
        </w:drawing>
      </w:r>
    </w:p>
    <w:p w14:paraId="511BC9A3" w14:textId="77777777" w:rsidR="001E0F76" w:rsidRDefault="001E0F76" w:rsidP="00410333">
      <w:pPr>
        <w:pStyle w:val="Hoofdtekst"/>
      </w:pPr>
    </w:p>
    <w:p w14:paraId="321349E2" w14:textId="1F359EE9" w:rsidR="001E0F76" w:rsidRDefault="001E0F76" w:rsidP="00410333">
      <w:pPr>
        <w:pStyle w:val="Hoofdtekst"/>
      </w:pPr>
      <w:r>
        <w:t>Ook hier zie je dat het ID weer via de URL aan de volgende pagina wordt doorgegeven in de “ja”-link</w:t>
      </w:r>
      <w:r w:rsidR="00511E07">
        <w:t>.</w:t>
      </w:r>
    </w:p>
    <w:p w14:paraId="3FF90558" w14:textId="77777777" w:rsidR="009D2776" w:rsidRDefault="009D2776" w:rsidP="00410333">
      <w:pPr>
        <w:pStyle w:val="Hoofdtekst"/>
      </w:pPr>
    </w:p>
    <w:p w14:paraId="4F4ED291" w14:textId="77777777" w:rsidR="009D2776" w:rsidRDefault="009D2776" w:rsidP="00410333">
      <w:pPr>
        <w:pStyle w:val="Hoofdtekst"/>
      </w:pPr>
    </w:p>
    <w:p w14:paraId="1DF0D719" w14:textId="77777777" w:rsidR="009D2776" w:rsidRDefault="009D2776" w:rsidP="00410333">
      <w:pPr>
        <w:pStyle w:val="Hoofdtekst"/>
      </w:pPr>
    </w:p>
    <w:p w14:paraId="3B78AC6E" w14:textId="77777777" w:rsidR="009D2776" w:rsidRDefault="009D2776" w:rsidP="00410333">
      <w:pPr>
        <w:pStyle w:val="Hoofdtekst"/>
      </w:pPr>
    </w:p>
    <w:p w14:paraId="1F7BC357" w14:textId="77777777" w:rsidR="009D2776" w:rsidRDefault="009D2776" w:rsidP="00410333">
      <w:pPr>
        <w:pStyle w:val="Hoofdtekst"/>
      </w:pPr>
    </w:p>
    <w:p w14:paraId="6A01B01A" w14:textId="77777777" w:rsidR="009D2776" w:rsidRDefault="009D2776" w:rsidP="00410333">
      <w:pPr>
        <w:pStyle w:val="Hoofdtekst"/>
      </w:pPr>
    </w:p>
    <w:p w14:paraId="5DCDCAEE" w14:textId="77777777" w:rsidR="009D2776" w:rsidRDefault="009D2776" w:rsidP="00410333">
      <w:pPr>
        <w:pStyle w:val="Hoofdtekst"/>
      </w:pPr>
    </w:p>
    <w:p w14:paraId="3C36D928" w14:textId="77777777" w:rsidR="00511E07" w:rsidRDefault="00511E07" w:rsidP="00410333">
      <w:pPr>
        <w:pStyle w:val="Hoofdtekst"/>
      </w:pPr>
    </w:p>
    <w:p w14:paraId="671E2024" w14:textId="3E705F52" w:rsidR="00511E07" w:rsidRDefault="00511E07" w:rsidP="00511E07">
      <w:pPr>
        <w:pStyle w:val="Heading2"/>
      </w:pPr>
      <w:bookmarkStart w:id="40" w:name="_Toc456265469"/>
      <w:r>
        <w:t>Het verwijderen uitvoeren</w:t>
      </w:r>
      <w:bookmarkEnd w:id="40"/>
    </w:p>
    <w:p w14:paraId="09C3FA92" w14:textId="17FB6E81" w:rsidR="00511E07" w:rsidRDefault="00511E07" w:rsidP="00410333">
      <w:pPr>
        <w:pStyle w:val="Hoofdtekst"/>
      </w:pPr>
      <w:r>
        <w:t xml:space="preserve">Maak een nieuw leeg bestand </w:t>
      </w:r>
      <w:r w:rsidR="009D2776">
        <w:t xml:space="preserve">aan met de naam </w:t>
      </w:r>
      <w:proofErr w:type="spellStart"/>
      <w:r w:rsidR="009D2776">
        <w:rPr>
          <w:b/>
        </w:rPr>
        <w:t>lid_verwijder_verwerk.php</w:t>
      </w:r>
      <w:proofErr w:type="spellEnd"/>
      <w:r w:rsidR="009D2776">
        <w:t>. Dit script gaat de verwijdering van het lid werkelijk uitvoeren. Geef dit bestand de volgende inhoud:</w:t>
      </w:r>
    </w:p>
    <w:p w14:paraId="1E720A22" w14:textId="3048B75E" w:rsidR="009D2776" w:rsidRDefault="009D2776" w:rsidP="00410333">
      <w:pPr>
        <w:pStyle w:val="Hoofdtekst"/>
      </w:pPr>
    </w:p>
    <w:p w14:paraId="23CB0E87" w14:textId="70AF5C99" w:rsidR="009D2776" w:rsidRDefault="000B342A" w:rsidP="00410333">
      <w:pPr>
        <w:pStyle w:val="Hoofdtekst"/>
      </w:pPr>
      <w:r>
        <w:rPr>
          <w:noProof/>
          <w:lang w:val="en-US" w:eastAsia="en-US"/>
        </w:rPr>
        <mc:AlternateContent>
          <mc:Choice Requires="wps">
            <w:drawing>
              <wp:anchor distT="0" distB="0" distL="114300" distR="114300" simplePos="0" relativeHeight="251709952" behindDoc="0" locked="0" layoutInCell="1" allowOverlap="1" wp14:anchorId="6C65E8B2" wp14:editId="65D1E8C0">
                <wp:simplePos x="0" y="0"/>
                <wp:positionH relativeFrom="column">
                  <wp:posOffset>3335020</wp:posOffset>
                </wp:positionH>
                <wp:positionV relativeFrom="paragraph">
                  <wp:posOffset>1303227</wp:posOffset>
                </wp:positionV>
                <wp:extent cx="705080" cy="145721"/>
                <wp:effectExtent l="0" t="0" r="6350" b="0"/>
                <wp:wrapNone/>
                <wp:docPr id="84" name="Text Box 84"/>
                <wp:cNvGraphicFramePr/>
                <a:graphic xmlns:a="http://schemas.openxmlformats.org/drawingml/2006/main">
                  <a:graphicData uri="http://schemas.microsoft.com/office/word/2010/wordprocessingShape">
                    <wps:wsp>
                      <wps:cNvSpPr txBox="1"/>
                      <wps:spPr>
                        <a:xfrm>
                          <a:off x="0" y="0"/>
                          <a:ext cx="705080" cy="145721"/>
                        </a:xfrm>
                        <a:prstGeom prst="rect">
                          <a:avLst/>
                        </a:prstGeom>
                        <a:solidFill>
                          <a:schemeClr val="lt1"/>
                        </a:solidFill>
                        <a:ln w="6350">
                          <a:noFill/>
                        </a:ln>
                      </wps:spPr>
                      <wps:txbx>
                        <w:txbxContent>
                          <w:p w14:paraId="53559414" w14:textId="77777777" w:rsidR="000B342A" w:rsidRPr="000B342A" w:rsidRDefault="000B342A" w:rsidP="000B342A">
                            <w:pPr>
                              <w:ind w:left="0"/>
                              <w:rPr>
                                <w:color w:val="C0504D" w:themeColor="accent2"/>
                                <w:sz w:val="18"/>
                              </w:rPr>
                            </w:pPr>
                            <w:r w:rsidRPr="000B342A">
                              <w:rPr>
                                <w:color w:val="C0504D" w:themeColor="accent2"/>
                                <w:sz w:val="18"/>
                              </w:rPr>
                              <w:t>back2_leden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5E8B2" id="Text Box 84" o:spid="_x0000_s1032" type="#_x0000_t202" style="position:absolute;left:0;text-align:left;margin-left:262.6pt;margin-top:102.6pt;width:55.5pt;height:11.4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" fillcolor="white [3201]" stroked="f" strokeweight=".5pt">
                <v:textbox inset="0,0,0,0">
                  <w:txbxContent>
                    <w:p w14:paraId="53559414" w14:textId="77777777" w:rsidR="000B342A" w:rsidRPr="000B342A" w:rsidRDefault="000B342A" w:rsidP="000B342A">
                      <w:pPr>
                        <w:ind w:left="0"/>
                        <w:rPr>
                          <w:color w:val="C0504D" w:themeColor="accent2"/>
                          <w:sz w:val="18"/>
                        </w:rPr>
                      </w:pPr>
                      <w:r w:rsidRPr="000B342A">
                        <w:rPr>
                          <w:color w:val="C0504D" w:themeColor="accent2"/>
                          <w:sz w:val="18"/>
                        </w:rPr>
                        <w:t>back2_leden</w:t>
                      </w:r>
                    </w:p>
                  </w:txbxContent>
                </v:textbox>
              </v:shape>
            </w:pict>
          </mc:Fallback>
        </mc:AlternateContent>
      </w:r>
      <w:r w:rsidR="00AD43E4">
        <w:rPr>
          <w:noProof/>
          <w:lang w:val="en-US" w:eastAsia="en-US"/>
        </w:rPr>
        <w:drawing>
          <wp:inline distT="0" distB="0" distL="0" distR="0" wp14:anchorId="55EBE347" wp14:editId="762954DF">
            <wp:extent cx="4744732" cy="3247200"/>
            <wp:effectExtent l="25400" t="25400" r="30480" b="298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3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44732" cy="3247200"/>
                    </a:xfrm>
                    <a:prstGeom prst="rect">
                      <a:avLst/>
                    </a:prstGeom>
                    <a:ln>
                      <a:solidFill>
                        <a:schemeClr val="bg1">
                          <a:lumMod val="85000"/>
                        </a:schemeClr>
                      </a:solidFill>
                    </a:ln>
                  </pic:spPr>
                </pic:pic>
              </a:graphicData>
            </a:graphic>
          </wp:inline>
        </w:drawing>
      </w:r>
    </w:p>
    <w:p w14:paraId="434270A5" w14:textId="77777777" w:rsidR="00AD43E4" w:rsidRDefault="00AD43E4" w:rsidP="00410333">
      <w:pPr>
        <w:pStyle w:val="Hoofdtekst"/>
      </w:pPr>
    </w:p>
    <w:p w14:paraId="055F2D59" w14:textId="4E0EBFC2" w:rsidR="00AD43E4" w:rsidRDefault="00AD43E4" w:rsidP="00773F3E">
      <w:pPr>
        <w:pStyle w:val="Hoofdtekst"/>
      </w:pPr>
      <w:r>
        <w:t xml:space="preserve">Je ziet dat alle elementen, behalve de </w:t>
      </w:r>
      <w:proofErr w:type="gramStart"/>
      <w:r>
        <w:t>SQL query</w:t>
      </w:r>
      <w:proofErr w:type="gramEnd"/>
      <w:r>
        <w:t xml:space="preserve">, al eerder in onze applicatie </w:t>
      </w:r>
      <w:r w:rsidR="00773F3E">
        <w:t>zijn</w:t>
      </w:r>
      <w:r>
        <w:t xml:space="preserve"> gebruikt.</w:t>
      </w:r>
    </w:p>
    <w:p w14:paraId="6D28017A" w14:textId="77777777" w:rsidR="00580F37" w:rsidRDefault="00580F37" w:rsidP="00773F3E">
      <w:pPr>
        <w:pStyle w:val="Hoofdtekst"/>
      </w:pPr>
    </w:p>
    <w:p w14:paraId="32CDA9A5" w14:textId="27DB8410" w:rsidR="00580F37" w:rsidRDefault="002B51B5" w:rsidP="002B51B5">
      <w:pPr>
        <w:pStyle w:val="Heading1"/>
      </w:pPr>
      <w:bookmarkStart w:id="41" w:name="_Toc456265470"/>
      <w:r>
        <w:lastRenderedPageBreak/>
        <w:t>6. De applicatie beveiligen</w:t>
      </w:r>
      <w:bookmarkEnd w:id="41"/>
    </w:p>
    <w:p w14:paraId="55B8A695" w14:textId="384C137F" w:rsidR="002B51B5" w:rsidRDefault="002B51B5" w:rsidP="002B51B5">
      <w:pPr>
        <w:pStyle w:val="Hoofdtekst"/>
      </w:pPr>
      <w:r>
        <w:t xml:space="preserve">Bijna alle applicaties waarin met gegevens wordt omgegaan vereisen een vorm van beveiliging. Je wilt beheer van je gegevens in de applicatie natuurlijk </w:t>
      </w:r>
      <w:proofErr w:type="gramStart"/>
      <w:r>
        <w:t>niet zo maar</w:t>
      </w:r>
      <w:proofErr w:type="gramEnd"/>
      <w:r>
        <w:t xml:space="preserve"> open en bloot door iedereen laten uitvoeren. Hierom gaan we nu een login en sessiebeheer aan de applicatie toevoegen.</w:t>
      </w:r>
    </w:p>
    <w:p w14:paraId="00402806" w14:textId="77777777" w:rsidR="002B51B5" w:rsidRDefault="002B51B5" w:rsidP="002B51B5">
      <w:pPr>
        <w:pStyle w:val="Hoofdtekst"/>
      </w:pPr>
    </w:p>
    <w:p w14:paraId="7B3F6B9C" w14:textId="77777777" w:rsidR="002B51B5" w:rsidRDefault="002B51B5" w:rsidP="002B51B5">
      <w:pPr>
        <w:pStyle w:val="Hoofdtekst"/>
      </w:pPr>
      <w:r>
        <w:t xml:space="preserve">Maak een nieuwe HTML5 pagina aan met de naam </w:t>
      </w:r>
      <w:proofErr w:type="spellStart"/>
      <w:r>
        <w:rPr>
          <w:b/>
        </w:rPr>
        <w:t>index.php</w:t>
      </w:r>
      <w:proofErr w:type="spellEnd"/>
      <w:r>
        <w:t xml:space="preserve">, en drie lege bestanden met de namen </w:t>
      </w:r>
      <w:proofErr w:type="spellStart"/>
      <w:r>
        <w:rPr>
          <w:b/>
        </w:rPr>
        <w:t>login.php</w:t>
      </w:r>
      <w:proofErr w:type="spellEnd"/>
      <w:r>
        <w:t xml:space="preserve">, </w:t>
      </w:r>
      <w:proofErr w:type="spellStart"/>
      <w:r>
        <w:rPr>
          <w:b/>
        </w:rPr>
        <w:t>logout.php</w:t>
      </w:r>
      <w:proofErr w:type="spellEnd"/>
      <w:r>
        <w:t xml:space="preserve"> en </w:t>
      </w:r>
      <w:proofErr w:type="spellStart"/>
      <w:r>
        <w:rPr>
          <w:b/>
        </w:rPr>
        <w:t>session.inc.php</w:t>
      </w:r>
      <w:proofErr w:type="spellEnd"/>
      <w:r>
        <w:t>.</w:t>
      </w:r>
    </w:p>
    <w:p w14:paraId="6AB857EE" w14:textId="77777777" w:rsidR="0009134F" w:rsidRDefault="0009134F" w:rsidP="002B51B5">
      <w:pPr>
        <w:pStyle w:val="Hoofdtekst"/>
      </w:pPr>
    </w:p>
    <w:p w14:paraId="350E2A2A" w14:textId="53B4628A" w:rsidR="0009134F" w:rsidRDefault="0009134F" w:rsidP="0009134F">
      <w:pPr>
        <w:pStyle w:val="Hoofdtekst"/>
      </w:pPr>
      <w:r>
        <w:t xml:space="preserve">Maak in je database ook een nieuwe tabel aan door de volgende </w:t>
      </w:r>
      <w:proofErr w:type="gramStart"/>
      <w:r>
        <w:t>SQL code</w:t>
      </w:r>
      <w:proofErr w:type="gramEnd"/>
      <w:r>
        <w:t xml:space="preserve"> uit te voeren:</w:t>
      </w:r>
    </w:p>
    <w:p w14:paraId="223E8656" w14:textId="77777777" w:rsidR="0009134F" w:rsidRDefault="0009134F" w:rsidP="0009134F">
      <w:pPr>
        <w:pStyle w:val="Hoofdtekst"/>
      </w:pPr>
    </w:p>
    <w:tbl>
      <w:tblPr>
        <w:tblStyle w:val="TableGrid"/>
        <w:tblW w:w="0" w:type="auto"/>
        <w:tblInd w:w="567" w:type="dxa"/>
        <w:tblLook w:val="04A0" w:firstRow="1" w:lastRow="0" w:firstColumn="1" w:lastColumn="0" w:noHBand="0" w:noVBand="1"/>
      </w:tblPr>
      <w:tblGrid>
        <w:gridCol w:w="7869"/>
      </w:tblGrid>
      <w:tr w:rsidR="00EC6D0F" w:rsidRPr="008F19D5" w14:paraId="3BE14F34" w14:textId="77777777" w:rsidTr="00EC6D0F">
        <w:tc>
          <w:tcPr>
            <w:tcW w:w="84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A86524" w14:textId="4857C489" w:rsidR="00EC6D0F" w:rsidRPr="00C375A8" w:rsidRDefault="00EC6D0F" w:rsidP="00EC6D0F">
            <w:pPr>
              <w:pStyle w:val="Hoofdtekst"/>
              <w:ind w:left="0"/>
              <w:rPr>
                <w:rFonts w:ascii="Courier New" w:hAnsi="Courier New" w:cs="Courier New"/>
                <w:lang w:val="en-US"/>
              </w:rPr>
            </w:pPr>
            <w:r w:rsidRPr="00C375A8">
              <w:rPr>
                <w:rFonts w:ascii="Courier New" w:hAnsi="Courier New" w:cs="Courier New"/>
                <w:lang w:val="en-US"/>
              </w:rPr>
              <w:t>CREATE TABLE IF NOT EXISTS `</w:t>
            </w:r>
            <w:r w:rsidR="0078070F">
              <w:rPr>
                <w:rFonts w:ascii="Courier New" w:hAnsi="Courier New" w:cs="Courier New"/>
                <w:lang w:val="en-US"/>
              </w:rPr>
              <w:t>back2</w:t>
            </w:r>
            <w:r w:rsidRPr="00C375A8">
              <w:rPr>
                <w:rFonts w:ascii="Courier New" w:hAnsi="Courier New" w:cs="Courier New"/>
                <w:lang w:val="en-US"/>
              </w:rPr>
              <w:t>_users` (</w:t>
            </w:r>
          </w:p>
          <w:p w14:paraId="503CFB75" w14:textId="77777777" w:rsidR="00EC6D0F" w:rsidRPr="00C375A8" w:rsidRDefault="00EC6D0F" w:rsidP="00EC6D0F">
            <w:pPr>
              <w:pStyle w:val="Hoofdtekst"/>
              <w:ind w:left="0"/>
              <w:rPr>
                <w:rFonts w:ascii="Courier New" w:hAnsi="Courier New" w:cs="Courier New"/>
                <w:lang w:val="en-US"/>
              </w:rPr>
            </w:pPr>
            <w:r w:rsidRPr="00C375A8">
              <w:rPr>
                <w:rFonts w:ascii="Courier New" w:hAnsi="Courier New" w:cs="Courier New"/>
                <w:lang w:val="en-US"/>
              </w:rPr>
              <w:t xml:space="preserve">  `id` </w:t>
            </w:r>
            <w:proofErr w:type="spellStart"/>
            <w:proofErr w:type="gramStart"/>
            <w:r w:rsidRPr="00C375A8">
              <w:rPr>
                <w:rFonts w:ascii="Courier New" w:hAnsi="Courier New" w:cs="Courier New"/>
                <w:lang w:val="en-US"/>
              </w:rPr>
              <w:t>int</w:t>
            </w:r>
            <w:proofErr w:type="spellEnd"/>
            <w:r w:rsidRPr="00C375A8">
              <w:rPr>
                <w:rFonts w:ascii="Courier New" w:hAnsi="Courier New" w:cs="Courier New"/>
                <w:lang w:val="en-US"/>
              </w:rPr>
              <w:t>(</w:t>
            </w:r>
            <w:proofErr w:type="gramEnd"/>
            <w:r w:rsidRPr="00C375A8">
              <w:rPr>
                <w:rFonts w:ascii="Courier New" w:hAnsi="Courier New" w:cs="Courier New"/>
                <w:lang w:val="en-US"/>
              </w:rPr>
              <w:t>11) NOT NULL,</w:t>
            </w:r>
          </w:p>
          <w:p w14:paraId="4E878820" w14:textId="77777777" w:rsidR="00EC6D0F" w:rsidRPr="00C375A8" w:rsidRDefault="00EC6D0F" w:rsidP="00EC6D0F">
            <w:pPr>
              <w:pStyle w:val="Hoofdtekst"/>
              <w:ind w:left="0"/>
              <w:rPr>
                <w:rFonts w:ascii="Courier New" w:hAnsi="Courier New" w:cs="Courier New"/>
                <w:lang w:val="en-US"/>
              </w:rPr>
            </w:pPr>
            <w:r w:rsidRPr="00C375A8">
              <w:rPr>
                <w:rFonts w:ascii="Courier New" w:hAnsi="Courier New" w:cs="Courier New"/>
                <w:lang w:val="en-US"/>
              </w:rPr>
              <w:t xml:space="preserve">  `username` </w:t>
            </w:r>
            <w:proofErr w:type="gramStart"/>
            <w:r w:rsidRPr="00C375A8">
              <w:rPr>
                <w:rFonts w:ascii="Courier New" w:hAnsi="Courier New" w:cs="Courier New"/>
                <w:lang w:val="en-US"/>
              </w:rPr>
              <w:t>varchar(</w:t>
            </w:r>
            <w:proofErr w:type="gramEnd"/>
            <w:r w:rsidRPr="00C375A8">
              <w:rPr>
                <w:rFonts w:ascii="Courier New" w:hAnsi="Courier New" w:cs="Courier New"/>
                <w:lang w:val="en-US"/>
              </w:rPr>
              <w:t>32) COLLATE utf8_unicode_ci NOT NULL,</w:t>
            </w:r>
          </w:p>
          <w:p w14:paraId="407E1E8C" w14:textId="77777777" w:rsidR="00EC6D0F" w:rsidRPr="00C375A8" w:rsidRDefault="00EC6D0F" w:rsidP="00EC6D0F">
            <w:pPr>
              <w:pStyle w:val="Hoofdtekst"/>
              <w:ind w:left="0"/>
              <w:rPr>
                <w:rFonts w:ascii="Courier New" w:hAnsi="Courier New" w:cs="Courier New"/>
                <w:lang w:val="en-US"/>
              </w:rPr>
            </w:pPr>
            <w:r w:rsidRPr="00C375A8">
              <w:rPr>
                <w:rFonts w:ascii="Courier New" w:hAnsi="Courier New" w:cs="Courier New"/>
                <w:lang w:val="en-US"/>
              </w:rPr>
              <w:t xml:space="preserve">  `password` </w:t>
            </w:r>
            <w:proofErr w:type="gramStart"/>
            <w:r w:rsidRPr="00C375A8">
              <w:rPr>
                <w:rFonts w:ascii="Courier New" w:hAnsi="Courier New" w:cs="Courier New"/>
                <w:lang w:val="en-US"/>
              </w:rPr>
              <w:t>varchar(</w:t>
            </w:r>
            <w:proofErr w:type="gramEnd"/>
            <w:r w:rsidRPr="00C375A8">
              <w:rPr>
                <w:rFonts w:ascii="Courier New" w:hAnsi="Courier New" w:cs="Courier New"/>
                <w:lang w:val="en-US"/>
              </w:rPr>
              <w:t>32) COLLATE utf8_unicode_ci NOT NULL</w:t>
            </w:r>
          </w:p>
          <w:p w14:paraId="4166C26B" w14:textId="77777777" w:rsidR="00EC6D0F" w:rsidRPr="00C375A8" w:rsidRDefault="00EC6D0F" w:rsidP="00EC6D0F">
            <w:pPr>
              <w:pStyle w:val="Hoofdtekst"/>
              <w:ind w:left="0"/>
              <w:rPr>
                <w:rFonts w:ascii="Courier New" w:hAnsi="Courier New" w:cs="Courier New"/>
                <w:lang w:val="en-US"/>
              </w:rPr>
            </w:pPr>
            <w:r w:rsidRPr="00C375A8">
              <w:rPr>
                <w:rFonts w:ascii="Courier New" w:hAnsi="Courier New" w:cs="Courier New"/>
                <w:lang w:val="en-US"/>
              </w:rPr>
              <w:t>) ENGINE=</w:t>
            </w:r>
            <w:proofErr w:type="spellStart"/>
            <w:r w:rsidRPr="00C375A8">
              <w:rPr>
                <w:rFonts w:ascii="Courier New" w:hAnsi="Courier New" w:cs="Courier New"/>
                <w:lang w:val="en-US"/>
              </w:rPr>
              <w:t>MyISAM</w:t>
            </w:r>
            <w:proofErr w:type="spellEnd"/>
            <w:r w:rsidRPr="00C375A8">
              <w:rPr>
                <w:rFonts w:ascii="Courier New" w:hAnsi="Courier New" w:cs="Courier New"/>
                <w:lang w:val="en-US"/>
              </w:rPr>
              <w:t xml:space="preserve"> DEFAULT CHARSET=utf8 COLLATE=utf8_unicode_ci;</w:t>
            </w:r>
          </w:p>
          <w:p w14:paraId="7F5901D1" w14:textId="77777777" w:rsidR="00EC6D0F" w:rsidRPr="00C375A8" w:rsidRDefault="00EC6D0F" w:rsidP="00EC6D0F">
            <w:pPr>
              <w:pStyle w:val="Hoofdtekst"/>
              <w:ind w:left="0"/>
              <w:rPr>
                <w:rFonts w:ascii="Courier New" w:hAnsi="Courier New" w:cs="Courier New"/>
                <w:lang w:val="en-US"/>
              </w:rPr>
            </w:pPr>
          </w:p>
          <w:p w14:paraId="3034E528" w14:textId="41BCD706" w:rsidR="00EC6D0F" w:rsidRPr="00C375A8" w:rsidRDefault="00EC6D0F" w:rsidP="00EC6D0F">
            <w:pPr>
              <w:pStyle w:val="Hoofdtekst"/>
              <w:ind w:left="0"/>
              <w:rPr>
                <w:rFonts w:ascii="Courier New" w:hAnsi="Courier New" w:cs="Courier New"/>
                <w:lang w:val="en-US"/>
              </w:rPr>
            </w:pPr>
            <w:r w:rsidRPr="00C375A8">
              <w:rPr>
                <w:rFonts w:ascii="Courier New" w:hAnsi="Courier New" w:cs="Courier New"/>
                <w:lang w:val="en-US"/>
              </w:rPr>
              <w:t>ALTER TABLE `</w:t>
            </w:r>
            <w:r w:rsidR="0078070F">
              <w:rPr>
                <w:rFonts w:ascii="Courier New" w:hAnsi="Courier New" w:cs="Courier New"/>
                <w:lang w:val="en-US"/>
              </w:rPr>
              <w:t>back2</w:t>
            </w:r>
            <w:r w:rsidRPr="00C375A8">
              <w:rPr>
                <w:rFonts w:ascii="Courier New" w:hAnsi="Courier New" w:cs="Courier New"/>
                <w:lang w:val="en-US"/>
              </w:rPr>
              <w:t>_users` ADD PRIMARY KEY (`id`);</w:t>
            </w:r>
          </w:p>
          <w:p w14:paraId="54612C3B" w14:textId="164742F1" w:rsidR="00EC6D0F" w:rsidRPr="00C375A8" w:rsidRDefault="00EC6D0F" w:rsidP="00EC6D0F">
            <w:pPr>
              <w:pStyle w:val="Hoofdtekst"/>
              <w:ind w:left="0"/>
              <w:rPr>
                <w:rFonts w:ascii="Courier New" w:hAnsi="Courier New" w:cs="Courier New"/>
                <w:lang w:val="en-US"/>
              </w:rPr>
            </w:pPr>
            <w:r w:rsidRPr="00C375A8">
              <w:rPr>
                <w:rFonts w:ascii="Courier New" w:hAnsi="Courier New" w:cs="Courier New"/>
                <w:lang w:val="en-US"/>
              </w:rPr>
              <w:t>ALTER TABLE `</w:t>
            </w:r>
            <w:r w:rsidR="0078070F">
              <w:rPr>
                <w:rFonts w:ascii="Courier New" w:hAnsi="Courier New" w:cs="Courier New"/>
                <w:lang w:val="en-US"/>
              </w:rPr>
              <w:t>back2</w:t>
            </w:r>
            <w:r w:rsidRPr="00C375A8">
              <w:rPr>
                <w:rFonts w:ascii="Courier New" w:hAnsi="Courier New" w:cs="Courier New"/>
                <w:lang w:val="en-US"/>
              </w:rPr>
              <w:t xml:space="preserve">_users` MODIFY `id` </w:t>
            </w:r>
            <w:proofErr w:type="spellStart"/>
            <w:proofErr w:type="gramStart"/>
            <w:r w:rsidRPr="00C375A8">
              <w:rPr>
                <w:rFonts w:ascii="Courier New" w:hAnsi="Courier New" w:cs="Courier New"/>
                <w:lang w:val="en-US"/>
              </w:rPr>
              <w:t>int</w:t>
            </w:r>
            <w:proofErr w:type="spellEnd"/>
            <w:r w:rsidRPr="00C375A8">
              <w:rPr>
                <w:rFonts w:ascii="Courier New" w:hAnsi="Courier New" w:cs="Courier New"/>
                <w:lang w:val="en-US"/>
              </w:rPr>
              <w:t>(</w:t>
            </w:r>
            <w:proofErr w:type="gramEnd"/>
            <w:r w:rsidRPr="00C375A8">
              <w:rPr>
                <w:rFonts w:ascii="Courier New" w:hAnsi="Courier New" w:cs="Courier New"/>
                <w:lang w:val="en-US"/>
              </w:rPr>
              <w:t>11) NOT NULL AUTO_INCREMENT;</w:t>
            </w:r>
            <w:r w:rsidRPr="00C375A8">
              <w:rPr>
                <w:rFonts w:ascii="Courier New" w:hAnsi="Courier New" w:cs="Courier New"/>
                <w:lang w:val="en-US"/>
              </w:rPr>
              <w:br/>
              <w:t>ALTER TABLE `</w:t>
            </w:r>
            <w:r w:rsidR="0078070F">
              <w:rPr>
                <w:rFonts w:ascii="Courier New" w:hAnsi="Courier New" w:cs="Courier New"/>
                <w:lang w:val="en-US"/>
              </w:rPr>
              <w:t>back2</w:t>
            </w:r>
            <w:r w:rsidRPr="00C375A8">
              <w:rPr>
                <w:rFonts w:ascii="Courier New" w:hAnsi="Courier New" w:cs="Courier New"/>
                <w:lang w:val="en-US"/>
              </w:rPr>
              <w:t>_users` ADD UNIQUE(`username`);</w:t>
            </w:r>
          </w:p>
          <w:p w14:paraId="53ED9BC1" w14:textId="11C7855E" w:rsidR="00EC6D0F" w:rsidRPr="00C375A8" w:rsidRDefault="00EC6D0F" w:rsidP="00EC6D0F">
            <w:pPr>
              <w:pStyle w:val="Hoofdtekst"/>
              <w:ind w:left="0"/>
              <w:rPr>
                <w:rFonts w:ascii="Courier New" w:hAnsi="Courier New" w:cs="Courier New"/>
                <w:lang w:val="en-US"/>
              </w:rPr>
            </w:pPr>
            <w:r w:rsidRPr="00C375A8">
              <w:rPr>
                <w:rFonts w:ascii="Courier New" w:hAnsi="Courier New" w:cs="Courier New"/>
                <w:lang w:val="en-US"/>
              </w:rPr>
              <w:t>INSERT INTO `</w:t>
            </w:r>
            <w:r w:rsidR="0078070F">
              <w:rPr>
                <w:rFonts w:ascii="Courier New" w:hAnsi="Courier New" w:cs="Courier New"/>
                <w:lang w:val="en-US"/>
              </w:rPr>
              <w:t>back2</w:t>
            </w:r>
            <w:r w:rsidRPr="00C375A8">
              <w:rPr>
                <w:rFonts w:ascii="Courier New" w:hAnsi="Courier New" w:cs="Courier New"/>
                <w:lang w:val="en-US"/>
              </w:rPr>
              <w:t xml:space="preserve">_users` (`id`, `username`, `password`) </w:t>
            </w:r>
          </w:p>
          <w:p w14:paraId="3191A7DB" w14:textId="5D7D1CBE" w:rsidR="00EC6D0F" w:rsidRPr="00C375A8" w:rsidRDefault="00EC6D0F" w:rsidP="00EC6D0F">
            <w:pPr>
              <w:pStyle w:val="Hoofdtekst"/>
              <w:ind w:left="0"/>
              <w:rPr>
                <w:rFonts w:ascii="Courier New" w:hAnsi="Courier New" w:cs="Courier New"/>
                <w:lang w:val="en-US"/>
              </w:rPr>
            </w:pPr>
            <w:r w:rsidRPr="00C375A8">
              <w:rPr>
                <w:rFonts w:ascii="Courier New" w:hAnsi="Courier New" w:cs="Courier New"/>
                <w:lang w:val="en-US"/>
              </w:rPr>
              <w:t>VALUES (NULL, 'admin', MD5('</w:t>
            </w:r>
            <w:proofErr w:type="spellStart"/>
            <w:r w:rsidRPr="00C375A8">
              <w:rPr>
                <w:rFonts w:ascii="Courier New" w:hAnsi="Courier New" w:cs="Courier New"/>
                <w:lang w:val="en-US"/>
              </w:rPr>
              <w:t>geheim</w:t>
            </w:r>
            <w:proofErr w:type="spellEnd"/>
            <w:r w:rsidRPr="00C375A8">
              <w:rPr>
                <w:rFonts w:ascii="Courier New" w:hAnsi="Courier New" w:cs="Courier New"/>
                <w:lang w:val="en-US"/>
              </w:rPr>
              <w:t>'));</w:t>
            </w:r>
          </w:p>
        </w:tc>
      </w:tr>
    </w:tbl>
    <w:p w14:paraId="030AC9AE" w14:textId="2AB0BEE3" w:rsidR="0009134F" w:rsidRPr="00C375A8" w:rsidRDefault="0009134F" w:rsidP="0009134F">
      <w:pPr>
        <w:pStyle w:val="Hoofdtekst"/>
        <w:rPr>
          <w:rFonts w:ascii="Courier New" w:hAnsi="Courier New" w:cs="Courier New"/>
          <w:lang w:val="en-US"/>
        </w:rPr>
      </w:pPr>
    </w:p>
    <w:p w14:paraId="4824B4EB" w14:textId="77777777" w:rsidR="002B51B5" w:rsidRPr="00C375A8" w:rsidRDefault="002B51B5" w:rsidP="002B51B5">
      <w:pPr>
        <w:pStyle w:val="Hoofdtekst"/>
        <w:rPr>
          <w:lang w:val="en-US"/>
        </w:rPr>
      </w:pPr>
    </w:p>
    <w:p w14:paraId="433D8253" w14:textId="77777777" w:rsidR="002B51B5" w:rsidRDefault="002B51B5" w:rsidP="002B51B5">
      <w:pPr>
        <w:pStyle w:val="Heading2"/>
      </w:pPr>
      <w:bookmarkStart w:id="42" w:name="_Toc456265471"/>
      <w:r>
        <w:t>Het login-formulier</w:t>
      </w:r>
      <w:bookmarkEnd w:id="42"/>
    </w:p>
    <w:p w14:paraId="5994B425" w14:textId="3C4CB58D" w:rsidR="002B51B5" w:rsidRDefault="002B51B5" w:rsidP="002B51B5">
      <w:pPr>
        <w:pStyle w:val="Hoofdtekst"/>
      </w:pPr>
      <w:r>
        <w:t xml:space="preserve">Open de pagina </w:t>
      </w:r>
      <w:proofErr w:type="spellStart"/>
      <w:r>
        <w:rPr>
          <w:b/>
        </w:rPr>
        <w:t>index.php</w:t>
      </w:r>
      <w:proofErr w:type="spellEnd"/>
      <w:r>
        <w:t>. Hieraan voegen we een redelijk standaard login-formulier toe:</w:t>
      </w:r>
    </w:p>
    <w:p w14:paraId="195CF35C" w14:textId="77777777" w:rsidR="002B51B5" w:rsidRDefault="002B51B5" w:rsidP="002B51B5">
      <w:pPr>
        <w:pStyle w:val="Hoofdtekst"/>
      </w:pPr>
    </w:p>
    <w:p w14:paraId="65DDAA60" w14:textId="533679FA" w:rsidR="002B51B5" w:rsidRDefault="000E1124" w:rsidP="002B51B5">
      <w:pPr>
        <w:pStyle w:val="Hoofdtekst"/>
      </w:pPr>
      <w:r>
        <w:rPr>
          <w:noProof/>
          <w:lang w:val="en-US" w:eastAsia="en-US"/>
        </w:rPr>
        <w:drawing>
          <wp:inline distT="0" distB="0" distL="0" distR="0" wp14:anchorId="6BF24FEC" wp14:editId="13F9A361">
            <wp:extent cx="4820400" cy="2476800"/>
            <wp:effectExtent l="25400" t="25400" r="31115"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3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20400" cy="2476800"/>
                    </a:xfrm>
                    <a:prstGeom prst="rect">
                      <a:avLst/>
                    </a:prstGeom>
                    <a:ln>
                      <a:solidFill>
                        <a:schemeClr val="bg1">
                          <a:lumMod val="85000"/>
                        </a:schemeClr>
                      </a:solidFill>
                    </a:ln>
                  </pic:spPr>
                </pic:pic>
              </a:graphicData>
            </a:graphic>
          </wp:inline>
        </w:drawing>
      </w:r>
    </w:p>
    <w:p w14:paraId="1679CA41" w14:textId="77777777" w:rsidR="000E1124" w:rsidRDefault="000E1124" w:rsidP="002B51B5">
      <w:pPr>
        <w:pStyle w:val="Hoofdtekst"/>
      </w:pPr>
    </w:p>
    <w:p w14:paraId="5950CFCA" w14:textId="78DE177A" w:rsidR="000E1124" w:rsidRDefault="00F41D59" w:rsidP="002B51B5">
      <w:pPr>
        <w:pStyle w:val="Hoofdtekst"/>
      </w:pPr>
      <w:proofErr w:type="spellStart"/>
      <w:r>
        <w:t>That’s</w:t>
      </w:r>
      <w:proofErr w:type="spellEnd"/>
      <w:r>
        <w:t xml:space="preserve"> </w:t>
      </w:r>
      <w:proofErr w:type="spellStart"/>
      <w:r>
        <w:t>it</w:t>
      </w:r>
      <w:proofErr w:type="spellEnd"/>
      <w:r>
        <w:t>, meer is er niet nodig voor het login-formulier.</w:t>
      </w:r>
    </w:p>
    <w:p w14:paraId="11CCCCEB" w14:textId="77777777" w:rsidR="00F41D59" w:rsidRDefault="00F41D59" w:rsidP="002B51B5">
      <w:pPr>
        <w:pStyle w:val="Hoofdtekst"/>
      </w:pPr>
    </w:p>
    <w:p w14:paraId="7B37A7CA" w14:textId="5D98ED47" w:rsidR="00F41D59" w:rsidRDefault="0009134F" w:rsidP="0009134F">
      <w:pPr>
        <w:pStyle w:val="Heading2"/>
      </w:pPr>
      <w:bookmarkStart w:id="43" w:name="_Toc456265472"/>
      <w:r>
        <w:t>De login verwerken</w:t>
      </w:r>
      <w:bookmarkEnd w:id="43"/>
    </w:p>
    <w:p w14:paraId="18265965" w14:textId="72D183C0" w:rsidR="0009134F" w:rsidRDefault="0009134F" w:rsidP="0009134F">
      <w:pPr>
        <w:pStyle w:val="Hoofdtekst"/>
      </w:pPr>
      <w:r>
        <w:t xml:space="preserve">Open het bestand </w:t>
      </w:r>
      <w:proofErr w:type="spellStart"/>
      <w:r>
        <w:rPr>
          <w:b/>
        </w:rPr>
        <w:t>login.php</w:t>
      </w:r>
      <w:proofErr w:type="spellEnd"/>
      <w:r>
        <w:t>. Dit bestand gaat de ingevoerde username en password controleren met de gebruikerstabel die we eerder hebben gemaakt.</w:t>
      </w:r>
    </w:p>
    <w:p w14:paraId="61741811" w14:textId="77777777" w:rsidR="004F4C57" w:rsidRDefault="004F4C57" w:rsidP="0009134F">
      <w:pPr>
        <w:pStyle w:val="Hoofdtekst"/>
      </w:pPr>
    </w:p>
    <w:p w14:paraId="3DCC1E77" w14:textId="6896EB2E" w:rsidR="004F4C57" w:rsidRDefault="004F4C57" w:rsidP="0009134F">
      <w:pPr>
        <w:pStyle w:val="Hoofdtekst"/>
      </w:pPr>
      <w:r>
        <w:lastRenderedPageBreak/>
        <w:t>Als eerste moet dit script natuurlijk verbinding maken met de database en dan de ingevoerde formuliervelden uitlezen</w:t>
      </w:r>
      <w:r w:rsidR="00F13BD0">
        <w:t xml:space="preserve"> en controleren op invoer</w:t>
      </w:r>
      <w:r>
        <w:t>:</w:t>
      </w:r>
    </w:p>
    <w:p w14:paraId="167C4026" w14:textId="77777777" w:rsidR="004F4C57" w:rsidRDefault="004F4C57" w:rsidP="0009134F">
      <w:pPr>
        <w:pStyle w:val="Hoofdtekst"/>
      </w:pPr>
    </w:p>
    <w:p w14:paraId="514FED46" w14:textId="77777777" w:rsidR="004F4C57" w:rsidRDefault="004F4C57" w:rsidP="0009134F">
      <w:pPr>
        <w:pStyle w:val="Hoofdtekst"/>
      </w:pPr>
    </w:p>
    <w:p w14:paraId="00C943B1" w14:textId="7DC163ED" w:rsidR="00F13BD0" w:rsidRDefault="00F13BD0" w:rsidP="0009134F">
      <w:pPr>
        <w:pStyle w:val="Hoofdtekst"/>
      </w:pPr>
      <w:r>
        <w:rPr>
          <w:noProof/>
          <w:lang w:val="en-US" w:eastAsia="en-US"/>
        </w:rPr>
        <w:drawing>
          <wp:inline distT="0" distB="0" distL="0" distR="0" wp14:anchorId="7F237A06" wp14:editId="18E83E2C">
            <wp:extent cx="3128400" cy="1296000"/>
            <wp:effectExtent l="25400" t="25400" r="21590" b="254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3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28400" cy="1296000"/>
                    </a:xfrm>
                    <a:prstGeom prst="rect">
                      <a:avLst/>
                    </a:prstGeom>
                    <a:ln>
                      <a:solidFill>
                        <a:schemeClr val="bg1">
                          <a:lumMod val="85000"/>
                        </a:schemeClr>
                      </a:solidFill>
                    </a:ln>
                  </pic:spPr>
                </pic:pic>
              </a:graphicData>
            </a:graphic>
          </wp:inline>
        </w:drawing>
      </w:r>
    </w:p>
    <w:p w14:paraId="62D44D48" w14:textId="77777777" w:rsidR="00F13BD0" w:rsidRDefault="00F13BD0" w:rsidP="0009134F">
      <w:pPr>
        <w:pStyle w:val="Hoofdtekst"/>
      </w:pPr>
    </w:p>
    <w:p w14:paraId="2DC75F2C" w14:textId="527DE838" w:rsidR="00F13BD0" w:rsidRDefault="00F13BD0" w:rsidP="00F13BD0">
      <w:pPr>
        <w:pStyle w:val="Hoofdtekst"/>
      </w:pPr>
      <w:r>
        <w:t>Nu moeten we het wachtwoord eerst “versleutelen” (ook wel “</w:t>
      </w:r>
      <w:proofErr w:type="spellStart"/>
      <w:r>
        <w:t>encrypten</w:t>
      </w:r>
      <w:proofErr w:type="spellEnd"/>
      <w:r>
        <w:t>”), want een wachtwoord als “</w:t>
      </w:r>
      <w:proofErr w:type="spellStart"/>
      <w:r>
        <w:t>cleartext</w:t>
      </w:r>
      <w:proofErr w:type="spellEnd"/>
      <w:r>
        <w:t>” leesbaar opslaan in de database is natuurlijk vreselijk onveilig. Je moet altijd minimaal een eenrichtings-encryptie op het wachtwoord loslaten, zoals MD5 of SHA1</w:t>
      </w:r>
    </w:p>
    <w:p w14:paraId="0AC9F77C" w14:textId="77777777" w:rsidR="00F13BD0" w:rsidRDefault="00F13BD0" w:rsidP="00F13BD0">
      <w:pPr>
        <w:pStyle w:val="Hoofdtekst"/>
      </w:pPr>
    </w:p>
    <w:tbl>
      <w:tblPr>
        <w:tblStyle w:val="TableGrid"/>
        <w:tblW w:w="0" w:type="auto"/>
        <w:tblInd w:w="675"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Look w:val="04A0" w:firstRow="1" w:lastRow="0" w:firstColumn="1" w:lastColumn="0" w:noHBand="0" w:noVBand="1"/>
      </w:tblPr>
      <w:tblGrid>
        <w:gridCol w:w="7761"/>
      </w:tblGrid>
      <w:tr w:rsidR="00F13BD0" w:rsidRPr="001A67E3" w14:paraId="7616691E" w14:textId="77777777" w:rsidTr="00A76FDF">
        <w:tc>
          <w:tcPr>
            <w:tcW w:w="7761" w:type="dxa"/>
            <w:shd w:val="clear" w:color="auto" w:fill="F79646" w:themeFill="accent6"/>
            <w:tcMar>
              <w:top w:w="108" w:type="dxa"/>
              <w:bottom w:w="108" w:type="dxa"/>
            </w:tcMar>
            <w:vAlign w:val="center"/>
          </w:tcPr>
          <w:p w14:paraId="0127FCB5" w14:textId="77777777" w:rsidR="00F13BD0" w:rsidRPr="00AA63EB" w:rsidRDefault="00F13BD0" w:rsidP="00A76FDF">
            <w:pPr>
              <w:pStyle w:val="Hoofdtekst"/>
              <w:ind w:left="0"/>
              <w:rPr>
                <w:b/>
                <w:color w:val="FFFFFF" w:themeColor="background1"/>
              </w:rPr>
            </w:pPr>
            <w:r w:rsidRPr="00AA63EB">
              <w:rPr>
                <w:b/>
                <w:color w:val="FFFFFF" w:themeColor="background1"/>
              </w:rPr>
              <w:t>INFO</w:t>
            </w:r>
          </w:p>
        </w:tc>
      </w:tr>
      <w:tr w:rsidR="00F13BD0" w:rsidRPr="001A67E3" w14:paraId="57138ABC" w14:textId="77777777" w:rsidTr="00A76FDF">
        <w:tc>
          <w:tcPr>
            <w:tcW w:w="7761" w:type="dxa"/>
            <w:shd w:val="clear" w:color="auto" w:fill="FBD4B4" w:themeFill="accent6" w:themeFillTint="66"/>
            <w:tcMar>
              <w:top w:w="108" w:type="dxa"/>
              <w:bottom w:w="108" w:type="dxa"/>
            </w:tcMar>
            <w:vAlign w:val="center"/>
          </w:tcPr>
          <w:p w14:paraId="396F259B" w14:textId="15756120" w:rsidR="00F13BD0" w:rsidRDefault="00F13BD0" w:rsidP="00CB2CC2">
            <w:pPr>
              <w:pStyle w:val="Hoofdtekst"/>
              <w:ind w:left="0"/>
              <w:rPr>
                <w:color w:val="000000" w:themeColor="text1"/>
              </w:rPr>
            </w:pPr>
            <w:r>
              <w:rPr>
                <w:color w:val="000000" w:themeColor="text1"/>
              </w:rPr>
              <w:t xml:space="preserve">MD5 en SHA1 zijn eenrichtings-encryptieprotocollen, wat inhoudt dat ze een tekst (zoals een wachtwoord) versleutelen op zo’n manier dat het resultaat onleesbaar is geworden, en ook dat het niet meer “terug kan worden gerekend”. </w:t>
            </w:r>
            <w:r w:rsidR="00CB2CC2">
              <w:rPr>
                <w:color w:val="000000" w:themeColor="text1"/>
              </w:rPr>
              <w:t>Op deze man</w:t>
            </w:r>
            <w:r w:rsidR="00F20329">
              <w:rPr>
                <w:color w:val="000000" w:themeColor="text1"/>
              </w:rPr>
              <w:t xml:space="preserve">ier zorgen ze </w:t>
            </w:r>
            <w:proofErr w:type="gramStart"/>
            <w:r w:rsidR="00F20329">
              <w:rPr>
                <w:color w:val="000000" w:themeColor="text1"/>
              </w:rPr>
              <w:t>er voor</w:t>
            </w:r>
            <w:proofErr w:type="gramEnd"/>
            <w:r w:rsidR="00F20329">
              <w:rPr>
                <w:color w:val="000000" w:themeColor="text1"/>
              </w:rPr>
              <w:t xml:space="preserve"> dat zelf </w:t>
            </w:r>
            <w:r w:rsidR="00CB2CC2">
              <w:rPr>
                <w:color w:val="000000" w:themeColor="text1"/>
              </w:rPr>
              <w:t>als iemand in je database kan hij niet makkelijk de wachtwoorden van je gebruikers achterhaalt.</w:t>
            </w:r>
          </w:p>
          <w:p w14:paraId="14DA478C" w14:textId="77777777" w:rsidR="00CB2CC2" w:rsidRDefault="00CB2CC2" w:rsidP="00CB2CC2">
            <w:pPr>
              <w:pStyle w:val="Hoofdtekst"/>
              <w:ind w:left="0"/>
              <w:rPr>
                <w:color w:val="000000" w:themeColor="text1"/>
              </w:rPr>
            </w:pPr>
          </w:p>
          <w:p w14:paraId="15B8369B" w14:textId="14F782EE" w:rsidR="00CB2CC2" w:rsidRPr="00037FCB" w:rsidRDefault="00CB2CC2" w:rsidP="00CB2CC2">
            <w:pPr>
              <w:pStyle w:val="Hoofdtekst"/>
              <w:ind w:left="0"/>
              <w:rPr>
                <w:color w:val="000000" w:themeColor="text1"/>
              </w:rPr>
            </w:pPr>
            <w:r>
              <w:rPr>
                <w:color w:val="000000" w:themeColor="text1"/>
              </w:rPr>
              <w:t>MD5 levert een string op van 32 tekens lang, SHA1 een string van 40 tekens lang.</w:t>
            </w:r>
          </w:p>
        </w:tc>
      </w:tr>
    </w:tbl>
    <w:p w14:paraId="23BE3181" w14:textId="77777777" w:rsidR="00F13BD0" w:rsidRDefault="00F13BD0" w:rsidP="00F13BD0">
      <w:pPr>
        <w:pStyle w:val="Hoofdtekst"/>
      </w:pPr>
    </w:p>
    <w:p w14:paraId="535C661D" w14:textId="750B8D74" w:rsidR="00F13BD0" w:rsidRDefault="00D8108A" w:rsidP="0009134F">
      <w:pPr>
        <w:pStyle w:val="Hoofdtekst"/>
      </w:pPr>
      <w:r>
        <w:t xml:space="preserve">Om een tekst met MD5 te versleutelen gebruik je in PHP eenvoudigweg de functie </w:t>
      </w:r>
      <w:r>
        <w:rPr>
          <w:b/>
        </w:rPr>
        <w:t>md5</w:t>
      </w:r>
      <w:r w:rsidR="00F20329">
        <w:rPr>
          <w:b/>
        </w:rPr>
        <w:t>()</w:t>
      </w:r>
      <w:r>
        <w:t>:</w:t>
      </w:r>
    </w:p>
    <w:p w14:paraId="47FFC4DB" w14:textId="77777777" w:rsidR="00D8108A" w:rsidRDefault="00D8108A" w:rsidP="0009134F">
      <w:pPr>
        <w:pStyle w:val="Hoofdtekst"/>
      </w:pPr>
    </w:p>
    <w:p w14:paraId="5897695D" w14:textId="0B638296" w:rsidR="00D8108A" w:rsidRDefault="00E945CA" w:rsidP="0009134F">
      <w:pPr>
        <w:pStyle w:val="Hoofdtekst"/>
      </w:pPr>
      <w:r>
        <w:rPr>
          <w:noProof/>
          <w:lang w:val="en-US" w:eastAsia="en-US"/>
        </w:rPr>
        <w:drawing>
          <wp:inline distT="0" distB="0" distL="0" distR="0" wp14:anchorId="03957BD4" wp14:editId="6DEE965E">
            <wp:extent cx="1695600" cy="273600"/>
            <wp:effectExtent l="25400" t="25400" r="31750" b="317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3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95600" cy="273600"/>
                    </a:xfrm>
                    <a:prstGeom prst="rect">
                      <a:avLst/>
                    </a:prstGeom>
                    <a:ln>
                      <a:solidFill>
                        <a:schemeClr val="bg1">
                          <a:lumMod val="85000"/>
                        </a:schemeClr>
                      </a:solidFill>
                    </a:ln>
                  </pic:spPr>
                </pic:pic>
              </a:graphicData>
            </a:graphic>
          </wp:inline>
        </w:drawing>
      </w:r>
    </w:p>
    <w:p w14:paraId="242207A3" w14:textId="7C6D576B" w:rsidR="00E945CA" w:rsidRDefault="00E945CA" w:rsidP="0009134F">
      <w:pPr>
        <w:pStyle w:val="Hoofdtekst"/>
      </w:pPr>
    </w:p>
    <w:p w14:paraId="488BB668" w14:textId="0A796172" w:rsidR="00E945CA" w:rsidRDefault="00E945CA" w:rsidP="0009134F">
      <w:pPr>
        <w:pStyle w:val="Hoofdtekst"/>
      </w:pPr>
      <w:r>
        <w:t xml:space="preserve">Nu kunnen we het wachtwoord vergelijken met het versleutelde wachtwoord in de database. Als je de SQL </w:t>
      </w:r>
      <w:proofErr w:type="spellStart"/>
      <w:r>
        <w:t>queries</w:t>
      </w:r>
      <w:proofErr w:type="spellEnd"/>
      <w:r>
        <w:t xml:space="preserve"> op de vorige pagina goed leest zie je dat we al een gebruiker aan de gebruikerstabel hebben toegevoegd met de username </w:t>
      </w:r>
      <w:proofErr w:type="spellStart"/>
      <w:r>
        <w:rPr>
          <w:b/>
        </w:rPr>
        <w:t>admin</w:t>
      </w:r>
      <w:proofErr w:type="spellEnd"/>
      <w:r>
        <w:t xml:space="preserve"> en het wachtwoord </w:t>
      </w:r>
      <w:r>
        <w:rPr>
          <w:b/>
        </w:rPr>
        <w:t>geheim</w:t>
      </w:r>
      <w:r>
        <w:t xml:space="preserve"> (dat met MD5 is versleuteld).</w:t>
      </w:r>
    </w:p>
    <w:p w14:paraId="2D2D437E" w14:textId="653C00B6" w:rsidR="00E945CA" w:rsidRDefault="00E945CA" w:rsidP="0009134F">
      <w:pPr>
        <w:pStyle w:val="Hoofdtekst"/>
      </w:pPr>
    </w:p>
    <w:p w14:paraId="06A279EF" w14:textId="6D9C0118" w:rsidR="00E945CA" w:rsidRDefault="000B342A" w:rsidP="0009134F">
      <w:pPr>
        <w:pStyle w:val="Hoofdtekst"/>
      </w:pPr>
      <w:r>
        <w:rPr>
          <w:noProof/>
          <w:lang w:val="en-US" w:eastAsia="en-US"/>
        </w:rPr>
        <mc:AlternateContent>
          <mc:Choice Requires="wps">
            <w:drawing>
              <wp:anchor distT="0" distB="0" distL="114300" distR="114300" simplePos="0" relativeHeight="251712000" behindDoc="0" locked="0" layoutInCell="1" allowOverlap="1" wp14:anchorId="6152261F" wp14:editId="3C1A0B2D">
                <wp:simplePos x="0" y="0"/>
                <wp:positionH relativeFrom="column">
                  <wp:posOffset>1831547</wp:posOffset>
                </wp:positionH>
                <wp:positionV relativeFrom="paragraph">
                  <wp:posOffset>137795</wp:posOffset>
                </wp:positionV>
                <wp:extent cx="705079" cy="145721"/>
                <wp:effectExtent l="0" t="0" r="6350" b="0"/>
                <wp:wrapNone/>
                <wp:docPr id="85" name="Text Box 85"/>
                <wp:cNvGraphicFramePr/>
                <a:graphic xmlns:a="http://schemas.openxmlformats.org/drawingml/2006/main">
                  <a:graphicData uri="http://schemas.microsoft.com/office/word/2010/wordprocessingShape">
                    <wps:wsp>
                      <wps:cNvSpPr txBox="1"/>
                      <wps:spPr>
                        <a:xfrm>
                          <a:off x="0" y="0"/>
                          <a:ext cx="705079" cy="145721"/>
                        </a:xfrm>
                        <a:prstGeom prst="rect">
                          <a:avLst/>
                        </a:prstGeom>
                        <a:solidFill>
                          <a:schemeClr val="lt1"/>
                        </a:solidFill>
                        <a:ln w="6350">
                          <a:noFill/>
                        </a:ln>
                      </wps:spPr>
                      <wps:txbx>
                        <w:txbxContent>
                          <w:p w14:paraId="40DAEC3C" w14:textId="2C5E805E" w:rsidR="000B342A" w:rsidRPr="000B342A" w:rsidRDefault="000B342A" w:rsidP="000B342A">
                            <w:pPr>
                              <w:ind w:left="0"/>
                              <w:rPr>
                                <w:color w:val="C0504D" w:themeColor="accent2"/>
                                <w:sz w:val="18"/>
                              </w:rPr>
                            </w:pPr>
                            <w:r w:rsidRPr="000B342A">
                              <w:rPr>
                                <w:color w:val="C0504D" w:themeColor="accent2"/>
                                <w:sz w:val="18"/>
                              </w:rPr>
                              <w:t>back2_users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2261F" id="Text Box 85" o:spid="_x0000_s1033" type="#_x0000_t202" style="position:absolute;left:0;text-align:left;margin-left:144.2pt;margin-top:10.85pt;width:55.5pt;height:11.4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" fillcolor="white [3201]" stroked="f" strokeweight=".5pt">
                <v:textbox inset="0,0,0,0">
                  <w:txbxContent>
                    <w:p w14:paraId="40DAEC3C" w14:textId="2C5E805E" w:rsidR="000B342A" w:rsidRPr="000B342A" w:rsidRDefault="000B342A" w:rsidP="000B342A">
                      <w:pPr>
                        <w:ind w:left="0"/>
                        <w:rPr>
                          <w:color w:val="C0504D" w:themeColor="accent2"/>
                          <w:sz w:val="18"/>
                        </w:rPr>
                      </w:pPr>
                      <w:r w:rsidRPr="000B342A">
                        <w:rPr>
                          <w:color w:val="C0504D" w:themeColor="accent2"/>
                          <w:sz w:val="18"/>
                        </w:rPr>
                        <w:t>back2_</w:t>
                      </w:r>
                      <w:r w:rsidRPr="000B342A">
                        <w:rPr>
                          <w:color w:val="C0504D" w:themeColor="accent2"/>
                          <w:sz w:val="18"/>
                        </w:rPr>
                        <w:t>users</w:t>
                      </w:r>
                    </w:p>
                  </w:txbxContent>
                </v:textbox>
              </v:shape>
            </w:pict>
          </mc:Fallback>
        </mc:AlternateContent>
      </w:r>
      <w:r w:rsidR="0006697A">
        <w:rPr>
          <w:noProof/>
          <w:lang w:val="en-US" w:eastAsia="en-US"/>
        </w:rPr>
        <w:drawing>
          <wp:inline distT="0" distB="0" distL="0" distR="0" wp14:anchorId="32740EA3" wp14:editId="6E5F8080">
            <wp:extent cx="2335852" cy="1303200"/>
            <wp:effectExtent l="25400" t="25400" r="26670" b="177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3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35852" cy="1303200"/>
                    </a:xfrm>
                    <a:prstGeom prst="rect">
                      <a:avLst/>
                    </a:prstGeom>
                    <a:ln>
                      <a:solidFill>
                        <a:schemeClr val="bg1">
                          <a:lumMod val="85000"/>
                        </a:schemeClr>
                      </a:solidFill>
                    </a:ln>
                  </pic:spPr>
                </pic:pic>
              </a:graphicData>
            </a:graphic>
          </wp:inline>
        </w:drawing>
      </w:r>
    </w:p>
    <w:p w14:paraId="50ADF53D" w14:textId="77777777" w:rsidR="0006697A" w:rsidRDefault="0006697A" w:rsidP="0009134F">
      <w:pPr>
        <w:pStyle w:val="Hoofdtekst"/>
      </w:pPr>
    </w:p>
    <w:p w14:paraId="3CA5F303" w14:textId="6783FCFF" w:rsidR="0006697A" w:rsidRDefault="006F7F6C" w:rsidP="0009134F">
      <w:pPr>
        <w:pStyle w:val="Hoofdtekst"/>
      </w:pPr>
      <w:r>
        <w:t xml:space="preserve">Als alles goed is gegaan is er door de query 1 user gevonden die voldoet aan de username en het versleutelde password. De </w:t>
      </w:r>
      <w:proofErr w:type="spellStart"/>
      <w:proofErr w:type="gramStart"/>
      <w:r>
        <w:rPr>
          <w:b/>
        </w:rPr>
        <w:t>if</w:t>
      </w:r>
      <w:proofErr w:type="spellEnd"/>
      <w:r w:rsidR="00F20329">
        <w:rPr>
          <w:b/>
        </w:rPr>
        <w:t>(</w:t>
      </w:r>
      <w:proofErr w:type="gramEnd"/>
      <w:r w:rsidR="00F20329">
        <w:rPr>
          <w:b/>
        </w:rPr>
        <w:t>)</w:t>
      </w:r>
      <w:r>
        <w:t xml:space="preserve"> controleert of er inderdaad precies 1 user is gevonden door de query</w:t>
      </w:r>
      <w:r w:rsidR="00F20329">
        <w:t xml:space="preserve"> met de functie </w:t>
      </w:r>
      <w:proofErr w:type="spellStart"/>
      <w:r w:rsidR="00F20329" w:rsidRPr="00F20329">
        <w:rPr>
          <w:b/>
        </w:rPr>
        <w:t>mysql_num_rows</w:t>
      </w:r>
      <w:proofErr w:type="spellEnd"/>
      <w:r w:rsidR="00F20329" w:rsidRPr="00F20329">
        <w:rPr>
          <w:b/>
        </w:rPr>
        <w:t>()</w:t>
      </w:r>
      <w:r>
        <w:t>.</w:t>
      </w:r>
    </w:p>
    <w:p w14:paraId="766E30FE" w14:textId="77777777" w:rsidR="006F7F6C" w:rsidRDefault="006F7F6C" w:rsidP="0009134F">
      <w:pPr>
        <w:pStyle w:val="Hoofdtekst"/>
      </w:pPr>
    </w:p>
    <w:p w14:paraId="73802BB3" w14:textId="77777777" w:rsidR="00A83EF8" w:rsidRDefault="00A83EF8" w:rsidP="0009134F">
      <w:pPr>
        <w:pStyle w:val="Hoofdtekst"/>
      </w:pPr>
    </w:p>
    <w:p w14:paraId="17196425" w14:textId="77777777" w:rsidR="00A83EF8" w:rsidRDefault="00A83EF8" w:rsidP="0009134F">
      <w:pPr>
        <w:pStyle w:val="Hoofdtekst"/>
      </w:pPr>
    </w:p>
    <w:p w14:paraId="4423AB7E" w14:textId="77777777" w:rsidR="00A83EF8" w:rsidRDefault="00A83EF8" w:rsidP="0009134F">
      <w:pPr>
        <w:pStyle w:val="Hoofdtekst"/>
      </w:pPr>
    </w:p>
    <w:p w14:paraId="2776E8A0" w14:textId="77777777" w:rsidR="00A83EF8" w:rsidRDefault="00A83EF8" w:rsidP="0009134F">
      <w:pPr>
        <w:pStyle w:val="Hoofdtekst"/>
      </w:pPr>
    </w:p>
    <w:p w14:paraId="549224F6" w14:textId="4B1E74B2" w:rsidR="00B367C7" w:rsidRDefault="00372205" w:rsidP="00A83EF8">
      <w:pPr>
        <w:pStyle w:val="Hoofdtekst"/>
      </w:pPr>
      <w:r>
        <w:t>Als de user de juiste inloggegevens heeft ingevoerd kunnen we nu de sessie starten en de username opslaan in de sessie</w:t>
      </w:r>
      <w:r w:rsidR="00657FAD">
        <w:t>:</w:t>
      </w:r>
    </w:p>
    <w:p w14:paraId="05A0D134" w14:textId="77777777" w:rsidR="00B367C7" w:rsidRDefault="00B367C7" w:rsidP="0009134F">
      <w:pPr>
        <w:pStyle w:val="Hoofdtekst"/>
      </w:pPr>
    </w:p>
    <w:p w14:paraId="2B5CF098" w14:textId="292CD5B3" w:rsidR="00372205" w:rsidRDefault="00B367C7" w:rsidP="0009134F">
      <w:pPr>
        <w:pStyle w:val="Hoofdtekst"/>
      </w:pPr>
      <w:r>
        <w:rPr>
          <w:noProof/>
          <w:lang w:val="en-US" w:eastAsia="en-US"/>
        </w:rPr>
        <w:drawing>
          <wp:inline distT="0" distB="0" distL="0" distR="0" wp14:anchorId="380F0F4A" wp14:editId="50EEB57F">
            <wp:extent cx="2091600" cy="666000"/>
            <wp:effectExtent l="25400" t="25400" r="17145"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3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91600" cy="666000"/>
                    </a:xfrm>
                    <a:prstGeom prst="rect">
                      <a:avLst/>
                    </a:prstGeom>
                    <a:ln>
                      <a:solidFill>
                        <a:schemeClr val="bg1">
                          <a:lumMod val="85000"/>
                        </a:schemeClr>
                      </a:solidFill>
                    </a:ln>
                  </pic:spPr>
                </pic:pic>
              </a:graphicData>
            </a:graphic>
          </wp:inline>
        </w:drawing>
      </w:r>
    </w:p>
    <w:p w14:paraId="05867795" w14:textId="77777777" w:rsidR="00B367C7" w:rsidRDefault="00B367C7" w:rsidP="0009134F">
      <w:pPr>
        <w:pStyle w:val="Hoofdtekst"/>
      </w:pPr>
    </w:p>
    <w:p w14:paraId="1F442A19" w14:textId="77777777" w:rsidR="00B367C7" w:rsidRDefault="00B367C7" w:rsidP="00B367C7">
      <w:pPr>
        <w:pStyle w:val="Hoofdtekst"/>
      </w:pPr>
    </w:p>
    <w:tbl>
      <w:tblPr>
        <w:tblStyle w:val="TableGrid"/>
        <w:tblW w:w="0" w:type="auto"/>
        <w:tblInd w:w="675"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Look w:val="04A0" w:firstRow="1" w:lastRow="0" w:firstColumn="1" w:lastColumn="0" w:noHBand="0" w:noVBand="1"/>
      </w:tblPr>
      <w:tblGrid>
        <w:gridCol w:w="7761"/>
      </w:tblGrid>
      <w:tr w:rsidR="00B367C7" w:rsidRPr="001A67E3" w14:paraId="19A5200F" w14:textId="77777777" w:rsidTr="00A76FDF">
        <w:tc>
          <w:tcPr>
            <w:tcW w:w="7761" w:type="dxa"/>
            <w:shd w:val="clear" w:color="auto" w:fill="F79646" w:themeFill="accent6"/>
            <w:tcMar>
              <w:top w:w="108" w:type="dxa"/>
              <w:bottom w:w="108" w:type="dxa"/>
            </w:tcMar>
            <w:vAlign w:val="center"/>
          </w:tcPr>
          <w:p w14:paraId="150FC92A" w14:textId="77777777" w:rsidR="00B367C7" w:rsidRPr="00AA63EB" w:rsidRDefault="00B367C7" w:rsidP="00A76FDF">
            <w:pPr>
              <w:pStyle w:val="Hoofdtekst"/>
              <w:ind w:left="0"/>
              <w:rPr>
                <w:b/>
                <w:color w:val="FFFFFF" w:themeColor="background1"/>
              </w:rPr>
            </w:pPr>
            <w:r w:rsidRPr="00AA63EB">
              <w:rPr>
                <w:b/>
                <w:color w:val="FFFFFF" w:themeColor="background1"/>
              </w:rPr>
              <w:t>INFO</w:t>
            </w:r>
          </w:p>
        </w:tc>
      </w:tr>
      <w:tr w:rsidR="00B367C7" w:rsidRPr="001A67E3" w14:paraId="338DE089" w14:textId="77777777" w:rsidTr="00A76FDF">
        <w:tc>
          <w:tcPr>
            <w:tcW w:w="7761" w:type="dxa"/>
            <w:shd w:val="clear" w:color="auto" w:fill="FBD4B4" w:themeFill="accent6" w:themeFillTint="66"/>
            <w:tcMar>
              <w:top w:w="108" w:type="dxa"/>
              <w:bottom w:w="108" w:type="dxa"/>
            </w:tcMar>
            <w:vAlign w:val="center"/>
          </w:tcPr>
          <w:p w14:paraId="6B724665" w14:textId="0AF7CB5C" w:rsidR="00B367C7" w:rsidRDefault="00B367C7" w:rsidP="00B367C7">
            <w:pPr>
              <w:pStyle w:val="Hoofdtekst"/>
              <w:ind w:left="0"/>
              <w:rPr>
                <w:color w:val="000000" w:themeColor="text1"/>
              </w:rPr>
            </w:pPr>
            <w:r>
              <w:rPr>
                <w:color w:val="000000" w:themeColor="text1"/>
              </w:rPr>
              <w:t>Normaal “weet” een PHP niets van andere scripts die de gebruiker al heeft uitgevoerd, ieder</w:t>
            </w:r>
            <w:r w:rsidR="00C84E54">
              <w:rPr>
                <w:color w:val="000000" w:themeColor="text1"/>
              </w:rPr>
              <w:t>e</w:t>
            </w:r>
            <w:r>
              <w:rPr>
                <w:color w:val="000000" w:themeColor="text1"/>
              </w:rPr>
              <w:t xml:space="preserve"> keer dat een pagina wordt geladen begint PHP geheel schoon en blanco</w:t>
            </w:r>
            <w:r w:rsidR="00C84E54">
              <w:rPr>
                <w:color w:val="000000" w:themeColor="text1"/>
              </w:rPr>
              <w:t>, en als hij klaar is worden alle bestanden en variabelen weer uit het geheugen gewist</w:t>
            </w:r>
            <w:r>
              <w:rPr>
                <w:color w:val="000000" w:themeColor="text1"/>
              </w:rPr>
              <w:t>. Om toch gegevens te kunnen bewaren tussen verschillende scripts kun je gebruik maken van sessies. Een sessie is een soort mini-opslag op de webserver waar je variabelen in kunt schrijven en weer uitlezen.</w:t>
            </w:r>
          </w:p>
          <w:p w14:paraId="161C900B" w14:textId="77777777" w:rsidR="00B367C7" w:rsidRDefault="00B367C7" w:rsidP="00B367C7">
            <w:pPr>
              <w:pStyle w:val="Hoofdtekst"/>
              <w:ind w:left="0"/>
              <w:rPr>
                <w:color w:val="000000" w:themeColor="text1"/>
              </w:rPr>
            </w:pPr>
          </w:p>
          <w:p w14:paraId="6A6FBE95" w14:textId="77777777" w:rsidR="00B367C7" w:rsidRDefault="00B367C7" w:rsidP="00B367C7">
            <w:pPr>
              <w:pStyle w:val="Hoofdtekst"/>
              <w:ind w:left="0"/>
              <w:rPr>
                <w:color w:val="000000" w:themeColor="text1"/>
              </w:rPr>
            </w:pPr>
            <w:r>
              <w:rPr>
                <w:color w:val="000000" w:themeColor="text1"/>
              </w:rPr>
              <w:t>De webserver bewaakt dat iedere bezoeker van je site zijn eigen beveiligde sessie heeft. Als een gebruiker enige tijd (meestal 30 minuten) niets meer doet op je website wordt de sessie automatisch verwijderd.</w:t>
            </w:r>
          </w:p>
          <w:p w14:paraId="5BEF45E0" w14:textId="77777777" w:rsidR="00A83EF8" w:rsidRDefault="00A83EF8" w:rsidP="00B367C7">
            <w:pPr>
              <w:pStyle w:val="Hoofdtekst"/>
              <w:ind w:left="0"/>
              <w:rPr>
                <w:color w:val="000000" w:themeColor="text1"/>
              </w:rPr>
            </w:pPr>
          </w:p>
          <w:p w14:paraId="03F39AFF" w14:textId="57AF955B" w:rsidR="00A83EF8" w:rsidRPr="00A83EF8" w:rsidRDefault="00A83EF8" w:rsidP="00B367C7">
            <w:pPr>
              <w:pStyle w:val="Hoofdtekst"/>
              <w:ind w:left="0"/>
              <w:rPr>
                <w:color w:val="000000" w:themeColor="text1"/>
              </w:rPr>
            </w:pPr>
            <w:r>
              <w:rPr>
                <w:color w:val="000000" w:themeColor="text1"/>
              </w:rPr>
              <w:t xml:space="preserve">Om in je PHP scripts gebruik te kunnen maken van de sessie, moet je altijd eerst de functie </w:t>
            </w:r>
            <w:proofErr w:type="spellStart"/>
            <w:r>
              <w:rPr>
                <w:b/>
                <w:color w:val="000000" w:themeColor="text1"/>
              </w:rPr>
              <w:t>session_</w:t>
            </w:r>
            <w:proofErr w:type="gramStart"/>
            <w:r>
              <w:rPr>
                <w:b/>
                <w:color w:val="000000" w:themeColor="text1"/>
              </w:rPr>
              <w:t>start</w:t>
            </w:r>
            <w:proofErr w:type="spellEnd"/>
            <w:r>
              <w:rPr>
                <w:b/>
                <w:color w:val="000000" w:themeColor="text1"/>
              </w:rPr>
              <w:t>(</w:t>
            </w:r>
            <w:proofErr w:type="gramEnd"/>
            <w:r>
              <w:rPr>
                <w:b/>
                <w:color w:val="000000" w:themeColor="text1"/>
              </w:rPr>
              <w:t>)</w:t>
            </w:r>
            <w:r>
              <w:rPr>
                <w:color w:val="000000" w:themeColor="text1"/>
              </w:rPr>
              <w:t xml:space="preserve"> uitvoeren.</w:t>
            </w:r>
          </w:p>
        </w:tc>
      </w:tr>
    </w:tbl>
    <w:p w14:paraId="64EBAE93" w14:textId="77777777" w:rsidR="00B367C7" w:rsidRDefault="00B367C7" w:rsidP="00B367C7">
      <w:pPr>
        <w:pStyle w:val="Hoofdtekst"/>
      </w:pPr>
    </w:p>
    <w:p w14:paraId="0601A83E" w14:textId="77777777" w:rsidR="00A83EF8" w:rsidRDefault="00A83EF8" w:rsidP="00B367C7">
      <w:pPr>
        <w:pStyle w:val="Hoofdtekst"/>
      </w:pPr>
    </w:p>
    <w:p w14:paraId="12A651BE" w14:textId="78FD9B3D" w:rsidR="00B367C7" w:rsidRDefault="00F77AC7" w:rsidP="0009134F">
      <w:pPr>
        <w:pStyle w:val="Hoofdtekst"/>
      </w:pPr>
      <w:r>
        <w:t>De in de sessie opgeslagen username gaan we op de overige pagina’s gebruiken om te controleren of er wel een geldige gebruiker is ingelogd, maar dat komt iets later.</w:t>
      </w:r>
    </w:p>
    <w:p w14:paraId="3439728A" w14:textId="77777777" w:rsidR="00F77AC7" w:rsidRDefault="00F77AC7" w:rsidP="0009134F">
      <w:pPr>
        <w:pStyle w:val="Hoofdtekst"/>
      </w:pPr>
    </w:p>
    <w:p w14:paraId="1AEBE9E2" w14:textId="69DCA790" w:rsidR="00F77AC7" w:rsidRDefault="00F77AC7" w:rsidP="0009134F">
      <w:pPr>
        <w:pStyle w:val="Hoofdtekst"/>
      </w:pPr>
      <w:r>
        <w:t>Nu we de sessie hebben gevuld met de username kunnen we de gebruiker doorsturen naar de homepage:</w:t>
      </w:r>
    </w:p>
    <w:p w14:paraId="0ACCB231" w14:textId="77777777" w:rsidR="00F77AC7" w:rsidRDefault="00F77AC7" w:rsidP="0009134F">
      <w:pPr>
        <w:pStyle w:val="Hoofdtekst"/>
      </w:pPr>
    </w:p>
    <w:p w14:paraId="51152E21" w14:textId="3713E8E2" w:rsidR="00F77AC7" w:rsidRDefault="00F77AC7" w:rsidP="0009134F">
      <w:pPr>
        <w:pStyle w:val="Hoofdtekst"/>
      </w:pPr>
      <w:r>
        <w:rPr>
          <w:noProof/>
          <w:lang w:val="en-US" w:eastAsia="en-US"/>
        </w:rPr>
        <w:drawing>
          <wp:inline distT="0" distB="0" distL="0" distR="0" wp14:anchorId="11D9EA24" wp14:editId="01881606">
            <wp:extent cx="1846800" cy="277200"/>
            <wp:effectExtent l="25400" t="25400" r="33020" b="279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4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46800" cy="277200"/>
                    </a:xfrm>
                    <a:prstGeom prst="rect">
                      <a:avLst/>
                    </a:prstGeom>
                    <a:ln>
                      <a:solidFill>
                        <a:schemeClr val="bg1">
                          <a:lumMod val="85000"/>
                        </a:schemeClr>
                      </a:solidFill>
                    </a:ln>
                  </pic:spPr>
                </pic:pic>
              </a:graphicData>
            </a:graphic>
          </wp:inline>
        </w:drawing>
      </w:r>
    </w:p>
    <w:p w14:paraId="15F36BEF" w14:textId="77777777" w:rsidR="00F77AC7" w:rsidRDefault="00F77AC7" w:rsidP="0009134F">
      <w:pPr>
        <w:pStyle w:val="Hoofdtekst"/>
      </w:pPr>
    </w:p>
    <w:p w14:paraId="6B25978D" w14:textId="512FE8ED" w:rsidR="00F77AC7" w:rsidRDefault="00A83EF8" w:rsidP="0009134F">
      <w:pPr>
        <w:pStyle w:val="Hoofdtekst"/>
      </w:pPr>
      <w:r>
        <w:t>Het hele script ziet er als volgt uit:</w:t>
      </w:r>
    </w:p>
    <w:p w14:paraId="6701F564" w14:textId="77777777" w:rsidR="00A83EF8" w:rsidRDefault="00A83EF8" w:rsidP="0009134F">
      <w:pPr>
        <w:pStyle w:val="Hoofdtekst"/>
      </w:pPr>
    </w:p>
    <w:p w14:paraId="36079FA5" w14:textId="5C9C5A4B" w:rsidR="00A83EF8" w:rsidRDefault="000B342A" w:rsidP="0009134F">
      <w:pPr>
        <w:pStyle w:val="Hoofdtekst"/>
      </w:pPr>
      <w:r>
        <w:rPr>
          <w:noProof/>
          <w:lang w:val="en-US" w:eastAsia="en-US"/>
        </w:rPr>
        <w:lastRenderedPageBreak/>
        <mc:AlternateContent>
          <mc:Choice Requires="wps">
            <w:drawing>
              <wp:anchor distT="0" distB="0" distL="114300" distR="114300" simplePos="0" relativeHeight="251714048" behindDoc="0" locked="0" layoutInCell="1" allowOverlap="1" wp14:anchorId="7540DA77" wp14:editId="5B02420E">
                <wp:simplePos x="0" y="0"/>
                <wp:positionH relativeFrom="column">
                  <wp:posOffset>2079625</wp:posOffset>
                </wp:positionH>
                <wp:positionV relativeFrom="paragraph">
                  <wp:posOffset>1829642</wp:posOffset>
                </wp:positionV>
                <wp:extent cx="705080" cy="145721"/>
                <wp:effectExtent l="0" t="0" r="6350" b="0"/>
                <wp:wrapNone/>
                <wp:docPr id="86" name="Text Box 86"/>
                <wp:cNvGraphicFramePr/>
                <a:graphic xmlns:a="http://schemas.openxmlformats.org/drawingml/2006/main">
                  <a:graphicData uri="http://schemas.microsoft.com/office/word/2010/wordprocessingShape">
                    <wps:wsp>
                      <wps:cNvSpPr txBox="1"/>
                      <wps:spPr>
                        <a:xfrm>
                          <a:off x="0" y="0"/>
                          <a:ext cx="705080" cy="145721"/>
                        </a:xfrm>
                        <a:prstGeom prst="rect">
                          <a:avLst/>
                        </a:prstGeom>
                        <a:solidFill>
                          <a:schemeClr val="lt1"/>
                        </a:solidFill>
                        <a:ln w="6350">
                          <a:noFill/>
                        </a:ln>
                      </wps:spPr>
                      <wps:txbx>
                        <w:txbxContent>
                          <w:p w14:paraId="4E2B9550" w14:textId="77777777" w:rsidR="000B342A" w:rsidRPr="000B342A" w:rsidRDefault="000B342A" w:rsidP="000B342A">
                            <w:pPr>
                              <w:ind w:left="0"/>
                              <w:rPr>
                                <w:color w:val="C0504D" w:themeColor="accent2"/>
                                <w:sz w:val="18"/>
                              </w:rPr>
                            </w:pPr>
                            <w:r w:rsidRPr="000B342A">
                              <w:rPr>
                                <w:color w:val="C0504D" w:themeColor="accent2"/>
                                <w:sz w:val="18"/>
                              </w:rPr>
                              <w:t>back2_leden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0DA77" id="Text Box 86" o:spid="_x0000_s1034" type="#_x0000_t202" style="position:absolute;left:0;text-align:left;margin-left:163.75pt;margin-top:144.05pt;width:55.5pt;height:11.4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" fillcolor="white [3201]" stroked="f" strokeweight=".5pt">
                <v:textbox inset="0,0,0,0">
                  <w:txbxContent>
                    <w:p w14:paraId="4E2B9550" w14:textId="77777777" w:rsidR="000B342A" w:rsidRPr="000B342A" w:rsidRDefault="000B342A" w:rsidP="000B342A">
                      <w:pPr>
                        <w:ind w:left="0"/>
                        <w:rPr>
                          <w:color w:val="C0504D" w:themeColor="accent2"/>
                          <w:sz w:val="18"/>
                        </w:rPr>
                      </w:pPr>
                      <w:r w:rsidRPr="000B342A">
                        <w:rPr>
                          <w:color w:val="C0504D" w:themeColor="accent2"/>
                          <w:sz w:val="18"/>
                        </w:rPr>
                        <w:t>back2_leden</w:t>
                      </w:r>
                    </w:p>
                  </w:txbxContent>
                </v:textbox>
              </v:shape>
            </w:pict>
          </mc:Fallback>
        </mc:AlternateContent>
      </w:r>
      <w:r w:rsidR="00A83EF8">
        <w:rPr>
          <w:noProof/>
          <w:lang w:val="en-US" w:eastAsia="en-US"/>
        </w:rPr>
        <w:drawing>
          <wp:inline distT="0" distB="0" distL="0" distR="0" wp14:anchorId="4DBCA841" wp14:editId="7B55DBF9">
            <wp:extent cx="3519729" cy="5216400"/>
            <wp:effectExtent l="25400" t="25400" r="36830" b="165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4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19729" cy="5216400"/>
                    </a:xfrm>
                    <a:prstGeom prst="rect">
                      <a:avLst/>
                    </a:prstGeom>
                    <a:ln>
                      <a:solidFill>
                        <a:schemeClr val="bg1">
                          <a:lumMod val="85000"/>
                        </a:schemeClr>
                      </a:solidFill>
                    </a:ln>
                  </pic:spPr>
                </pic:pic>
              </a:graphicData>
            </a:graphic>
          </wp:inline>
        </w:drawing>
      </w:r>
    </w:p>
    <w:p w14:paraId="08A00062" w14:textId="77777777" w:rsidR="00A83EF8" w:rsidRDefault="00A83EF8" w:rsidP="0009134F">
      <w:pPr>
        <w:pStyle w:val="Hoofdtekst"/>
      </w:pPr>
    </w:p>
    <w:p w14:paraId="5C49DBD7" w14:textId="77777777" w:rsidR="00A83EF8" w:rsidRDefault="00A83EF8" w:rsidP="0009134F">
      <w:pPr>
        <w:pStyle w:val="Hoofdtekst"/>
      </w:pPr>
    </w:p>
    <w:p w14:paraId="18839CAD" w14:textId="07D3B8C1" w:rsidR="00A83EF8" w:rsidRDefault="00D36442" w:rsidP="00D36442">
      <w:pPr>
        <w:pStyle w:val="Heading2"/>
      </w:pPr>
      <w:bookmarkStart w:id="44" w:name="_Toc456265473"/>
      <w:r>
        <w:t>Pagina’s beveiligen</w:t>
      </w:r>
      <w:bookmarkEnd w:id="44"/>
    </w:p>
    <w:p w14:paraId="0C5C053C" w14:textId="78E0359D" w:rsidR="00D36442" w:rsidRDefault="00D36442" w:rsidP="0009134F">
      <w:pPr>
        <w:pStyle w:val="Hoofdtekst"/>
      </w:pPr>
      <w:r>
        <w:t xml:space="preserve">Nu een gebruiker kan inloggen moeten we nog de pagina’s van de applicatie beveiligen. Nu kun je de code die de sessie controleert natuurlijk kopiëren en plakken naar alle </w:t>
      </w:r>
      <w:proofErr w:type="gramStart"/>
      <w:r>
        <w:t>PHP bestanden</w:t>
      </w:r>
      <w:proofErr w:type="gramEnd"/>
      <w:r>
        <w:t xml:space="preserve">, maar het is makkelijker om, net als bij de </w:t>
      </w:r>
      <w:proofErr w:type="spellStart"/>
      <w:r>
        <w:t>config</w:t>
      </w:r>
      <w:proofErr w:type="spellEnd"/>
      <w:r>
        <w:t xml:space="preserve">, een </w:t>
      </w:r>
      <w:proofErr w:type="spellStart"/>
      <w:r>
        <w:t>include</w:t>
      </w:r>
      <w:proofErr w:type="spellEnd"/>
      <w:r>
        <w:t>-bestand te maken zodat je met 1 regel per pagina klaar bent.</w:t>
      </w:r>
    </w:p>
    <w:p w14:paraId="627D3828" w14:textId="77777777" w:rsidR="00D36442" w:rsidRDefault="00D36442" w:rsidP="0009134F">
      <w:pPr>
        <w:pStyle w:val="Hoofdtekst"/>
      </w:pPr>
    </w:p>
    <w:p w14:paraId="14B8089D" w14:textId="77777777" w:rsidR="007204D6" w:rsidRDefault="00D36442" w:rsidP="0009134F">
      <w:pPr>
        <w:pStyle w:val="Hoofdtekst"/>
      </w:pPr>
      <w:r>
        <w:t xml:space="preserve">Open het bestand </w:t>
      </w:r>
      <w:proofErr w:type="spellStart"/>
      <w:r>
        <w:rPr>
          <w:b/>
        </w:rPr>
        <w:t>session.inc.php</w:t>
      </w:r>
      <w:proofErr w:type="spellEnd"/>
      <w:r w:rsidR="007204D6">
        <w:t>, hierin gaan we de login controleren. Het doel is om:</w:t>
      </w:r>
    </w:p>
    <w:p w14:paraId="71EFD166" w14:textId="77777777" w:rsidR="007204D6" w:rsidRDefault="007204D6" w:rsidP="0009134F">
      <w:pPr>
        <w:pStyle w:val="Hoofdtekst"/>
      </w:pPr>
    </w:p>
    <w:p w14:paraId="1B0CF42A" w14:textId="77777777" w:rsidR="007204D6" w:rsidRDefault="007204D6" w:rsidP="007204D6">
      <w:pPr>
        <w:pStyle w:val="Hoofdtekst"/>
        <w:numPr>
          <w:ilvl w:val="0"/>
          <w:numId w:val="37"/>
        </w:numPr>
      </w:pPr>
      <w:proofErr w:type="gramStart"/>
      <w:r>
        <w:t>als</w:t>
      </w:r>
      <w:proofErr w:type="gramEnd"/>
      <w:r>
        <w:t xml:space="preserve"> er geen geldige login is de bezoeker terug te sturen naar het inlogformulier</w:t>
      </w:r>
    </w:p>
    <w:p w14:paraId="4C75B521" w14:textId="1FFAEC6A" w:rsidR="00D36442" w:rsidRDefault="007204D6" w:rsidP="007204D6">
      <w:pPr>
        <w:pStyle w:val="Hoofdtekst"/>
        <w:numPr>
          <w:ilvl w:val="0"/>
          <w:numId w:val="37"/>
        </w:numPr>
      </w:pPr>
      <w:proofErr w:type="gramStart"/>
      <w:r>
        <w:t>dit</w:t>
      </w:r>
      <w:proofErr w:type="gramEnd"/>
      <w:r>
        <w:t xml:space="preserve"> helemaal aan het begin van alle beveiligde pagina’s te controleren</w:t>
      </w:r>
    </w:p>
    <w:p w14:paraId="784C51FB" w14:textId="77777777" w:rsidR="007204D6" w:rsidRDefault="007204D6" w:rsidP="007204D6">
      <w:pPr>
        <w:pStyle w:val="Hoofdtekst"/>
      </w:pPr>
    </w:p>
    <w:p w14:paraId="22F20239" w14:textId="31D25E02" w:rsidR="007204D6" w:rsidRDefault="008A53FD" w:rsidP="007204D6">
      <w:pPr>
        <w:pStyle w:val="Hoofdtekst"/>
      </w:pPr>
      <w:r>
        <w:t>Om te beginnen moeten we eerst de sessie starten:</w:t>
      </w:r>
    </w:p>
    <w:p w14:paraId="5DB63314" w14:textId="77777777" w:rsidR="008A53FD" w:rsidRDefault="008A53FD" w:rsidP="007204D6">
      <w:pPr>
        <w:pStyle w:val="Hoofdtekst"/>
      </w:pPr>
    </w:p>
    <w:p w14:paraId="6E6D4119" w14:textId="48466E86" w:rsidR="008A53FD" w:rsidRDefault="008A53FD" w:rsidP="007204D6">
      <w:pPr>
        <w:pStyle w:val="Hoofdtekst"/>
      </w:pPr>
      <w:r>
        <w:rPr>
          <w:noProof/>
          <w:lang w:val="en-US" w:eastAsia="en-US"/>
        </w:rPr>
        <w:drawing>
          <wp:inline distT="0" distB="0" distL="0" distR="0" wp14:anchorId="510AF35B" wp14:editId="131D1FDE">
            <wp:extent cx="1105200" cy="277200"/>
            <wp:effectExtent l="25400" t="25400" r="12700"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4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105200" cy="277200"/>
                    </a:xfrm>
                    <a:prstGeom prst="rect">
                      <a:avLst/>
                    </a:prstGeom>
                    <a:ln>
                      <a:solidFill>
                        <a:schemeClr val="bg1">
                          <a:lumMod val="85000"/>
                        </a:schemeClr>
                      </a:solidFill>
                    </a:ln>
                  </pic:spPr>
                </pic:pic>
              </a:graphicData>
            </a:graphic>
          </wp:inline>
        </w:drawing>
      </w:r>
    </w:p>
    <w:p w14:paraId="7BCE4FE8" w14:textId="77777777" w:rsidR="008A53FD" w:rsidRDefault="008A53FD" w:rsidP="007204D6">
      <w:pPr>
        <w:pStyle w:val="Hoofdtekst"/>
      </w:pPr>
    </w:p>
    <w:p w14:paraId="5AA70B80" w14:textId="6FC57D26" w:rsidR="008A53FD" w:rsidRDefault="008A53FD" w:rsidP="007204D6">
      <w:pPr>
        <w:pStyle w:val="Hoofdtekst"/>
      </w:pPr>
      <w:r>
        <w:t>Hiermee is de sessie klaar voor gebruik, en kunnen we gaan controleren of de username correct is opgeslagen in de sessie:</w:t>
      </w:r>
    </w:p>
    <w:p w14:paraId="55711F2A" w14:textId="77777777" w:rsidR="008A53FD" w:rsidRDefault="008A53FD" w:rsidP="007204D6">
      <w:pPr>
        <w:pStyle w:val="Hoofdtekst"/>
      </w:pPr>
    </w:p>
    <w:p w14:paraId="065F146B" w14:textId="77777777" w:rsidR="008A53FD" w:rsidRDefault="008A53FD" w:rsidP="007204D6">
      <w:pPr>
        <w:pStyle w:val="Hoofdtekst"/>
      </w:pPr>
    </w:p>
    <w:p w14:paraId="089EF8DC" w14:textId="29E2B705" w:rsidR="008A53FD" w:rsidRDefault="0031664D" w:rsidP="007204D6">
      <w:pPr>
        <w:pStyle w:val="Hoofdtekst"/>
      </w:pPr>
      <w:r>
        <w:rPr>
          <w:noProof/>
          <w:lang w:val="en-US" w:eastAsia="en-US"/>
        </w:rPr>
        <w:drawing>
          <wp:inline distT="0" distB="0" distL="0" distR="0" wp14:anchorId="79940657" wp14:editId="720718C4">
            <wp:extent cx="4345200" cy="795600"/>
            <wp:effectExtent l="25400" t="25400" r="24130" b="177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4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45200" cy="795600"/>
                    </a:xfrm>
                    <a:prstGeom prst="rect">
                      <a:avLst/>
                    </a:prstGeom>
                    <a:ln>
                      <a:solidFill>
                        <a:schemeClr val="bg1">
                          <a:lumMod val="85000"/>
                        </a:schemeClr>
                      </a:solidFill>
                    </a:ln>
                  </pic:spPr>
                </pic:pic>
              </a:graphicData>
            </a:graphic>
          </wp:inline>
        </w:drawing>
      </w:r>
    </w:p>
    <w:p w14:paraId="4AFA48D4" w14:textId="77777777" w:rsidR="0031664D" w:rsidRDefault="0031664D" w:rsidP="007204D6">
      <w:pPr>
        <w:pStyle w:val="Hoofdtekst"/>
      </w:pPr>
    </w:p>
    <w:p w14:paraId="7EC8B95D" w14:textId="242A48EA" w:rsidR="0031664D" w:rsidRDefault="0031664D" w:rsidP="007204D6">
      <w:pPr>
        <w:pStyle w:val="Hoofdtekst"/>
      </w:pPr>
      <w:r>
        <w:t xml:space="preserve">Je ziet dat de </w:t>
      </w:r>
      <w:proofErr w:type="spellStart"/>
      <w:r>
        <w:rPr>
          <w:b/>
        </w:rPr>
        <w:t>if</w:t>
      </w:r>
      <w:proofErr w:type="spellEnd"/>
      <w:r>
        <w:t xml:space="preserve"> twee dingen controleert: of de variabele </w:t>
      </w:r>
      <w:r>
        <w:rPr>
          <w:b/>
        </w:rPr>
        <w:t>$_SESSION[‘username’]</w:t>
      </w:r>
      <w:r>
        <w:t xml:space="preserve"> niet bestaat, of dat de variabele geen inhoud heeft (lengte 0). Als een van deze twee voorwaarden waar is</w:t>
      </w:r>
      <w:r w:rsidR="005B50E0">
        <w:t>, is er wat mis en</w:t>
      </w:r>
      <w:r>
        <w:t xml:space="preserve"> wordt de bezoeker meteen naar de inlogpagina gestuurd.</w:t>
      </w:r>
    </w:p>
    <w:p w14:paraId="08DE178A" w14:textId="77777777" w:rsidR="0031664D" w:rsidRDefault="0031664D" w:rsidP="007204D6">
      <w:pPr>
        <w:pStyle w:val="Hoofdtekst"/>
      </w:pPr>
    </w:p>
    <w:p w14:paraId="5250F17A" w14:textId="053C0FB4" w:rsidR="00727042" w:rsidRDefault="00727042" w:rsidP="005B50E0">
      <w:pPr>
        <w:pStyle w:val="Hoofdtekst"/>
      </w:pPr>
      <w:r>
        <w:t xml:space="preserve">Het script </w:t>
      </w:r>
      <w:proofErr w:type="spellStart"/>
      <w:r>
        <w:rPr>
          <w:b/>
        </w:rPr>
        <w:t>session.inc.php</w:t>
      </w:r>
      <w:proofErr w:type="spellEnd"/>
      <w:r>
        <w:t xml:space="preserve"> is hiermee al </w:t>
      </w:r>
      <w:proofErr w:type="spellStart"/>
      <w:r>
        <w:t>helemeel</w:t>
      </w:r>
      <w:proofErr w:type="spellEnd"/>
      <w:r>
        <w:t xml:space="preserve"> klaar, het moet alleen nog goed worden ingezet.</w:t>
      </w:r>
    </w:p>
    <w:p w14:paraId="47DFBE72" w14:textId="607235E7" w:rsidR="00727042" w:rsidRDefault="005B50E0" w:rsidP="007204D6">
      <w:pPr>
        <w:pStyle w:val="Hoofdtekst"/>
      </w:pPr>
      <w:r>
        <w:t xml:space="preserve">Voeg aan alle bestanden die moeten worden beveiligd (dus alle pagina’s behalve </w:t>
      </w:r>
      <w:proofErr w:type="spellStart"/>
      <w:r>
        <w:rPr>
          <w:b/>
        </w:rPr>
        <w:t>index.php</w:t>
      </w:r>
      <w:proofErr w:type="spellEnd"/>
      <w:r>
        <w:t xml:space="preserve">, </w:t>
      </w:r>
      <w:proofErr w:type="spellStart"/>
      <w:r>
        <w:rPr>
          <w:b/>
        </w:rPr>
        <w:t>login.php</w:t>
      </w:r>
      <w:proofErr w:type="spellEnd"/>
      <w:r>
        <w:t xml:space="preserve">, </w:t>
      </w:r>
      <w:proofErr w:type="spellStart"/>
      <w:r w:rsidRPr="005B50E0">
        <w:rPr>
          <w:b/>
        </w:rPr>
        <w:t>logout.php</w:t>
      </w:r>
      <w:proofErr w:type="spellEnd"/>
      <w:r>
        <w:t xml:space="preserve">, </w:t>
      </w:r>
      <w:proofErr w:type="spellStart"/>
      <w:r>
        <w:rPr>
          <w:b/>
        </w:rPr>
        <w:t>config.inc.php</w:t>
      </w:r>
      <w:proofErr w:type="spellEnd"/>
      <w:r>
        <w:t xml:space="preserve"> en </w:t>
      </w:r>
      <w:proofErr w:type="spellStart"/>
      <w:r>
        <w:rPr>
          <w:b/>
        </w:rPr>
        <w:t>session.inc.php</w:t>
      </w:r>
      <w:proofErr w:type="spellEnd"/>
      <w:r>
        <w:t xml:space="preserve">) helemaal bovenin, </w:t>
      </w:r>
      <w:r w:rsidRPr="005B50E0">
        <w:rPr>
          <w:u w:val="single"/>
        </w:rPr>
        <w:t>voor</w:t>
      </w:r>
      <w:r>
        <w:t xml:space="preserve"> alle andere code en inhoud, de volgende regel toe:</w:t>
      </w:r>
    </w:p>
    <w:p w14:paraId="31032369" w14:textId="77777777" w:rsidR="005B50E0" w:rsidRDefault="005B50E0" w:rsidP="007204D6">
      <w:pPr>
        <w:pStyle w:val="Hoofdtekst"/>
      </w:pPr>
    </w:p>
    <w:p w14:paraId="188AD90E" w14:textId="50711E12" w:rsidR="005B50E0" w:rsidRDefault="005B50E0" w:rsidP="007204D6">
      <w:pPr>
        <w:pStyle w:val="Hoofdtekst"/>
      </w:pPr>
      <w:r>
        <w:rPr>
          <w:noProof/>
          <w:lang w:val="en-US" w:eastAsia="en-US"/>
        </w:rPr>
        <w:drawing>
          <wp:inline distT="0" distB="0" distL="0" distR="0" wp14:anchorId="1E9B6EC9" wp14:editId="6E8EB1D7">
            <wp:extent cx="1861200" cy="133200"/>
            <wp:effectExtent l="25400" t="25400" r="18415" b="196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4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61200" cy="133200"/>
                    </a:xfrm>
                    <a:prstGeom prst="rect">
                      <a:avLst/>
                    </a:prstGeom>
                    <a:ln>
                      <a:solidFill>
                        <a:schemeClr val="bg1">
                          <a:lumMod val="85000"/>
                        </a:schemeClr>
                      </a:solidFill>
                    </a:ln>
                  </pic:spPr>
                </pic:pic>
              </a:graphicData>
            </a:graphic>
          </wp:inline>
        </w:drawing>
      </w:r>
    </w:p>
    <w:p w14:paraId="6C3325EF" w14:textId="77777777" w:rsidR="005B50E0" w:rsidRDefault="005B50E0" w:rsidP="007204D6">
      <w:pPr>
        <w:pStyle w:val="Hoofdtekst"/>
      </w:pPr>
    </w:p>
    <w:p w14:paraId="49CE3F38" w14:textId="5475A6FC" w:rsidR="005B50E0" w:rsidRDefault="005B50E0" w:rsidP="007204D6">
      <w:pPr>
        <w:pStyle w:val="Hoofdtekst"/>
      </w:pPr>
      <w:r>
        <w:t xml:space="preserve">Door het inlezen van deze file is een pagina automatisch </w:t>
      </w:r>
      <w:proofErr w:type="spellStart"/>
      <w:r>
        <w:t>beveligd</w:t>
      </w:r>
      <w:proofErr w:type="spellEnd"/>
      <w:r>
        <w:t>.</w:t>
      </w:r>
    </w:p>
    <w:p w14:paraId="085C354E" w14:textId="77777777" w:rsidR="005B50E0" w:rsidRDefault="005B50E0" w:rsidP="007204D6">
      <w:pPr>
        <w:pStyle w:val="Hoofdtekst"/>
      </w:pPr>
    </w:p>
    <w:p w14:paraId="4093ED7C" w14:textId="5C51098B" w:rsidR="005B50E0" w:rsidRDefault="005B50E0" w:rsidP="005B50E0">
      <w:pPr>
        <w:pStyle w:val="Heading2"/>
      </w:pPr>
      <w:bookmarkStart w:id="45" w:name="_Toc456265474"/>
      <w:r>
        <w:t>Uitloggen</w:t>
      </w:r>
      <w:bookmarkEnd w:id="45"/>
    </w:p>
    <w:p w14:paraId="4E397963" w14:textId="4565489E" w:rsidR="005B50E0" w:rsidRDefault="005B50E0" w:rsidP="005B50E0">
      <w:pPr>
        <w:pStyle w:val="Hoofdtekst"/>
      </w:pPr>
      <w:r>
        <w:t xml:space="preserve">Als je een gebruiker laat inloggen, moet je ook de mogelijkheid bieden om uit te loggen. Open het bestand </w:t>
      </w:r>
      <w:proofErr w:type="spellStart"/>
      <w:r>
        <w:rPr>
          <w:b/>
        </w:rPr>
        <w:t>logout.php</w:t>
      </w:r>
      <w:proofErr w:type="spellEnd"/>
      <w:r>
        <w:t xml:space="preserve"> en geef het deze inhoud:</w:t>
      </w:r>
    </w:p>
    <w:p w14:paraId="49EDDDDD" w14:textId="77777777" w:rsidR="005B50E0" w:rsidRDefault="005B50E0" w:rsidP="005B50E0">
      <w:pPr>
        <w:pStyle w:val="Hoofdtekst"/>
      </w:pPr>
    </w:p>
    <w:p w14:paraId="599FAD5D" w14:textId="4D63F258" w:rsidR="005B50E0" w:rsidRDefault="00813C69" w:rsidP="005B50E0">
      <w:pPr>
        <w:pStyle w:val="Hoofdtekst"/>
      </w:pPr>
      <w:r>
        <w:rPr>
          <w:noProof/>
          <w:lang w:val="en-US" w:eastAsia="en-US"/>
        </w:rPr>
        <w:drawing>
          <wp:inline distT="0" distB="0" distL="0" distR="0" wp14:anchorId="0E5500EC" wp14:editId="653BA8A6">
            <wp:extent cx="1756800" cy="1173600"/>
            <wp:effectExtent l="25400" t="25400" r="21590" b="203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4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56800" cy="1173600"/>
                    </a:xfrm>
                    <a:prstGeom prst="rect">
                      <a:avLst/>
                    </a:prstGeom>
                    <a:ln>
                      <a:solidFill>
                        <a:schemeClr val="bg1">
                          <a:lumMod val="85000"/>
                        </a:schemeClr>
                      </a:solidFill>
                    </a:ln>
                  </pic:spPr>
                </pic:pic>
              </a:graphicData>
            </a:graphic>
          </wp:inline>
        </w:drawing>
      </w:r>
    </w:p>
    <w:p w14:paraId="59F1627D" w14:textId="77777777" w:rsidR="00813C69" w:rsidRDefault="00813C69" w:rsidP="005B50E0">
      <w:pPr>
        <w:pStyle w:val="Hoofdtekst"/>
      </w:pPr>
    </w:p>
    <w:p w14:paraId="1C5C43EF" w14:textId="5447F582" w:rsidR="00813C69" w:rsidRDefault="00E07427" w:rsidP="00740CEF">
      <w:pPr>
        <w:pStyle w:val="Hoofdtekst"/>
        <w:outlineLvl w:val="0"/>
      </w:pPr>
      <w:r>
        <w:t>Dat is alles wat nodig is om uit te loggen: de sessie starten, dan de sessie vernietigen</w:t>
      </w:r>
      <w:r w:rsidR="00740CEF">
        <w:t xml:space="preserve"> met </w:t>
      </w:r>
      <w:proofErr w:type="spellStart"/>
      <w:r w:rsidR="00740CEF" w:rsidRPr="00740CEF">
        <w:rPr>
          <w:b/>
        </w:rPr>
        <w:t>session_</w:t>
      </w:r>
      <w:proofErr w:type="gramStart"/>
      <w:r w:rsidR="00740CEF" w:rsidRPr="00740CEF">
        <w:rPr>
          <w:b/>
        </w:rPr>
        <w:t>destroy</w:t>
      </w:r>
      <w:proofErr w:type="spellEnd"/>
      <w:r w:rsidR="00740CEF" w:rsidRPr="00740CEF">
        <w:rPr>
          <w:b/>
        </w:rPr>
        <w:t>(</w:t>
      </w:r>
      <w:proofErr w:type="gramEnd"/>
      <w:r w:rsidR="00740CEF" w:rsidRPr="00740CEF">
        <w:rPr>
          <w:b/>
        </w:rPr>
        <w:t>)</w:t>
      </w:r>
      <w:r>
        <w:t xml:space="preserve"> en dan, om het netjes af te handelen, de gebruiker naar het inlogformulier terugsturen.</w:t>
      </w:r>
    </w:p>
    <w:p w14:paraId="3061CCF2" w14:textId="77777777" w:rsidR="00E07427" w:rsidRDefault="00E07427" w:rsidP="005B50E0">
      <w:pPr>
        <w:pStyle w:val="Hoofdtekst"/>
      </w:pPr>
    </w:p>
    <w:p w14:paraId="2AEB1054" w14:textId="07FCF249" w:rsidR="00E07427" w:rsidRDefault="00E07427" w:rsidP="005B50E0">
      <w:pPr>
        <w:pStyle w:val="Hoofdtekst"/>
      </w:pPr>
      <w:r>
        <w:t xml:space="preserve">Als laatste heb je alleen nog een link nodig naar </w:t>
      </w:r>
      <w:proofErr w:type="spellStart"/>
      <w:r>
        <w:rPr>
          <w:b/>
        </w:rPr>
        <w:t>logout.php</w:t>
      </w:r>
      <w:proofErr w:type="spellEnd"/>
      <w:r>
        <w:t xml:space="preserve">, anders kan de gebruiker er natuurlijk niet makkelijk komen. Open </w:t>
      </w:r>
      <w:proofErr w:type="spellStart"/>
      <w:r>
        <w:rPr>
          <w:b/>
        </w:rPr>
        <w:t>home.php</w:t>
      </w:r>
      <w:proofErr w:type="spellEnd"/>
      <w:r>
        <w:t xml:space="preserve"> en voeg helemaal onderaan de pagina de link toe:</w:t>
      </w:r>
    </w:p>
    <w:p w14:paraId="34BE6A33" w14:textId="77777777" w:rsidR="00E07427" w:rsidRDefault="00E07427" w:rsidP="005B50E0">
      <w:pPr>
        <w:pStyle w:val="Hoofdtekst"/>
      </w:pPr>
    </w:p>
    <w:p w14:paraId="0DE78023" w14:textId="6FD6C750" w:rsidR="00E07427" w:rsidRDefault="00E07427" w:rsidP="005B50E0">
      <w:pPr>
        <w:pStyle w:val="Hoofdtekst"/>
      </w:pPr>
      <w:r>
        <w:rPr>
          <w:noProof/>
          <w:lang w:val="en-US" w:eastAsia="en-US"/>
        </w:rPr>
        <w:drawing>
          <wp:inline distT="0" distB="0" distL="0" distR="0" wp14:anchorId="1DA94412" wp14:editId="5D1C95B2">
            <wp:extent cx="3769200" cy="262800"/>
            <wp:effectExtent l="25400" t="25400" r="15875" b="171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4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69200" cy="262800"/>
                    </a:xfrm>
                    <a:prstGeom prst="rect">
                      <a:avLst/>
                    </a:prstGeom>
                    <a:ln>
                      <a:solidFill>
                        <a:schemeClr val="bg1">
                          <a:lumMod val="85000"/>
                        </a:schemeClr>
                      </a:solidFill>
                    </a:ln>
                  </pic:spPr>
                </pic:pic>
              </a:graphicData>
            </a:graphic>
          </wp:inline>
        </w:drawing>
      </w:r>
    </w:p>
    <w:p w14:paraId="240125BE" w14:textId="77777777" w:rsidR="00E07427" w:rsidRDefault="00E07427" w:rsidP="005B50E0">
      <w:pPr>
        <w:pStyle w:val="Hoofdtekst"/>
      </w:pPr>
    </w:p>
    <w:p w14:paraId="4BE8D733" w14:textId="3E5D8022" w:rsidR="00E07427" w:rsidRDefault="00FB379F" w:rsidP="00FB379F">
      <w:pPr>
        <w:pStyle w:val="Heading1"/>
      </w:pPr>
      <w:bookmarkStart w:id="46" w:name="_Toc456265475"/>
      <w:r>
        <w:lastRenderedPageBreak/>
        <w:t>7. Bestanden uploaden</w:t>
      </w:r>
      <w:bookmarkEnd w:id="46"/>
    </w:p>
    <w:p w14:paraId="34D7301C" w14:textId="378E61A3" w:rsidR="00FB379F" w:rsidRDefault="00FB379F" w:rsidP="00E07427">
      <w:pPr>
        <w:pStyle w:val="Hoofdtekst"/>
      </w:pPr>
      <w:r>
        <w:t xml:space="preserve">Nu we het </w:t>
      </w:r>
      <w:proofErr w:type="spellStart"/>
      <w:r>
        <w:t>basisideel</w:t>
      </w:r>
      <w:proofErr w:type="spellEnd"/>
      <w:r>
        <w:t xml:space="preserve"> van het ledenbeheer af hebben willen we graag nog wat extra’s toevoegen:</w:t>
      </w:r>
      <w:r w:rsidR="00A76C46">
        <w:t xml:space="preserve"> we willen per gebruiker een foto kunnen uploaden.</w:t>
      </w:r>
    </w:p>
    <w:p w14:paraId="03282E8C" w14:textId="77777777" w:rsidR="00A76C46" w:rsidRDefault="00A76C46" w:rsidP="00E07427">
      <w:pPr>
        <w:pStyle w:val="Hoofdtekst"/>
      </w:pPr>
    </w:p>
    <w:p w14:paraId="6C448D92" w14:textId="71F19246" w:rsidR="00A76C46" w:rsidRDefault="00A76C46" w:rsidP="00A76C46">
      <w:pPr>
        <w:pStyle w:val="Heading2"/>
      </w:pPr>
      <w:bookmarkStart w:id="47" w:name="_Toc456265476"/>
      <w:r>
        <w:t>Hoe werkt een upload?</w:t>
      </w:r>
      <w:bookmarkEnd w:id="47"/>
    </w:p>
    <w:p w14:paraId="1CF80557" w14:textId="0E77145C" w:rsidR="00A76C46" w:rsidRDefault="0008543B" w:rsidP="00E07427">
      <w:pPr>
        <w:pStyle w:val="Hoofdtekst"/>
      </w:pPr>
      <w:r>
        <w:t xml:space="preserve">Een </w:t>
      </w:r>
      <w:proofErr w:type="spellStart"/>
      <w:r>
        <w:t>bestandupload</w:t>
      </w:r>
      <w:proofErr w:type="spellEnd"/>
      <w:r>
        <w:t xml:space="preserve"> begint met een </w:t>
      </w:r>
      <w:r w:rsidRPr="0008543B">
        <w:rPr>
          <w:b/>
        </w:rPr>
        <w:t>&lt;input&gt;</w:t>
      </w:r>
      <w:r>
        <w:t xml:space="preserve"> van het type “file” in een formulier. Dit wordt door een webbrowser </w:t>
      </w:r>
      <w:r w:rsidR="00735748">
        <w:t>vertaald naar een bestandsveld waarmee de gebruiker een bestand op zijn PC kan uitkiezen.</w:t>
      </w:r>
    </w:p>
    <w:p w14:paraId="2BF5C443" w14:textId="77777777" w:rsidR="00735748" w:rsidRDefault="00735748" w:rsidP="00E07427">
      <w:pPr>
        <w:pStyle w:val="Hoofdtekst"/>
      </w:pPr>
    </w:p>
    <w:p w14:paraId="0954D4FB" w14:textId="5C2EFA25" w:rsidR="00735748" w:rsidRDefault="00735748" w:rsidP="00E07427">
      <w:pPr>
        <w:pStyle w:val="Hoofdtekst"/>
      </w:pPr>
      <w:r>
        <w:t>Wanneer het formulier wordt ingestuurd zal de browser automatisch een upload naar de webserver starten. Als dit lukt zal de webserver het bestand op een tijdelijke plek opslaan, en aan PHP doorgeven wa</w:t>
      </w:r>
      <w:r w:rsidR="000173DF">
        <w:t xml:space="preserve">ar het </w:t>
      </w:r>
      <w:proofErr w:type="spellStart"/>
      <w:r w:rsidR="000173DF">
        <w:t>geuploade</w:t>
      </w:r>
      <w:proofErr w:type="spellEnd"/>
      <w:r w:rsidR="000173DF">
        <w:t xml:space="preserve"> bestand staat.</w:t>
      </w:r>
    </w:p>
    <w:p w14:paraId="44967C65" w14:textId="77777777" w:rsidR="000173DF" w:rsidRDefault="000173DF" w:rsidP="00E07427">
      <w:pPr>
        <w:pStyle w:val="Hoofdtekst"/>
      </w:pPr>
    </w:p>
    <w:p w14:paraId="113F33E9" w14:textId="509E7F53" w:rsidR="000173DF" w:rsidRDefault="000173DF" w:rsidP="00E07427">
      <w:pPr>
        <w:pStyle w:val="Hoofdtekst"/>
      </w:pPr>
      <w:r>
        <w:t>In PHP moet je een aantal stappen doorlopen:</w:t>
      </w:r>
    </w:p>
    <w:p w14:paraId="40B73CA6" w14:textId="77777777" w:rsidR="000173DF" w:rsidRDefault="000173DF" w:rsidP="00E07427">
      <w:pPr>
        <w:pStyle w:val="Hoofdtekst"/>
      </w:pPr>
    </w:p>
    <w:p w14:paraId="33A7C96C" w14:textId="68ACFFC9" w:rsidR="000173DF" w:rsidRDefault="000173DF" w:rsidP="000173DF">
      <w:pPr>
        <w:pStyle w:val="Hoofdtekst"/>
        <w:numPr>
          <w:ilvl w:val="0"/>
          <w:numId w:val="40"/>
        </w:numPr>
      </w:pPr>
      <w:r>
        <w:t>Het bestand controleren (bijvoorbeeld op type, grootte, etc.)</w:t>
      </w:r>
    </w:p>
    <w:p w14:paraId="6B8776E1" w14:textId="4085D02D" w:rsidR="000173DF" w:rsidRDefault="000173DF" w:rsidP="000173DF">
      <w:pPr>
        <w:pStyle w:val="Hoofdtekst"/>
        <w:numPr>
          <w:ilvl w:val="0"/>
          <w:numId w:val="40"/>
        </w:numPr>
      </w:pPr>
      <w:r>
        <w:t>Bepalen in welke map het bestand moet komen te staan</w:t>
      </w:r>
    </w:p>
    <w:p w14:paraId="4BBD8435" w14:textId="7E8A9DC9" w:rsidR="000173DF" w:rsidRDefault="000173DF" w:rsidP="000173DF">
      <w:pPr>
        <w:pStyle w:val="Hoofdtekst"/>
        <w:numPr>
          <w:ilvl w:val="0"/>
          <w:numId w:val="40"/>
        </w:numPr>
      </w:pPr>
      <w:r>
        <w:t>Bepalen hoe het bestand moet gaan heten</w:t>
      </w:r>
    </w:p>
    <w:p w14:paraId="68902FE7" w14:textId="26D4254D" w:rsidR="000173DF" w:rsidRDefault="000173DF" w:rsidP="000173DF">
      <w:pPr>
        <w:pStyle w:val="Hoofdtekst"/>
        <w:numPr>
          <w:ilvl w:val="0"/>
          <w:numId w:val="40"/>
        </w:numPr>
      </w:pPr>
      <w:r>
        <w:t>Het bestand met de juiste naam in de juiste map plaatsen</w:t>
      </w:r>
    </w:p>
    <w:p w14:paraId="4FDDB914" w14:textId="3B4EA9F8" w:rsidR="000173DF" w:rsidRDefault="000173DF" w:rsidP="000173DF">
      <w:pPr>
        <w:pStyle w:val="Hoofdtekst"/>
      </w:pPr>
    </w:p>
    <w:p w14:paraId="53DB55FA" w14:textId="234CBD31" w:rsidR="000173DF" w:rsidRDefault="000173DF" w:rsidP="000173DF">
      <w:pPr>
        <w:pStyle w:val="Hoofdtekst"/>
      </w:pPr>
      <w:r>
        <w:t xml:space="preserve">Vaak </w:t>
      </w:r>
      <w:proofErr w:type="spellStart"/>
      <w:r>
        <w:t>zul</w:t>
      </w:r>
      <w:proofErr w:type="spellEnd"/>
      <w:r>
        <w:t xml:space="preserve"> je de plaats en naam van het bestand ook in een database willen opslaan, maar dat is natuurlijk niet verplicht.</w:t>
      </w:r>
    </w:p>
    <w:p w14:paraId="42B2721A" w14:textId="77777777" w:rsidR="008A1AAC" w:rsidRDefault="008A1AAC" w:rsidP="000173DF">
      <w:pPr>
        <w:pStyle w:val="Hoofdtekst"/>
      </w:pPr>
    </w:p>
    <w:p w14:paraId="5EAAA71D" w14:textId="688CF7DB" w:rsidR="008A1AAC" w:rsidRDefault="008A1AAC" w:rsidP="008A1AAC">
      <w:pPr>
        <w:pStyle w:val="Heading2"/>
      </w:pPr>
      <w:bookmarkStart w:id="48" w:name="_Toc456265477"/>
      <w:r>
        <w:t>De upload-map</w:t>
      </w:r>
      <w:bookmarkEnd w:id="48"/>
    </w:p>
    <w:p w14:paraId="53D9E0AC" w14:textId="0DDB25B8" w:rsidR="008A1AAC" w:rsidRDefault="008A1AAC" w:rsidP="000173DF">
      <w:pPr>
        <w:pStyle w:val="Hoofdtekst"/>
      </w:pPr>
      <w:r>
        <w:t xml:space="preserve">Normaliter heeft PHP op je website geen schrijf-toegang, dit zou een beveiligings-risico kunnen zijn, maar voor </w:t>
      </w:r>
      <w:proofErr w:type="spellStart"/>
      <w:r>
        <w:t>uploads</w:t>
      </w:r>
      <w:proofErr w:type="spellEnd"/>
      <w:r>
        <w:t xml:space="preserve"> moeten we een uitzondering kunnen maken. </w:t>
      </w:r>
    </w:p>
    <w:p w14:paraId="4573FDC4" w14:textId="77777777" w:rsidR="008A1AAC" w:rsidRDefault="008A1AAC" w:rsidP="000173DF">
      <w:pPr>
        <w:pStyle w:val="Hoofdtekst"/>
      </w:pPr>
    </w:p>
    <w:p w14:paraId="2B42AB55" w14:textId="6A26EDF6" w:rsidR="008A1AAC" w:rsidRDefault="008A1AAC" w:rsidP="000173DF">
      <w:pPr>
        <w:pStyle w:val="Hoofdtekst"/>
      </w:pPr>
      <w:r>
        <w:t xml:space="preserve">Maak binnen je map </w:t>
      </w:r>
      <w:r w:rsidR="0078070F">
        <w:rPr>
          <w:b/>
        </w:rPr>
        <w:t>BACK2</w:t>
      </w:r>
      <w:r>
        <w:t xml:space="preserve"> een nieuwe map met de naam </w:t>
      </w:r>
      <w:proofErr w:type="spellStart"/>
      <w:r>
        <w:rPr>
          <w:b/>
        </w:rPr>
        <w:t>uploads</w:t>
      </w:r>
      <w:proofErr w:type="spellEnd"/>
      <w:r>
        <w:t xml:space="preserve">. Om deze map van de juiste rechten te kunnen voorzien kun je het beste een </w:t>
      </w:r>
      <w:proofErr w:type="gramStart"/>
      <w:r>
        <w:t xml:space="preserve">FTP </w:t>
      </w:r>
      <w:proofErr w:type="spellStart"/>
      <w:r>
        <w:t>client</w:t>
      </w:r>
      <w:proofErr w:type="spellEnd"/>
      <w:proofErr w:type="gramEnd"/>
      <w:r>
        <w:t xml:space="preserve"> gebruiken, bijvoorbeeld </w:t>
      </w:r>
      <w:proofErr w:type="spellStart"/>
      <w:r>
        <w:t>FileZilla</w:t>
      </w:r>
      <w:proofErr w:type="spellEnd"/>
      <w:r>
        <w:t xml:space="preserve">. Log met </w:t>
      </w:r>
      <w:proofErr w:type="spellStart"/>
      <w:r>
        <w:t>FileZilla</w:t>
      </w:r>
      <w:proofErr w:type="spellEnd"/>
      <w:r>
        <w:t xml:space="preserve"> in op je website op </w:t>
      </w:r>
      <w:r w:rsidRPr="008A1AAC">
        <w:rPr>
          <w:b/>
        </w:rPr>
        <w:t>ftp.ict-lab.nl</w:t>
      </w:r>
      <w:r>
        <w:t xml:space="preserve">, blader naar de net gemaakt map </w:t>
      </w:r>
      <w:proofErr w:type="spellStart"/>
      <w:r>
        <w:rPr>
          <w:b/>
        </w:rPr>
        <w:t>uploads</w:t>
      </w:r>
      <w:proofErr w:type="spellEnd"/>
      <w:r>
        <w:t xml:space="preserve">, rechts-klik op de map en kies “File </w:t>
      </w:r>
      <w:proofErr w:type="spellStart"/>
      <w:r>
        <w:t>permissions</w:t>
      </w:r>
      <w:proofErr w:type="spellEnd"/>
      <w:r>
        <w:t xml:space="preserve">”. Stel de </w:t>
      </w:r>
      <w:proofErr w:type="spellStart"/>
      <w:r>
        <w:t>permissions</w:t>
      </w:r>
      <w:proofErr w:type="spellEnd"/>
      <w:r>
        <w:t xml:space="preserve"> in zoals aangegeven:</w:t>
      </w:r>
    </w:p>
    <w:p w14:paraId="586523BD" w14:textId="77777777" w:rsidR="008A1AAC" w:rsidRDefault="008A1AAC" w:rsidP="000173DF">
      <w:pPr>
        <w:pStyle w:val="Hoofdtekst"/>
      </w:pPr>
    </w:p>
    <w:p w14:paraId="43BA243C" w14:textId="75EC1DBB" w:rsidR="008A1AAC" w:rsidRDefault="00B139DC" w:rsidP="00B139DC">
      <w:pPr>
        <w:pStyle w:val="Hoofdtekst"/>
        <w:jc w:val="center"/>
      </w:pPr>
      <w:r>
        <w:rPr>
          <w:noProof/>
          <w:lang w:val="en-US" w:eastAsia="en-US"/>
        </w:rPr>
        <w:drawing>
          <wp:inline distT="0" distB="0" distL="0" distR="0" wp14:anchorId="7E3D8791" wp14:editId="560E7633">
            <wp:extent cx="2046495" cy="3053292"/>
            <wp:effectExtent l="0" t="0" r="1143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4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78107" cy="3100456"/>
                    </a:xfrm>
                    <a:prstGeom prst="rect">
                      <a:avLst/>
                    </a:prstGeom>
                  </pic:spPr>
                </pic:pic>
              </a:graphicData>
            </a:graphic>
          </wp:inline>
        </w:drawing>
      </w:r>
    </w:p>
    <w:p w14:paraId="03D96630" w14:textId="77777777" w:rsidR="00B139DC" w:rsidRPr="008A1AAC" w:rsidRDefault="00B139DC" w:rsidP="00B139DC">
      <w:pPr>
        <w:pStyle w:val="Hoofdtekst"/>
      </w:pPr>
    </w:p>
    <w:p w14:paraId="207E2B38" w14:textId="77777777" w:rsidR="000173DF" w:rsidRDefault="000173DF" w:rsidP="000173DF">
      <w:pPr>
        <w:pStyle w:val="Hoofdtekst"/>
      </w:pPr>
    </w:p>
    <w:p w14:paraId="5202BCF8" w14:textId="60ED5F82" w:rsidR="000173DF" w:rsidRDefault="000173DF" w:rsidP="000173DF">
      <w:pPr>
        <w:pStyle w:val="Heading2"/>
      </w:pPr>
      <w:bookmarkStart w:id="49" w:name="_Toc456265478"/>
      <w:r>
        <w:t>Het upload-formulier</w:t>
      </w:r>
      <w:bookmarkEnd w:id="49"/>
    </w:p>
    <w:p w14:paraId="4E184A76" w14:textId="66822899" w:rsidR="000173DF" w:rsidRDefault="000173DF" w:rsidP="000173DF">
      <w:pPr>
        <w:pStyle w:val="Hoofdtekst"/>
      </w:pPr>
      <w:r>
        <w:t xml:space="preserve">Maak een nieuw bestand met de naam </w:t>
      </w:r>
      <w:proofErr w:type="spellStart"/>
      <w:r>
        <w:rPr>
          <w:b/>
        </w:rPr>
        <w:t>foto.php</w:t>
      </w:r>
      <w:proofErr w:type="spellEnd"/>
      <w:r>
        <w:t xml:space="preserve">, in dit bestand gaan we de bestaande foto tonen voor een user, en een </w:t>
      </w:r>
      <w:proofErr w:type="spellStart"/>
      <w:r>
        <w:t>formuier</w:t>
      </w:r>
      <w:proofErr w:type="spellEnd"/>
      <w:r>
        <w:t xml:space="preserve"> om een nieuwe foto te uploaden.</w:t>
      </w:r>
    </w:p>
    <w:p w14:paraId="402F0290" w14:textId="77777777" w:rsidR="000173DF" w:rsidRDefault="000173DF" w:rsidP="000173DF">
      <w:pPr>
        <w:pStyle w:val="Hoofdtekst"/>
      </w:pPr>
    </w:p>
    <w:p w14:paraId="3D3F568D" w14:textId="33B505F6" w:rsidR="000173DF" w:rsidRDefault="000173DF" w:rsidP="000173DF">
      <w:pPr>
        <w:pStyle w:val="Hoofdtekst"/>
      </w:pPr>
      <w:r>
        <w:t xml:space="preserve">Open het bestand </w:t>
      </w:r>
      <w:proofErr w:type="spellStart"/>
      <w:r>
        <w:rPr>
          <w:b/>
        </w:rPr>
        <w:t>home.php</w:t>
      </w:r>
      <w:proofErr w:type="spellEnd"/>
      <w:r>
        <w:t xml:space="preserve"> en voeg weer een </w:t>
      </w:r>
      <w:proofErr w:type="spellStart"/>
      <w:r>
        <w:t>headercel</w:t>
      </w:r>
      <w:proofErr w:type="spellEnd"/>
      <w:r>
        <w:t xml:space="preserve"> en een </w:t>
      </w:r>
      <w:proofErr w:type="spellStart"/>
      <w:r>
        <w:t>datacel</w:t>
      </w:r>
      <w:proofErr w:type="spellEnd"/>
      <w:r>
        <w:t xml:space="preserve"> toe met de juiste link naar </w:t>
      </w:r>
      <w:proofErr w:type="spellStart"/>
      <w:r>
        <w:rPr>
          <w:b/>
        </w:rPr>
        <w:t>foto.php</w:t>
      </w:r>
      <w:proofErr w:type="spellEnd"/>
      <w:r>
        <w:t xml:space="preserve"> </w:t>
      </w:r>
      <w:r w:rsidR="008A1AAC">
        <w:t xml:space="preserve">inclusief het ID van de user </w:t>
      </w:r>
      <w:r>
        <w:t>(zie bij de pijlen):</w:t>
      </w:r>
    </w:p>
    <w:p w14:paraId="78834FBC" w14:textId="77777777" w:rsidR="000173DF" w:rsidRDefault="000173DF" w:rsidP="000173DF">
      <w:pPr>
        <w:pStyle w:val="Hoofdtekst"/>
      </w:pPr>
    </w:p>
    <w:p w14:paraId="6096E292" w14:textId="3EBB13F9" w:rsidR="000173DF" w:rsidRDefault="008A1AAC" w:rsidP="000173DF">
      <w:pPr>
        <w:pStyle w:val="Hoofdtekst"/>
      </w:pPr>
      <w:r>
        <w:rPr>
          <w:noProof/>
          <w:lang w:val="en-US" w:eastAsia="en-US"/>
        </w:rPr>
        <mc:AlternateContent>
          <mc:Choice Requires="wps">
            <w:drawing>
              <wp:anchor distT="0" distB="0" distL="114300" distR="114300" simplePos="0" relativeHeight="251698688" behindDoc="0" locked="0" layoutInCell="1" allowOverlap="1" wp14:anchorId="29FA17C7" wp14:editId="0ECEEF0A">
                <wp:simplePos x="0" y="0"/>
                <wp:positionH relativeFrom="column">
                  <wp:posOffset>4596342</wp:posOffset>
                </wp:positionH>
                <wp:positionV relativeFrom="paragraph">
                  <wp:posOffset>4539192</wp:posOffset>
                </wp:positionV>
                <wp:extent cx="344805" cy="114935"/>
                <wp:effectExtent l="0" t="0" r="36195" b="37465"/>
                <wp:wrapNone/>
                <wp:docPr id="60" name="Left Arrow 60"/>
                <wp:cNvGraphicFramePr/>
                <a:graphic xmlns:a="http://schemas.openxmlformats.org/drawingml/2006/main">
                  <a:graphicData uri="http://schemas.microsoft.com/office/word/2010/wordprocessingShape">
                    <wps:wsp>
                      <wps:cNvSpPr/>
                      <wps:spPr>
                        <a:xfrm>
                          <a:off x="0" y="0"/>
                          <a:ext cx="344805" cy="114935"/>
                        </a:xfrm>
                        <a:prstGeom prst="leftArrow">
                          <a:avLst/>
                        </a:prstGeom>
                        <a:ln w="12700"/>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43640B76" id="Left Arrow 60" o:spid="_x0000_s1026" type="#_x0000_t66" style="position:absolute;margin-left:361.9pt;margin-top:357.4pt;width:27.15pt;height:9.05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" adj="3600" fillcolor="#9bbb59 [3206]" strokecolor="#4e6128 [1606]" strokeweight="1pt"/>
            </w:pict>
          </mc:Fallback>
        </mc:AlternateContent>
      </w:r>
      <w:r>
        <w:rPr>
          <w:noProof/>
          <w:lang w:val="en-US" w:eastAsia="en-US"/>
        </w:rPr>
        <mc:AlternateContent>
          <mc:Choice Requires="wps">
            <w:drawing>
              <wp:anchor distT="0" distB="0" distL="114300" distR="114300" simplePos="0" relativeHeight="251696640" behindDoc="0" locked="0" layoutInCell="1" allowOverlap="1" wp14:anchorId="6A941F63" wp14:editId="21F13CED">
                <wp:simplePos x="0" y="0"/>
                <wp:positionH relativeFrom="column">
                  <wp:posOffset>1515533</wp:posOffset>
                </wp:positionH>
                <wp:positionV relativeFrom="paragraph">
                  <wp:posOffset>2090632</wp:posOffset>
                </wp:positionV>
                <wp:extent cx="344805" cy="114935"/>
                <wp:effectExtent l="0" t="0" r="36195" b="37465"/>
                <wp:wrapNone/>
                <wp:docPr id="50" name="Left Arrow 50"/>
                <wp:cNvGraphicFramePr/>
                <a:graphic xmlns:a="http://schemas.openxmlformats.org/drawingml/2006/main">
                  <a:graphicData uri="http://schemas.microsoft.com/office/word/2010/wordprocessingShape">
                    <wps:wsp>
                      <wps:cNvSpPr/>
                      <wps:spPr>
                        <a:xfrm>
                          <a:off x="0" y="0"/>
                          <a:ext cx="344805" cy="114935"/>
                        </a:xfrm>
                        <a:prstGeom prst="leftArrow">
                          <a:avLst/>
                        </a:prstGeom>
                        <a:ln w="12700"/>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50B372FA" id="Left Arrow 50" o:spid="_x0000_s1026" type="#_x0000_t66" style="position:absolute;margin-left:119.35pt;margin-top:164.6pt;width:27.15pt;height:9.0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" adj="3600" fillcolor="#9bbb59 [3206]" strokecolor="#4e6128 [1606]" strokeweight="1pt"/>
            </w:pict>
          </mc:Fallback>
        </mc:AlternateContent>
      </w:r>
      <w:r>
        <w:rPr>
          <w:noProof/>
          <w:lang w:val="en-US" w:eastAsia="en-US"/>
        </w:rPr>
        <w:drawing>
          <wp:inline distT="0" distB="0" distL="0" distR="0" wp14:anchorId="435F0B6B" wp14:editId="4631E2E1">
            <wp:extent cx="4971600" cy="5788800"/>
            <wp:effectExtent l="25400" t="25400" r="32385" b="279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4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71600" cy="5788800"/>
                    </a:xfrm>
                    <a:prstGeom prst="rect">
                      <a:avLst/>
                    </a:prstGeom>
                    <a:ln>
                      <a:solidFill>
                        <a:schemeClr val="bg1">
                          <a:lumMod val="85000"/>
                        </a:schemeClr>
                      </a:solidFill>
                    </a:ln>
                  </pic:spPr>
                </pic:pic>
              </a:graphicData>
            </a:graphic>
          </wp:inline>
        </w:drawing>
      </w:r>
    </w:p>
    <w:p w14:paraId="2A5C7111" w14:textId="3EA166AE" w:rsidR="000173DF" w:rsidRDefault="000173DF" w:rsidP="000173DF">
      <w:pPr>
        <w:pStyle w:val="Hoofdtekst"/>
      </w:pPr>
    </w:p>
    <w:p w14:paraId="02D9A85C" w14:textId="61BFE44F" w:rsidR="00B139DC" w:rsidRDefault="00117FD6" w:rsidP="000173DF">
      <w:pPr>
        <w:pStyle w:val="Hoofdtekst"/>
      </w:pPr>
      <w:r>
        <w:t xml:space="preserve">Nu kunnen we in </w:t>
      </w:r>
      <w:proofErr w:type="spellStart"/>
      <w:r>
        <w:rPr>
          <w:b/>
        </w:rPr>
        <w:t>foto.php</w:t>
      </w:r>
      <w:proofErr w:type="spellEnd"/>
      <w:r>
        <w:t xml:space="preserve"> de code toevoegen om het ID uit de URL te lezen, die we daarna </w:t>
      </w:r>
      <w:r w:rsidR="00301A27">
        <w:t>a</w:t>
      </w:r>
      <w:r w:rsidR="000A0169">
        <w:t xml:space="preserve">an het formulier gaan toevoegen. Voeg de volgende </w:t>
      </w:r>
      <w:proofErr w:type="gramStart"/>
      <w:r w:rsidR="000A0169">
        <w:t>PHP code</w:t>
      </w:r>
      <w:proofErr w:type="gramEnd"/>
      <w:r w:rsidR="000A0169">
        <w:t xml:space="preserve"> toe helemaal bovenaan de pagina (dus nog voor de </w:t>
      </w:r>
      <w:proofErr w:type="spellStart"/>
      <w:r w:rsidR="000A0169" w:rsidRPr="003673E6">
        <w:rPr>
          <w:b/>
        </w:rPr>
        <w:t>doctype</w:t>
      </w:r>
      <w:proofErr w:type="spellEnd"/>
      <w:r w:rsidR="000A0169">
        <w:t>):</w:t>
      </w:r>
    </w:p>
    <w:p w14:paraId="19A69447" w14:textId="77777777" w:rsidR="000A0169" w:rsidRDefault="000A0169" w:rsidP="000173DF">
      <w:pPr>
        <w:pStyle w:val="Hoofdtekst"/>
      </w:pPr>
    </w:p>
    <w:p w14:paraId="269318A6" w14:textId="58516CE0" w:rsidR="000A0169" w:rsidRDefault="000A0169" w:rsidP="000173DF">
      <w:pPr>
        <w:pStyle w:val="Hoofdtekst"/>
      </w:pPr>
      <w:r>
        <w:rPr>
          <w:noProof/>
          <w:lang w:val="en-US" w:eastAsia="en-US"/>
        </w:rPr>
        <w:drawing>
          <wp:inline distT="0" distB="0" distL="0" distR="0" wp14:anchorId="46CAB500" wp14:editId="083915AE">
            <wp:extent cx="1519200" cy="280800"/>
            <wp:effectExtent l="25400" t="25400" r="30480" b="241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4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19200" cy="280800"/>
                    </a:xfrm>
                    <a:prstGeom prst="rect">
                      <a:avLst/>
                    </a:prstGeom>
                    <a:ln>
                      <a:solidFill>
                        <a:schemeClr val="bg1">
                          <a:lumMod val="85000"/>
                        </a:schemeClr>
                      </a:solidFill>
                    </a:ln>
                  </pic:spPr>
                </pic:pic>
              </a:graphicData>
            </a:graphic>
          </wp:inline>
        </w:drawing>
      </w:r>
    </w:p>
    <w:p w14:paraId="00F846F3" w14:textId="77777777" w:rsidR="00301A27" w:rsidRDefault="00301A27" w:rsidP="000173DF">
      <w:pPr>
        <w:pStyle w:val="Hoofdtekst"/>
      </w:pPr>
    </w:p>
    <w:p w14:paraId="61601B1F" w14:textId="77777777" w:rsidR="006025DA" w:rsidRDefault="006025DA" w:rsidP="000173DF">
      <w:pPr>
        <w:pStyle w:val="Hoofdtekst"/>
      </w:pPr>
    </w:p>
    <w:p w14:paraId="3EFD5213" w14:textId="77777777" w:rsidR="006025DA" w:rsidRDefault="006025DA" w:rsidP="000173DF">
      <w:pPr>
        <w:pStyle w:val="Hoofdtekst"/>
      </w:pPr>
    </w:p>
    <w:p w14:paraId="0EA73FE5" w14:textId="2F12A532" w:rsidR="00301A27" w:rsidRDefault="00492A11" w:rsidP="000173DF">
      <w:pPr>
        <w:pStyle w:val="Hoofdtekst"/>
      </w:pPr>
      <w:r>
        <w:t>Voeg nu het</w:t>
      </w:r>
      <w:r w:rsidR="000A0169">
        <w:t xml:space="preserve"> upload-formulier </w:t>
      </w:r>
      <w:r>
        <w:t>toe</w:t>
      </w:r>
      <w:r w:rsidR="000A0169">
        <w:t xml:space="preserve"> in de </w:t>
      </w:r>
      <w:r w:rsidR="000A0169">
        <w:rPr>
          <w:b/>
        </w:rPr>
        <w:t>&lt;body&gt;</w:t>
      </w:r>
      <w:r w:rsidR="000A0169">
        <w:t xml:space="preserve"> van de pagina:</w:t>
      </w:r>
    </w:p>
    <w:p w14:paraId="73B4F8A1" w14:textId="77777777" w:rsidR="000A0169" w:rsidRDefault="000A0169" w:rsidP="000173DF">
      <w:pPr>
        <w:pStyle w:val="Hoofdtekst"/>
      </w:pPr>
    </w:p>
    <w:p w14:paraId="7456B818" w14:textId="28626130" w:rsidR="000A0169" w:rsidRDefault="0027073B" w:rsidP="000173DF">
      <w:pPr>
        <w:pStyle w:val="Hoofdtekst"/>
      </w:pPr>
      <w:r>
        <w:rPr>
          <w:noProof/>
          <w:lang w:val="en-US" w:eastAsia="en-US"/>
        </w:rPr>
        <w:drawing>
          <wp:inline distT="0" distB="0" distL="0" distR="0" wp14:anchorId="61373372" wp14:editId="529CFD87">
            <wp:extent cx="4539600" cy="1965600"/>
            <wp:effectExtent l="25400" t="25400" r="3302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5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39600" cy="1965600"/>
                    </a:xfrm>
                    <a:prstGeom prst="rect">
                      <a:avLst/>
                    </a:prstGeom>
                    <a:ln>
                      <a:solidFill>
                        <a:schemeClr val="bg1">
                          <a:lumMod val="85000"/>
                        </a:schemeClr>
                      </a:solidFill>
                    </a:ln>
                  </pic:spPr>
                </pic:pic>
              </a:graphicData>
            </a:graphic>
          </wp:inline>
        </w:drawing>
      </w:r>
    </w:p>
    <w:p w14:paraId="6BB703A6" w14:textId="77777777" w:rsidR="0027073B" w:rsidRDefault="0027073B" w:rsidP="000173DF">
      <w:pPr>
        <w:pStyle w:val="Hoofdtekst"/>
      </w:pPr>
    </w:p>
    <w:p w14:paraId="3E55C080" w14:textId="6CB48EF3" w:rsidR="0027073B" w:rsidRPr="0027073B" w:rsidRDefault="0027073B" w:rsidP="000173DF">
      <w:pPr>
        <w:pStyle w:val="Hoofdtekst"/>
      </w:pPr>
      <w:r>
        <w:t xml:space="preserve">Let op dat de </w:t>
      </w:r>
      <w:proofErr w:type="spellStart"/>
      <w:r>
        <w:rPr>
          <w:b/>
        </w:rPr>
        <w:t>enctype</w:t>
      </w:r>
      <w:proofErr w:type="spellEnd"/>
      <w:r>
        <w:t xml:space="preserve"> van het formulier goed wordt ingesteld, anders weet de browser mogelijk niet hoe hij het formulier met het bestand moet versturen!</w:t>
      </w:r>
    </w:p>
    <w:p w14:paraId="4D68A488" w14:textId="77777777" w:rsidR="007D3F72" w:rsidRDefault="007D3F72" w:rsidP="000173DF">
      <w:pPr>
        <w:pStyle w:val="Hoofdtekst"/>
      </w:pPr>
    </w:p>
    <w:p w14:paraId="427CC894" w14:textId="4A7CC277" w:rsidR="007D3F72" w:rsidRDefault="00492A11" w:rsidP="00492A11">
      <w:pPr>
        <w:pStyle w:val="Heading2"/>
      </w:pPr>
      <w:bookmarkStart w:id="50" w:name="_Toc456265479"/>
      <w:r>
        <w:t>De upload verwerken</w:t>
      </w:r>
      <w:bookmarkEnd w:id="50"/>
    </w:p>
    <w:p w14:paraId="795845DA" w14:textId="65D08E35" w:rsidR="00492A11" w:rsidRDefault="000A0758" w:rsidP="000173DF">
      <w:pPr>
        <w:pStyle w:val="Hoofdtekst"/>
      </w:pPr>
      <w:r>
        <w:t xml:space="preserve">Maak een leeg </w:t>
      </w:r>
      <w:proofErr w:type="gramStart"/>
      <w:r>
        <w:t>PHP bestand</w:t>
      </w:r>
      <w:proofErr w:type="gramEnd"/>
      <w:r>
        <w:t xml:space="preserve"> aan met de naam </w:t>
      </w:r>
      <w:r>
        <w:rPr>
          <w:b/>
        </w:rPr>
        <w:t>foto-</w:t>
      </w:r>
      <w:proofErr w:type="spellStart"/>
      <w:r>
        <w:rPr>
          <w:b/>
        </w:rPr>
        <w:t>verwerk.php</w:t>
      </w:r>
      <w:proofErr w:type="spellEnd"/>
      <w:r>
        <w:t>. In dit bestand gaan we de volgende stappen doorlopen:</w:t>
      </w:r>
    </w:p>
    <w:p w14:paraId="1694CEDC" w14:textId="77777777" w:rsidR="000A0758" w:rsidRDefault="000A0758" w:rsidP="000173DF">
      <w:pPr>
        <w:pStyle w:val="Hoofdtekst"/>
      </w:pPr>
    </w:p>
    <w:p w14:paraId="0CEC819E" w14:textId="3871D22A" w:rsidR="000A0758" w:rsidRDefault="000A0758" w:rsidP="000A0758">
      <w:pPr>
        <w:pStyle w:val="Hoofdtekst"/>
        <w:numPr>
          <w:ilvl w:val="0"/>
          <w:numId w:val="41"/>
        </w:numPr>
      </w:pPr>
      <w:r>
        <w:t>Controleren van de upload</w:t>
      </w:r>
    </w:p>
    <w:p w14:paraId="4DD15BF0" w14:textId="73C0E2F2" w:rsidR="000A0758" w:rsidRDefault="000A0758" w:rsidP="000A0758">
      <w:pPr>
        <w:pStyle w:val="Hoofdtekst"/>
        <w:numPr>
          <w:ilvl w:val="0"/>
          <w:numId w:val="41"/>
        </w:numPr>
      </w:pPr>
      <w:r>
        <w:t>Controleren van het bestandstype</w:t>
      </w:r>
    </w:p>
    <w:p w14:paraId="3F2CE59F" w14:textId="01986117" w:rsidR="000A0758" w:rsidRDefault="000A0758" w:rsidP="000A0758">
      <w:pPr>
        <w:pStyle w:val="Hoofdtekst"/>
        <w:numPr>
          <w:ilvl w:val="0"/>
          <w:numId w:val="41"/>
        </w:numPr>
      </w:pPr>
      <w:r>
        <w:t>Bepalen van de map en de bestandsnaam</w:t>
      </w:r>
    </w:p>
    <w:p w14:paraId="49CF64A3" w14:textId="2A7754A9" w:rsidR="000A0758" w:rsidRDefault="000A0758" w:rsidP="000A0758">
      <w:pPr>
        <w:pStyle w:val="Hoofdtekst"/>
        <w:numPr>
          <w:ilvl w:val="0"/>
          <w:numId w:val="41"/>
        </w:numPr>
      </w:pPr>
      <w:r>
        <w:t>Het bestand op de juiste plek zetten</w:t>
      </w:r>
    </w:p>
    <w:p w14:paraId="34548B78" w14:textId="3B8008B3" w:rsidR="000A0758" w:rsidRDefault="000A0758" w:rsidP="000A0758">
      <w:pPr>
        <w:pStyle w:val="Hoofdtekst"/>
        <w:numPr>
          <w:ilvl w:val="0"/>
          <w:numId w:val="41"/>
        </w:numPr>
      </w:pPr>
      <w:r>
        <w:t xml:space="preserve">De gebruiker terugsturen naar de </w:t>
      </w:r>
      <w:proofErr w:type="spellStart"/>
      <w:r>
        <w:t>foto-pagina</w:t>
      </w:r>
      <w:proofErr w:type="spellEnd"/>
    </w:p>
    <w:p w14:paraId="3EF7979C" w14:textId="77777777" w:rsidR="000A0758" w:rsidRDefault="000A0758" w:rsidP="000A0758">
      <w:pPr>
        <w:pStyle w:val="Hoofdtekst"/>
      </w:pPr>
    </w:p>
    <w:p w14:paraId="39DA8A61" w14:textId="3B7B6C7C" w:rsidR="000A0758" w:rsidRPr="000A0758" w:rsidRDefault="000A0758" w:rsidP="000A0758">
      <w:pPr>
        <w:pStyle w:val="Hoofdtekst"/>
        <w:rPr>
          <w:b/>
        </w:rPr>
      </w:pPr>
      <w:r w:rsidRPr="000A0758">
        <w:rPr>
          <w:b/>
        </w:rPr>
        <w:t>Controleren van de upload</w:t>
      </w:r>
    </w:p>
    <w:p w14:paraId="0FFB6C6E" w14:textId="77777777" w:rsidR="000A0758" w:rsidRDefault="000A0758" w:rsidP="000A0758">
      <w:pPr>
        <w:pStyle w:val="Hoofdtekst"/>
      </w:pPr>
    </w:p>
    <w:p w14:paraId="08FDB78D" w14:textId="65B9966F" w:rsidR="000A0758" w:rsidRDefault="000A0758" w:rsidP="000A0758">
      <w:pPr>
        <w:pStyle w:val="Hoofdtekst"/>
      </w:pPr>
      <w:r>
        <w:t xml:space="preserve">Als PHP van de webserver doorkrijgt dat er een of meerdere bestanden </w:t>
      </w:r>
      <w:r w:rsidR="0027073B">
        <w:t>zijn</w:t>
      </w:r>
      <w:r>
        <w:t xml:space="preserve"> </w:t>
      </w:r>
      <w:proofErr w:type="spellStart"/>
      <w:r>
        <w:t>geupload</w:t>
      </w:r>
      <w:proofErr w:type="spellEnd"/>
      <w:r>
        <w:t xml:space="preserve"> wordt alle info over de upload(s) </w:t>
      </w:r>
      <w:r w:rsidR="0027073B">
        <w:t xml:space="preserve">per bestand </w:t>
      </w:r>
      <w:r>
        <w:t xml:space="preserve">opgeslagen in de array </w:t>
      </w:r>
      <w:r>
        <w:rPr>
          <w:b/>
        </w:rPr>
        <w:t>$_FILES</w:t>
      </w:r>
      <w:r>
        <w:t xml:space="preserve">. In ons formulier hebben we de </w:t>
      </w:r>
      <w:r>
        <w:rPr>
          <w:b/>
        </w:rPr>
        <w:t>&lt;input&gt;</w:t>
      </w:r>
      <w:r>
        <w:t xml:space="preserve"> de naam </w:t>
      </w:r>
      <w:r>
        <w:rPr>
          <w:b/>
        </w:rPr>
        <w:t>foto</w:t>
      </w:r>
      <w:r>
        <w:t xml:space="preserve"> gegeven, dus alle info </w:t>
      </w:r>
      <w:r w:rsidR="0027073B">
        <w:t xml:space="preserve">zit in de array </w:t>
      </w:r>
      <w:r w:rsidR="0027073B">
        <w:rPr>
          <w:b/>
        </w:rPr>
        <w:t>$_FILES[‘foto’]</w:t>
      </w:r>
      <w:r w:rsidR="0027073B">
        <w:t>. Deze kun je als test uitlezen door de inhoud van de array op het scherm te dumpen:</w:t>
      </w:r>
    </w:p>
    <w:p w14:paraId="6C8DD0B0" w14:textId="77777777" w:rsidR="0027073B" w:rsidRDefault="0027073B" w:rsidP="000A0758">
      <w:pPr>
        <w:pStyle w:val="Hoofdtekst"/>
      </w:pPr>
    </w:p>
    <w:p w14:paraId="6C607FA7" w14:textId="53D778C0" w:rsidR="0027073B" w:rsidRDefault="00DA562D" w:rsidP="000A0758">
      <w:pPr>
        <w:pStyle w:val="Hoofdtekst"/>
      </w:pPr>
      <w:r>
        <w:rPr>
          <w:noProof/>
          <w:lang w:val="en-US" w:eastAsia="en-US"/>
        </w:rPr>
        <w:drawing>
          <wp:inline distT="0" distB="0" distL="0" distR="0" wp14:anchorId="0C40392A" wp14:editId="4BCCBB2C">
            <wp:extent cx="2199600" cy="928800"/>
            <wp:effectExtent l="25400" t="25400" r="36195" b="368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5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99600" cy="928800"/>
                    </a:xfrm>
                    <a:prstGeom prst="rect">
                      <a:avLst/>
                    </a:prstGeom>
                    <a:ln>
                      <a:solidFill>
                        <a:schemeClr val="bg1">
                          <a:lumMod val="85000"/>
                        </a:schemeClr>
                      </a:solidFill>
                    </a:ln>
                  </pic:spPr>
                </pic:pic>
              </a:graphicData>
            </a:graphic>
          </wp:inline>
        </w:drawing>
      </w:r>
    </w:p>
    <w:p w14:paraId="08355A62" w14:textId="77777777" w:rsidR="00DA562D" w:rsidRDefault="00DA562D" w:rsidP="000A0758">
      <w:pPr>
        <w:pStyle w:val="Hoofdtekst"/>
      </w:pPr>
    </w:p>
    <w:p w14:paraId="01D91B73" w14:textId="2EB18923" w:rsidR="00DA562D" w:rsidRDefault="007E4992" w:rsidP="000A0758">
      <w:pPr>
        <w:pStyle w:val="Hoofdtekst"/>
      </w:pPr>
      <w:r>
        <w:t>Dit geeft bijvoorbeeld het volgende te zien in de browser:</w:t>
      </w:r>
    </w:p>
    <w:p w14:paraId="6072C9B8" w14:textId="77777777" w:rsidR="007E4992" w:rsidRDefault="007E4992" w:rsidP="000A0758">
      <w:pPr>
        <w:pStyle w:val="Hoofdtekst"/>
      </w:pPr>
    </w:p>
    <w:p w14:paraId="6BE6CFC4" w14:textId="50003BA2" w:rsidR="007E4992" w:rsidRDefault="007E4992" w:rsidP="000A0758">
      <w:pPr>
        <w:pStyle w:val="Hoofdtekst"/>
      </w:pPr>
      <w:r>
        <w:rPr>
          <w:noProof/>
          <w:lang w:val="en-US" w:eastAsia="en-US"/>
        </w:rPr>
        <w:lastRenderedPageBreak/>
        <w:drawing>
          <wp:inline distT="0" distB="0" distL="0" distR="0" wp14:anchorId="33FC99CF" wp14:editId="116BAD31">
            <wp:extent cx="1771200" cy="1393200"/>
            <wp:effectExtent l="25400" t="25400" r="32385" b="292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5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71200" cy="1393200"/>
                    </a:xfrm>
                    <a:prstGeom prst="rect">
                      <a:avLst/>
                    </a:prstGeom>
                    <a:ln>
                      <a:solidFill>
                        <a:schemeClr val="bg1">
                          <a:lumMod val="85000"/>
                        </a:schemeClr>
                      </a:solidFill>
                    </a:ln>
                  </pic:spPr>
                </pic:pic>
              </a:graphicData>
            </a:graphic>
          </wp:inline>
        </w:drawing>
      </w:r>
    </w:p>
    <w:p w14:paraId="6ADFED91" w14:textId="77777777" w:rsidR="007E4992" w:rsidRDefault="007E4992" w:rsidP="000A0758">
      <w:pPr>
        <w:pStyle w:val="Hoofdtekst"/>
      </w:pPr>
    </w:p>
    <w:p w14:paraId="5CCB6333" w14:textId="464D17C8" w:rsidR="007E4992" w:rsidRDefault="007E4992" w:rsidP="000A0758">
      <w:pPr>
        <w:pStyle w:val="Hoofdtekst"/>
      </w:pPr>
      <w:r>
        <w:t>Hieraan zie je dat de informatie over een upload altijd 5 elementen bevat:</w:t>
      </w:r>
    </w:p>
    <w:p w14:paraId="24A41883" w14:textId="77777777" w:rsidR="007E4992" w:rsidRDefault="007E4992" w:rsidP="000A0758">
      <w:pPr>
        <w:pStyle w:val="Hoofdtekst"/>
      </w:pPr>
    </w:p>
    <w:p w14:paraId="1696245B" w14:textId="2B0C590F" w:rsidR="007E4992" w:rsidRDefault="007E4992" w:rsidP="007E4992">
      <w:pPr>
        <w:pStyle w:val="Hoofdtekst"/>
        <w:numPr>
          <w:ilvl w:val="0"/>
          <w:numId w:val="42"/>
        </w:numPr>
      </w:pPr>
      <w:r w:rsidRPr="007E4992">
        <w:rPr>
          <w:b/>
        </w:rPr>
        <w:t>Name</w:t>
      </w:r>
      <w:r>
        <w:t>: de naam van het originele bestand</w:t>
      </w:r>
    </w:p>
    <w:p w14:paraId="720E5629" w14:textId="7B864305" w:rsidR="007E4992" w:rsidRDefault="007E4992" w:rsidP="007E4992">
      <w:pPr>
        <w:pStyle w:val="Hoofdtekst"/>
        <w:numPr>
          <w:ilvl w:val="0"/>
          <w:numId w:val="42"/>
        </w:numPr>
      </w:pPr>
      <w:r w:rsidRPr="007E4992">
        <w:rPr>
          <w:b/>
        </w:rPr>
        <w:t>Type</w:t>
      </w:r>
      <w:r>
        <w:t>: het MIME type van het bestand</w:t>
      </w:r>
    </w:p>
    <w:p w14:paraId="13C15929" w14:textId="140BD9F1" w:rsidR="007E4992" w:rsidRDefault="007E4992" w:rsidP="007E4992">
      <w:pPr>
        <w:pStyle w:val="Hoofdtekst"/>
        <w:numPr>
          <w:ilvl w:val="0"/>
          <w:numId w:val="42"/>
        </w:numPr>
      </w:pPr>
      <w:proofErr w:type="spellStart"/>
      <w:r w:rsidRPr="007E4992">
        <w:rPr>
          <w:b/>
        </w:rPr>
        <w:t>Tmp_name</w:t>
      </w:r>
      <w:proofErr w:type="spellEnd"/>
      <w:r>
        <w:t>: de map en naam van het tijdelijke bestand</w:t>
      </w:r>
    </w:p>
    <w:p w14:paraId="68C621CE" w14:textId="4F3420EA" w:rsidR="007E4992" w:rsidRDefault="007E4992" w:rsidP="007E4992">
      <w:pPr>
        <w:pStyle w:val="Hoofdtekst"/>
        <w:numPr>
          <w:ilvl w:val="0"/>
          <w:numId w:val="42"/>
        </w:numPr>
      </w:pPr>
      <w:r w:rsidRPr="007E4992">
        <w:rPr>
          <w:b/>
        </w:rPr>
        <w:t>Error</w:t>
      </w:r>
      <w:r>
        <w:t>: De foutcode (0 = geen fouten)</w:t>
      </w:r>
    </w:p>
    <w:p w14:paraId="7F5FDEA7" w14:textId="23ECD7DC" w:rsidR="007E4992" w:rsidRDefault="007E4992" w:rsidP="007E4992">
      <w:pPr>
        <w:pStyle w:val="Hoofdtekst"/>
        <w:numPr>
          <w:ilvl w:val="0"/>
          <w:numId w:val="42"/>
        </w:numPr>
      </w:pPr>
      <w:proofErr w:type="spellStart"/>
      <w:r w:rsidRPr="007E4992">
        <w:rPr>
          <w:b/>
        </w:rPr>
        <w:t>Size</w:t>
      </w:r>
      <w:proofErr w:type="spellEnd"/>
      <w:r>
        <w:t>: de bestandsgrootte in bytes</w:t>
      </w:r>
    </w:p>
    <w:p w14:paraId="1DDF8B39" w14:textId="77777777" w:rsidR="007E4992" w:rsidRDefault="007E4992" w:rsidP="007E4992">
      <w:pPr>
        <w:pStyle w:val="Hoofdtekst"/>
      </w:pPr>
    </w:p>
    <w:p w14:paraId="5021D7B5" w14:textId="6C0BF3EB" w:rsidR="007E4992" w:rsidRDefault="007E4992" w:rsidP="007E4992">
      <w:pPr>
        <w:pStyle w:val="Hoofdtekst"/>
      </w:pPr>
      <w:r>
        <w:t xml:space="preserve">Om de upload te controleren kijk je dus in eerste instantie of de array </w:t>
      </w:r>
      <w:r>
        <w:rPr>
          <w:b/>
        </w:rPr>
        <w:t xml:space="preserve">$_FILES </w:t>
      </w:r>
      <w:r>
        <w:t>wel info bevat over je upload, en daarna of de foutcode “0” is</w:t>
      </w:r>
      <w:r w:rsidR="004002AD">
        <w:t xml:space="preserve"> (vergeet niet de testcode te verwijderen!)</w:t>
      </w:r>
      <w:r>
        <w:t>:</w:t>
      </w:r>
    </w:p>
    <w:p w14:paraId="2E58CA13" w14:textId="77777777" w:rsidR="007E4992" w:rsidRDefault="007E4992" w:rsidP="007E4992">
      <w:pPr>
        <w:pStyle w:val="Hoofdtekst"/>
      </w:pPr>
    </w:p>
    <w:p w14:paraId="6B9A4943" w14:textId="5218AEF6" w:rsidR="007E4992" w:rsidRDefault="004002AD" w:rsidP="007E4992">
      <w:pPr>
        <w:pStyle w:val="Hoofdtekst"/>
      </w:pPr>
      <w:r>
        <w:rPr>
          <w:noProof/>
          <w:lang w:val="en-US" w:eastAsia="en-US"/>
        </w:rPr>
        <w:drawing>
          <wp:inline distT="0" distB="0" distL="0" distR="0" wp14:anchorId="17FCE3B1" wp14:editId="7ECF26AF">
            <wp:extent cx="3650400" cy="295200"/>
            <wp:effectExtent l="25400" t="25400" r="7620" b="355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g5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50400" cy="295200"/>
                    </a:xfrm>
                    <a:prstGeom prst="rect">
                      <a:avLst/>
                    </a:prstGeom>
                    <a:ln>
                      <a:solidFill>
                        <a:schemeClr val="bg1">
                          <a:lumMod val="85000"/>
                        </a:schemeClr>
                      </a:solidFill>
                    </a:ln>
                  </pic:spPr>
                </pic:pic>
              </a:graphicData>
            </a:graphic>
          </wp:inline>
        </w:drawing>
      </w:r>
    </w:p>
    <w:p w14:paraId="04C787BB" w14:textId="77777777" w:rsidR="007E4992" w:rsidRDefault="007E4992" w:rsidP="007E4992">
      <w:pPr>
        <w:pStyle w:val="Hoofdtekst"/>
      </w:pPr>
    </w:p>
    <w:p w14:paraId="681067FD" w14:textId="1311406B" w:rsidR="007E4992" w:rsidRPr="00240A7E" w:rsidRDefault="00240A7E" w:rsidP="007E4992">
      <w:pPr>
        <w:pStyle w:val="Hoofdtekst"/>
        <w:rPr>
          <w:b/>
        </w:rPr>
      </w:pPr>
      <w:r w:rsidRPr="00240A7E">
        <w:rPr>
          <w:b/>
        </w:rPr>
        <w:t>Controleren van het bestandstype</w:t>
      </w:r>
    </w:p>
    <w:p w14:paraId="24420046" w14:textId="77777777" w:rsidR="00240A7E" w:rsidRDefault="00240A7E" w:rsidP="007E4992">
      <w:pPr>
        <w:pStyle w:val="Hoofdtekst"/>
      </w:pPr>
    </w:p>
    <w:p w14:paraId="17E10B2F" w14:textId="5490B591" w:rsidR="00240A7E" w:rsidRDefault="00240A7E" w:rsidP="007E4992">
      <w:pPr>
        <w:pStyle w:val="Hoofdtekst"/>
      </w:pPr>
      <w:r>
        <w:t xml:space="preserve">Als de controle van de upload goed gaat kun je controleren of de upload van het juiste type is. Dit is natuurlijk niet verplicht, maar in dit geval willen we alleen </w:t>
      </w:r>
      <w:proofErr w:type="gramStart"/>
      <w:r>
        <w:t>JPG bestanden</w:t>
      </w:r>
      <w:proofErr w:type="gramEnd"/>
      <w:r>
        <w:t xml:space="preserve"> accepteren.</w:t>
      </w:r>
    </w:p>
    <w:p w14:paraId="4918B97C" w14:textId="77777777" w:rsidR="00240A7E" w:rsidRDefault="00240A7E" w:rsidP="007E4992">
      <w:pPr>
        <w:pStyle w:val="Hoofdtekst"/>
      </w:pPr>
    </w:p>
    <w:p w14:paraId="4E926E9D" w14:textId="252E1014" w:rsidR="00240A7E" w:rsidRDefault="00240A7E" w:rsidP="007E4992">
      <w:pPr>
        <w:pStyle w:val="Hoofdtekst"/>
      </w:pPr>
      <w:r>
        <w:t xml:space="preserve">Het bestandstype kun je het snelst controleren aan de hand van het MIME type. Ieder soort bestand heeft een of meerdere mogelijke MIME types, </w:t>
      </w:r>
      <w:proofErr w:type="gramStart"/>
      <w:r>
        <w:t>JPG bestanden</w:t>
      </w:r>
      <w:proofErr w:type="gramEnd"/>
      <w:r>
        <w:t xml:space="preserve"> kunnen een van deze drie hebben:</w:t>
      </w:r>
    </w:p>
    <w:p w14:paraId="732B9DDD" w14:textId="77777777" w:rsidR="00240A7E" w:rsidRDefault="00240A7E" w:rsidP="007E4992">
      <w:pPr>
        <w:pStyle w:val="Hoofdtekst"/>
      </w:pPr>
    </w:p>
    <w:p w14:paraId="6B5415E1" w14:textId="2D155576" w:rsidR="00240A7E" w:rsidRDefault="00240A7E" w:rsidP="00240A7E">
      <w:pPr>
        <w:pStyle w:val="Hoofdtekst"/>
        <w:numPr>
          <w:ilvl w:val="0"/>
          <w:numId w:val="43"/>
        </w:numPr>
      </w:pPr>
      <w:proofErr w:type="gramStart"/>
      <w:r>
        <w:t>image</w:t>
      </w:r>
      <w:proofErr w:type="gramEnd"/>
      <w:r>
        <w:t>/jpg</w:t>
      </w:r>
    </w:p>
    <w:p w14:paraId="267C6656" w14:textId="6C388FE8" w:rsidR="00240A7E" w:rsidRDefault="00240A7E" w:rsidP="00240A7E">
      <w:pPr>
        <w:pStyle w:val="Hoofdtekst"/>
        <w:numPr>
          <w:ilvl w:val="0"/>
          <w:numId w:val="43"/>
        </w:numPr>
      </w:pPr>
      <w:proofErr w:type="gramStart"/>
      <w:r>
        <w:t>image</w:t>
      </w:r>
      <w:proofErr w:type="gramEnd"/>
      <w:r>
        <w:t>/</w:t>
      </w:r>
      <w:proofErr w:type="spellStart"/>
      <w:r>
        <w:t>jpeg</w:t>
      </w:r>
      <w:proofErr w:type="spellEnd"/>
    </w:p>
    <w:p w14:paraId="0D6EBC40" w14:textId="794892EF" w:rsidR="00240A7E" w:rsidRDefault="00240A7E" w:rsidP="00240A7E">
      <w:pPr>
        <w:pStyle w:val="Hoofdtekst"/>
        <w:numPr>
          <w:ilvl w:val="0"/>
          <w:numId w:val="43"/>
        </w:numPr>
      </w:pPr>
      <w:proofErr w:type="gramStart"/>
      <w:r>
        <w:t>image</w:t>
      </w:r>
      <w:proofErr w:type="gramEnd"/>
      <w:r>
        <w:t>/</w:t>
      </w:r>
      <w:proofErr w:type="spellStart"/>
      <w:r>
        <w:t>pjpeg</w:t>
      </w:r>
      <w:proofErr w:type="spellEnd"/>
    </w:p>
    <w:p w14:paraId="50F59B03" w14:textId="77777777" w:rsidR="00240A7E" w:rsidRDefault="00240A7E" w:rsidP="00240A7E">
      <w:pPr>
        <w:pStyle w:val="Hoofdtekst"/>
      </w:pPr>
    </w:p>
    <w:p w14:paraId="7039DAA6" w14:textId="0FD45EBC" w:rsidR="00240A7E" w:rsidRDefault="00240A7E" w:rsidP="00240A7E">
      <w:pPr>
        <w:pStyle w:val="Hoofdtekst"/>
      </w:pPr>
      <w:r>
        <w:t xml:space="preserve">We controleren nu dus of het </w:t>
      </w:r>
      <w:proofErr w:type="spellStart"/>
      <w:r>
        <w:t>geuploade</w:t>
      </w:r>
      <w:proofErr w:type="spellEnd"/>
      <w:r>
        <w:t xml:space="preserve"> bestand van het juiste type is:</w:t>
      </w:r>
    </w:p>
    <w:p w14:paraId="76860E02" w14:textId="77777777" w:rsidR="00240A7E" w:rsidRDefault="00240A7E" w:rsidP="00240A7E">
      <w:pPr>
        <w:pStyle w:val="Hoofdtekst"/>
      </w:pPr>
    </w:p>
    <w:p w14:paraId="61431D73" w14:textId="554DE7F8" w:rsidR="00240A7E" w:rsidRDefault="00321661" w:rsidP="00240A7E">
      <w:pPr>
        <w:pStyle w:val="Hoofdtekst"/>
      </w:pPr>
      <w:r>
        <w:rPr>
          <w:noProof/>
          <w:lang w:val="en-US" w:eastAsia="en-US"/>
        </w:rPr>
        <w:drawing>
          <wp:inline distT="0" distB="0" distL="0" distR="0" wp14:anchorId="28C8F0BC" wp14:editId="713912DB">
            <wp:extent cx="2804400" cy="558000"/>
            <wp:effectExtent l="25400" t="25400" r="15240" b="266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g5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04400" cy="558000"/>
                    </a:xfrm>
                    <a:prstGeom prst="rect">
                      <a:avLst/>
                    </a:prstGeom>
                    <a:ln>
                      <a:solidFill>
                        <a:schemeClr val="bg1">
                          <a:lumMod val="85000"/>
                        </a:schemeClr>
                      </a:solidFill>
                    </a:ln>
                  </pic:spPr>
                </pic:pic>
              </a:graphicData>
            </a:graphic>
          </wp:inline>
        </w:drawing>
      </w:r>
    </w:p>
    <w:p w14:paraId="35955FE2" w14:textId="77777777" w:rsidR="00321661" w:rsidRDefault="00321661" w:rsidP="00240A7E">
      <w:pPr>
        <w:pStyle w:val="Hoofdtekst"/>
      </w:pPr>
    </w:p>
    <w:p w14:paraId="69736D57" w14:textId="587A7611" w:rsidR="00321661" w:rsidRPr="002F3E39" w:rsidRDefault="002F3E39" w:rsidP="00240A7E">
      <w:pPr>
        <w:pStyle w:val="Hoofdtekst"/>
        <w:rPr>
          <w:b/>
        </w:rPr>
      </w:pPr>
      <w:r w:rsidRPr="002F3E39">
        <w:rPr>
          <w:b/>
        </w:rPr>
        <w:t>Bepalen van de map en de bestandsnaam</w:t>
      </w:r>
    </w:p>
    <w:p w14:paraId="4024A27D" w14:textId="77777777" w:rsidR="002F3E39" w:rsidRDefault="002F3E39" w:rsidP="00240A7E">
      <w:pPr>
        <w:pStyle w:val="Hoofdtekst"/>
      </w:pPr>
    </w:p>
    <w:p w14:paraId="6D105027" w14:textId="042B7230" w:rsidR="002F3E39" w:rsidRDefault="002F3E39" w:rsidP="00240A7E">
      <w:pPr>
        <w:pStyle w:val="Hoofdtekst"/>
      </w:pPr>
      <w:r>
        <w:t xml:space="preserve">We weten uit de array </w:t>
      </w:r>
      <w:r>
        <w:rPr>
          <w:b/>
        </w:rPr>
        <w:t>$_FILES</w:t>
      </w:r>
      <w:r>
        <w:t xml:space="preserve"> </w:t>
      </w:r>
      <w:r w:rsidR="00625BD1">
        <w:t>al waar het bestand nu tijdelijk (!) is opgeslagen, maar we moeten nog bepalen waar het bestand terecht moet komen en hoe het moet gaan heten.</w:t>
      </w:r>
    </w:p>
    <w:p w14:paraId="1DF96885" w14:textId="77777777" w:rsidR="00625BD1" w:rsidRDefault="00625BD1" w:rsidP="00240A7E">
      <w:pPr>
        <w:pStyle w:val="Hoofdtekst"/>
      </w:pPr>
    </w:p>
    <w:p w14:paraId="11C853F0" w14:textId="7CE34E80" w:rsidR="00625BD1" w:rsidRDefault="00625BD1" w:rsidP="00625BD1">
      <w:pPr>
        <w:pStyle w:val="Hoofdtekst"/>
      </w:pPr>
      <w:r>
        <w:t>Als eerste hebben we de</w:t>
      </w:r>
      <w:r w:rsidRPr="00625BD1">
        <w:t xml:space="preserve"> </w:t>
      </w:r>
      <w:r w:rsidRPr="00625BD1">
        <w:rPr>
          <w:u w:val="single"/>
        </w:rPr>
        <w:t>fysieke</w:t>
      </w:r>
      <w:r w:rsidRPr="00625BD1">
        <w:t xml:space="preserve"> locatie </w:t>
      </w:r>
      <w:r>
        <w:t xml:space="preserve">(de werkelijke plek op de disk van de webserver) nodig van de map waar het bestand naartoe moet, in ons geval de map </w:t>
      </w:r>
      <w:proofErr w:type="spellStart"/>
      <w:r>
        <w:rPr>
          <w:b/>
        </w:rPr>
        <w:t>uploads</w:t>
      </w:r>
      <w:proofErr w:type="spellEnd"/>
      <w:r>
        <w:t>. Gelukkig schiet PHP ons daar ook te hulp, dit keer met een “</w:t>
      </w:r>
      <w:proofErr w:type="spellStart"/>
      <w:r>
        <w:t>magic</w:t>
      </w:r>
      <w:proofErr w:type="spellEnd"/>
      <w:r>
        <w:t xml:space="preserve"> constant”. De constante </w:t>
      </w:r>
      <w:r w:rsidRPr="008D0C46">
        <w:rPr>
          <w:b/>
        </w:rPr>
        <w:t>__DIR__</w:t>
      </w:r>
      <w:r>
        <w:t xml:space="preserve"> geeft je altijd de fysieke map op de server waar het huidige </w:t>
      </w:r>
      <w:proofErr w:type="gramStart"/>
      <w:r>
        <w:t>PHP bestand</w:t>
      </w:r>
      <w:proofErr w:type="gramEnd"/>
      <w:r>
        <w:t xml:space="preserve"> zich bevindt. We weten dat </w:t>
      </w:r>
      <w:r w:rsidR="008D0C46">
        <w:t xml:space="preserve">de map </w:t>
      </w:r>
      <w:proofErr w:type="spellStart"/>
      <w:r w:rsidR="008D0C46">
        <w:rPr>
          <w:b/>
        </w:rPr>
        <w:t>uploads</w:t>
      </w:r>
      <w:proofErr w:type="spellEnd"/>
      <w:r w:rsidR="008D0C46">
        <w:t xml:space="preserve"> in </w:t>
      </w:r>
      <w:proofErr w:type="gramStart"/>
      <w:r w:rsidR="008D0C46">
        <w:t>de zelfde</w:t>
      </w:r>
      <w:proofErr w:type="gramEnd"/>
      <w:r w:rsidR="008D0C46">
        <w:t xml:space="preserve"> map </w:t>
      </w:r>
      <w:r w:rsidR="008D0C46">
        <w:lastRenderedPageBreak/>
        <w:t xml:space="preserve">staat als </w:t>
      </w:r>
      <w:proofErr w:type="spellStart"/>
      <w:r w:rsidR="008D0C46">
        <w:rPr>
          <w:b/>
        </w:rPr>
        <w:t>foto_verwerk.php</w:t>
      </w:r>
      <w:proofErr w:type="spellEnd"/>
      <w:r w:rsidR="008D0C46">
        <w:t xml:space="preserve">, dus we kunnen met </w:t>
      </w:r>
      <w:r w:rsidR="008D0C46" w:rsidRPr="000532AA">
        <w:rPr>
          <w:b/>
        </w:rPr>
        <w:t>__DIR__</w:t>
      </w:r>
      <w:r w:rsidR="008D0C46">
        <w:t xml:space="preserve"> de map van deze pagina opvragen en daar dan de mapnaam </w:t>
      </w:r>
      <w:proofErr w:type="spellStart"/>
      <w:r w:rsidR="008D0C46">
        <w:rPr>
          <w:b/>
        </w:rPr>
        <w:t>uploads</w:t>
      </w:r>
      <w:proofErr w:type="spellEnd"/>
      <w:r w:rsidR="008D0C46">
        <w:t xml:space="preserve"> aan “vastplakken”:</w:t>
      </w:r>
    </w:p>
    <w:p w14:paraId="4BEA76FB" w14:textId="77777777" w:rsidR="008D0C46" w:rsidRDefault="008D0C46" w:rsidP="00625BD1">
      <w:pPr>
        <w:pStyle w:val="Hoofdtekst"/>
      </w:pPr>
    </w:p>
    <w:p w14:paraId="3747841B" w14:textId="1E1032F3" w:rsidR="008D0C46" w:rsidRDefault="008D0C46" w:rsidP="00625BD1">
      <w:pPr>
        <w:pStyle w:val="Hoofdtekst"/>
      </w:pPr>
      <w:r>
        <w:rPr>
          <w:noProof/>
          <w:lang w:val="en-US" w:eastAsia="en-US"/>
        </w:rPr>
        <w:drawing>
          <wp:inline distT="0" distB="0" distL="0" distR="0" wp14:anchorId="6E7F5B62" wp14:editId="7C69D34B">
            <wp:extent cx="2880000" cy="280790"/>
            <wp:effectExtent l="25400" t="25400" r="15875" b="241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g5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80000" cy="280790"/>
                    </a:xfrm>
                    <a:prstGeom prst="rect">
                      <a:avLst/>
                    </a:prstGeom>
                    <a:ln>
                      <a:solidFill>
                        <a:schemeClr val="bg1">
                          <a:lumMod val="85000"/>
                        </a:schemeClr>
                      </a:solidFill>
                    </a:ln>
                  </pic:spPr>
                </pic:pic>
              </a:graphicData>
            </a:graphic>
          </wp:inline>
        </w:drawing>
      </w:r>
    </w:p>
    <w:p w14:paraId="3D216391" w14:textId="77777777" w:rsidR="008D0C46" w:rsidRDefault="008D0C46" w:rsidP="00625BD1">
      <w:pPr>
        <w:pStyle w:val="Hoofdtekst"/>
      </w:pPr>
    </w:p>
    <w:p w14:paraId="5CCF607A" w14:textId="1ED45343" w:rsidR="008D0C46" w:rsidRDefault="000532AA" w:rsidP="00625BD1">
      <w:pPr>
        <w:pStyle w:val="Hoofdtekst"/>
      </w:pPr>
      <w:r>
        <w:t xml:space="preserve">We willen in dit geval per lid </w:t>
      </w:r>
      <w:r w:rsidR="000964DE">
        <w:t xml:space="preserve">maar </w:t>
      </w:r>
      <w:r>
        <w:t xml:space="preserve">één foto bewaren, dus dan is het </w:t>
      </w:r>
      <w:proofErr w:type="spellStart"/>
      <w:r>
        <w:t>het</w:t>
      </w:r>
      <w:proofErr w:type="spellEnd"/>
      <w:r>
        <w:t xml:space="preserve"> makkelijkste </w:t>
      </w:r>
      <w:r w:rsidR="00CA4A3E">
        <w:t>om het bestand het ID van de user als bestandsnaam te geven, dan kunnen we het bestand altijd snel en makkelijk terugvinden</w:t>
      </w:r>
      <w:r w:rsidR="00AB4A63">
        <w:t xml:space="preserve">. Het ID zat als </w:t>
      </w:r>
      <w:proofErr w:type="spellStart"/>
      <w:r w:rsidR="00AB4A63">
        <w:t>hidden</w:t>
      </w:r>
      <w:proofErr w:type="spellEnd"/>
      <w:r w:rsidR="00AB4A63">
        <w:t xml:space="preserve"> veld in het formulier, dus dat kunnen we simpel gebruiken</w:t>
      </w:r>
      <w:r w:rsidR="00CA4A3E">
        <w:t>:</w:t>
      </w:r>
    </w:p>
    <w:p w14:paraId="2704A591" w14:textId="77777777" w:rsidR="00CA4A3E" w:rsidRDefault="00CA4A3E" w:rsidP="00625BD1">
      <w:pPr>
        <w:pStyle w:val="Hoofdtekst"/>
      </w:pPr>
    </w:p>
    <w:p w14:paraId="423080DF" w14:textId="1015D88D" w:rsidR="00CA4A3E" w:rsidRDefault="000964DE" w:rsidP="00625BD1">
      <w:pPr>
        <w:pStyle w:val="Hoofdtekst"/>
      </w:pPr>
      <w:r>
        <w:rPr>
          <w:noProof/>
          <w:lang w:val="en-US" w:eastAsia="en-US"/>
        </w:rPr>
        <w:drawing>
          <wp:inline distT="0" distB="0" distL="0" distR="0" wp14:anchorId="31214B80" wp14:editId="66B7E8F3">
            <wp:extent cx="1958400" cy="298800"/>
            <wp:effectExtent l="25400" t="25400" r="22860" b="317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5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58400" cy="298800"/>
                    </a:xfrm>
                    <a:prstGeom prst="rect">
                      <a:avLst/>
                    </a:prstGeom>
                    <a:ln>
                      <a:solidFill>
                        <a:schemeClr val="bg1">
                          <a:lumMod val="85000"/>
                        </a:schemeClr>
                      </a:solidFill>
                    </a:ln>
                  </pic:spPr>
                </pic:pic>
              </a:graphicData>
            </a:graphic>
          </wp:inline>
        </w:drawing>
      </w:r>
    </w:p>
    <w:p w14:paraId="3870A7C4" w14:textId="77777777" w:rsidR="000964DE" w:rsidRDefault="000964DE" w:rsidP="00625BD1">
      <w:pPr>
        <w:pStyle w:val="Hoofdtekst"/>
      </w:pPr>
    </w:p>
    <w:p w14:paraId="114B356F" w14:textId="763CF585" w:rsidR="00AB4A63" w:rsidRDefault="00AB4A63" w:rsidP="00625BD1">
      <w:pPr>
        <w:pStyle w:val="Hoofdtekst"/>
      </w:pPr>
      <w:r>
        <w:t>Nu is alles gecontroleerd en klaar voor de volgende stap:</w:t>
      </w:r>
    </w:p>
    <w:p w14:paraId="0D4DA198" w14:textId="77777777" w:rsidR="00AB4A63" w:rsidRDefault="00AB4A63" w:rsidP="00625BD1">
      <w:pPr>
        <w:pStyle w:val="Hoofdtekst"/>
      </w:pPr>
    </w:p>
    <w:p w14:paraId="54E0DCD9" w14:textId="6D953CD2" w:rsidR="000964DE" w:rsidRPr="00AB4A63" w:rsidRDefault="00AB4A63" w:rsidP="00625BD1">
      <w:pPr>
        <w:pStyle w:val="Hoofdtekst"/>
        <w:rPr>
          <w:b/>
        </w:rPr>
      </w:pPr>
      <w:r w:rsidRPr="00AB4A63">
        <w:rPr>
          <w:b/>
        </w:rPr>
        <w:t>Het bestand op de juiste plek zetten</w:t>
      </w:r>
    </w:p>
    <w:p w14:paraId="1BA3DD17" w14:textId="77777777" w:rsidR="00AB4A63" w:rsidRDefault="00AB4A63" w:rsidP="00625BD1">
      <w:pPr>
        <w:pStyle w:val="Hoofdtekst"/>
      </w:pPr>
    </w:p>
    <w:p w14:paraId="786572E0" w14:textId="2C830453" w:rsidR="00AB4A63" w:rsidRDefault="00AB4A63" w:rsidP="00625BD1">
      <w:pPr>
        <w:pStyle w:val="Hoofdtekst"/>
      </w:pPr>
      <w:r>
        <w:t xml:space="preserve">Om een upload in PHP op de juiste plek te zetten gebruik je de eenvoudige functie </w:t>
      </w:r>
      <w:proofErr w:type="spellStart"/>
      <w:r w:rsidR="00DC10FB">
        <w:rPr>
          <w:b/>
        </w:rPr>
        <w:t>move_uploaded_</w:t>
      </w:r>
      <w:proofErr w:type="gramStart"/>
      <w:r w:rsidR="00DC10FB">
        <w:rPr>
          <w:b/>
        </w:rPr>
        <w:t>file</w:t>
      </w:r>
      <w:proofErr w:type="spellEnd"/>
      <w:r w:rsidRPr="00AB4A63">
        <w:rPr>
          <w:b/>
        </w:rPr>
        <w:t>(</w:t>
      </w:r>
      <w:proofErr w:type="gramEnd"/>
      <w:r w:rsidRPr="00AB4A63">
        <w:rPr>
          <w:b/>
        </w:rPr>
        <w:t>)</w:t>
      </w:r>
      <w:r w:rsidR="00CB2F11">
        <w:t>:</w:t>
      </w:r>
    </w:p>
    <w:p w14:paraId="3E71B18C" w14:textId="77777777" w:rsidR="00CB2F11" w:rsidRDefault="00CB2F11" w:rsidP="00625BD1">
      <w:pPr>
        <w:pStyle w:val="Hoofdtekst"/>
      </w:pPr>
    </w:p>
    <w:p w14:paraId="02B7F7BF" w14:textId="598F7309" w:rsidR="00CB2F11" w:rsidRDefault="00DC10FB" w:rsidP="00625BD1">
      <w:pPr>
        <w:pStyle w:val="Hoofdtekst"/>
      </w:pPr>
      <w:r>
        <w:rPr>
          <w:noProof/>
          <w:lang w:val="en-US" w:eastAsia="en-US"/>
        </w:rPr>
        <w:drawing>
          <wp:inline distT="0" distB="0" distL="0" distR="0" wp14:anchorId="6F3D0532" wp14:editId="2FF9FB2F">
            <wp:extent cx="3877200" cy="291600"/>
            <wp:effectExtent l="25400" t="25400" r="34925" b="133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5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77200" cy="291600"/>
                    </a:xfrm>
                    <a:prstGeom prst="rect">
                      <a:avLst/>
                    </a:prstGeom>
                    <a:ln>
                      <a:solidFill>
                        <a:schemeClr val="bg1">
                          <a:lumMod val="85000"/>
                        </a:schemeClr>
                      </a:solidFill>
                    </a:ln>
                  </pic:spPr>
                </pic:pic>
              </a:graphicData>
            </a:graphic>
          </wp:inline>
        </w:drawing>
      </w:r>
    </w:p>
    <w:p w14:paraId="66F4EC11" w14:textId="77777777" w:rsidR="00AB4A63" w:rsidRDefault="00AB4A63" w:rsidP="00625BD1">
      <w:pPr>
        <w:pStyle w:val="Hoofdtekst"/>
      </w:pPr>
    </w:p>
    <w:p w14:paraId="7666B8B5" w14:textId="4877231D" w:rsidR="00AB4A63" w:rsidRDefault="00CE6506" w:rsidP="00625BD1">
      <w:pPr>
        <w:pStyle w:val="Hoofdtekst"/>
      </w:pPr>
      <w:r>
        <w:t xml:space="preserve">Hiermee is de upload verwerkt en kunnen we de gebruiker </w:t>
      </w:r>
      <w:r w:rsidR="003B6886">
        <w:t xml:space="preserve">terugsturen naar de </w:t>
      </w:r>
      <w:proofErr w:type="spellStart"/>
      <w:r w:rsidR="003B6886">
        <w:t>foto-pagina</w:t>
      </w:r>
      <w:proofErr w:type="spellEnd"/>
      <w:r w:rsidR="003B6886">
        <w:t xml:space="preserve"> (met natuurlijk het ID van de user weer in de URL):</w:t>
      </w:r>
    </w:p>
    <w:p w14:paraId="1EF02073" w14:textId="77777777" w:rsidR="003B6886" w:rsidRDefault="003B6886" w:rsidP="00625BD1">
      <w:pPr>
        <w:pStyle w:val="Hoofdtekst"/>
      </w:pPr>
    </w:p>
    <w:p w14:paraId="595A199E" w14:textId="33FA98EA" w:rsidR="003B6886" w:rsidRDefault="003B6886" w:rsidP="00625BD1">
      <w:pPr>
        <w:pStyle w:val="Hoofdtekst"/>
      </w:pPr>
      <w:r>
        <w:rPr>
          <w:noProof/>
          <w:lang w:val="en-US" w:eastAsia="en-US"/>
        </w:rPr>
        <w:drawing>
          <wp:inline distT="0" distB="0" distL="0" distR="0" wp14:anchorId="2FC91044" wp14:editId="3B9CA798">
            <wp:extent cx="2836800" cy="280800"/>
            <wp:effectExtent l="25400" t="25400" r="33655" b="241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58.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6800" cy="280800"/>
                    </a:xfrm>
                    <a:prstGeom prst="rect">
                      <a:avLst/>
                    </a:prstGeom>
                    <a:ln>
                      <a:solidFill>
                        <a:schemeClr val="bg1">
                          <a:lumMod val="85000"/>
                        </a:schemeClr>
                      </a:solidFill>
                    </a:ln>
                  </pic:spPr>
                </pic:pic>
              </a:graphicData>
            </a:graphic>
          </wp:inline>
        </w:drawing>
      </w:r>
    </w:p>
    <w:p w14:paraId="1D8AF750" w14:textId="77777777" w:rsidR="003B6886" w:rsidRDefault="003B6886" w:rsidP="00625BD1">
      <w:pPr>
        <w:pStyle w:val="Hoofdtekst"/>
      </w:pPr>
    </w:p>
    <w:p w14:paraId="03D65846" w14:textId="1136A0B7" w:rsidR="003B6886" w:rsidRDefault="00EA4251" w:rsidP="00625BD1">
      <w:pPr>
        <w:pStyle w:val="Hoofdtekst"/>
      </w:pPr>
      <w:r>
        <w:t>De hele pagina ziet er nu zo uit:</w:t>
      </w:r>
    </w:p>
    <w:p w14:paraId="5C7BB75F" w14:textId="77777777" w:rsidR="00EA4251" w:rsidRDefault="00EA4251" w:rsidP="00625BD1">
      <w:pPr>
        <w:pStyle w:val="Hoofdtekst"/>
      </w:pPr>
    </w:p>
    <w:p w14:paraId="77C040DA" w14:textId="77169C12" w:rsidR="00EA4251" w:rsidRDefault="00EA4251" w:rsidP="00625BD1">
      <w:pPr>
        <w:pStyle w:val="Hoofdtekst"/>
      </w:pPr>
      <w:r>
        <w:rPr>
          <w:noProof/>
          <w:lang w:val="en-US" w:eastAsia="en-US"/>
        </w:rPr>
        <w:drawing>
          <wp:inline distT="0" distB="0" distL="0" distR="0" wp14:anchorId="396E6590" wp14:editId="75C692DA">
            <wp:extent cx="4351224" cy="3412800"/>
            <wp:effectExtent l="25400" t="25400" r="17780" b="165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59.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51224" cy="3412800"/>
                    </a:xfrm>
                    <a:prstGeom prst="rect">
                      <a:avLst/>
                    </a:prstGeom>
                    <a:ln>
                      <a:solidFill>
                        <a:schemeClr val="bg1">
                          <a:lumMod val="85000"/>
                        </a:schemeClr>
                      </a:solidFill>
                    </a:ln>
                  </pic:spPr>
                </pic:pic>
              </a:graphicData>
            </a:graphic>
          </wp:inline>
        </w:drawing>
      </w:r>
    </w:p>
    <w:p w14:paraId="0B36B65E" w14:textId="77777777" w:rsidR="00EA4251" w:rsidRDefault="00EA4251" w:rsidP="00625BD1">
      <w:pPr>
        <w:pStyle w:val="Hoofdtekst"/>
      </w:pPr>
    </w:p>
    <w:p w14:paraId="5092A89A" w14:textId="2C382157" w:rsidR="00EA4251" w:rsidRDefault="00EA4251" w:rsidP="00EA4251">
      <w:pPr>
        <w:pStyle w:val="Heading2"/>
      </w:pPr>
      <w:bookmarkStart w:id="51" w:name="_Toc456265480"/>
      <w:r>
        <w:lastRenderedPageBreak/>
        <w:t>De foto tonen</w:t>
      </w:r>
      <w:bookmarkEnd w:id="51"/>
    </w:p>
    <w:p w14:paraId="255AECB8" w14:textId="22CB3359" w:rsidR="00EA4251" w:rsidRDefault="007769DA" w:rsidP="00625BD1">
      <w:pPr>
        <w:pStyle w:val="Hoofdtekst"/>
      </w:pPr>
      <w:r>
        <w:t xml:space="preserve">Als laatste willen we de </w:t>
      </w:r>
      <w:proofErr w:type="spellStart"/>
      <w:r>
        <w:t>foto-pagina</w:t>
      </w:r>
      <w:proofErr w:type="spellEnd"/>
      <w:r>
        <w:t xml:space="preserve"> nog aanpassen dat deze de foto van een lid toont, als deze er is natuurlijk.</w:t>
      </w:r>
    </w:p>
    <w:p w14:paraId="4A5B11EB" w14:textId="77777777" w:rsidR="007769DA" w:rsidRDefault="007769DA" w:rsidP="00625BD1">
      <w:pPr>
        <w:pStyle w:val="Hoofdtekst"/>
      </w:pPr>
    </w:p>
    <w:p w14:paraId="687DA20A" w14:textId="428E708E" w:rsidR="007769DA" w:rsidRDefault="00B162F5" w:rsidP="00625BD1">
      <w:pPr>
        <w:pStyle w:val="Hoofdtekst"/>
      </w:pPr>
      <w:r>
        <w:t xml:space="preserve">Open </w:t>
      </w:r>
      <w:proofErr w:type="spellStart"/>
      <w:r>
        <w:rPr>
          <w:b/>
        </w:rPr>
        <w:t>foto.php</w:t>
      </w:r>
      <w:proofErr w:type="spellEnd"/>
      <w:r>
        <w:t xml:space="preserve"> en voeg direct onder het formulier een </w:t>
      </w:r>
      <w:proofErr w:type="gramStart"/>
      <w:r>
        <w:t>PHP blok</w:t>
      </w:r>
      <w:proofErr w:type="gramEnd"/>
      <w:r>
        <w:t xml:space="preserve"> toe. Hierin gaan we eerst controleren of er een foto bestaat voor dit lid</w:t>
      </w:r>
      <w:r w:rsidR="00104C97">
        <w:t xml:space="preserve">, hiervoor gebruiken we de functie </w:t>
      </w:r>
      <w:proofErr w:type="spellStart"/>
      <w:r w:rsidR="00104C97">
        <w:rPr>
          <w:b/>
        </w:rPr>
        <w:t>file_</w:t>
      </w:r>
      <w:proofErr w:type="gramStart"/>
      <w:r w:rsidR="00104C97">
        <w:rPr>
          <w:b/>
        </w:rPr>
        <w:t>exists</w:t>
      </w:r>
      <w:proofErr w:type="spellEnd"/>
      <w:r w:rsidR="00104C97">
        <w:rPr>
          <w:b/>
        </w:rPr>
        <w:t>(</w:t>
      </w:r>
      <w:proofErr w:type="gramEnd"/>
      <w:r w:rsidR="00104C97">
        <w:rPr>
          <w:b/>
        </w:rPr>
        <w:t>)</w:t>
      </w:r>
      <w:r w:rsidR="00104C97">
        <w:t xml:space="preserve"> in combinatie met de al eerder gebruikte “</w:t>
      </w:r>
      <w:proofErr w:type="spellStart"/>
      <w:r w:rsidR="00104C97">
        <w:t>magic</w:t>
      </w:r>
      <w:proofErr w:type="spellEnd"/>
      <w:r w:rsidR="00104C97">
        <w:t xml:space="preserve"> constant” </w:t>
      </w:r>
      <w:r w:rsidR="00104C97">
        <w:rPr>
          <w:b/>
        </w:rPr>
        <w:t>__DIR__</w:t>
      </w:r>
      <w:r>
        <w:t>:</w:t>
      </w:r>
    </w:p>
    <w:p w14:paraId="380C8BA8" w14:textId="77777777" w:rsidR="00B162F5" w:rsidRDefault="00B162F5" w:rsidP="00625BD1">
      <w:pPr>
        <w:pStyle w:val="Hoofdtekst"/>
      </w:pPr>
    </w:p>
    <w:p w14:paraId="16C4E8E7" w14:textId="102F3BE9" w:rsidR="00B162F5" w:rsidRDefault="00104C97" w:rsidP="00625BD1">
      <w:pPr>
        <w:pStyle w:val="Hoofdtekst"/>
      </w:pPr>
      <w:r>
        <w:rPr>
          <w:noProof/>
          <w:lang w:val="en-US" w:eastAsia="en-US"/>
        </w:rPr>
        <w:drawing>
          <wp:inline distT="0" distB="0" distL="0" distR="0" wp14:anchorId="7F1A0B65" wp14:editId="423B507C">
            <wp:extent cx="3268800" cy="399600"/>
            <wp:effectExtent l="25400" t="25400" r="33655" b="323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6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68800" cy="399600"/>
                    </a:xfrm>
                    <a:prstGeom prst="rect">
                      <a:avLst/>
                    </a:prstGeom>
                    <a:ln>
                      <a:solidFill>
                        <a:schemeClr val="bg1">
                          <a:lumMod val="85000"/>
                        </a:schemeClr>
                      </a:solidFill>
                    </a:ln>
                  </pic:spPr>
                </pic:pic>
              </a:graphicData>
            </a:graphic>
          </wp:inline>
        </w:drawing>
      </w:r>
    </w:p>
    <w:p w14:paraId="788B8B3F" w14:textId="77777777" w:rsidR="00104C97" w:rsidRDefault="00104C97" w:rsidP="00625BD1">
      <w:pPr>
        <w:pStyle w:val="Hoofdtekst"/>
      </w:pPr>
    </w:p>
    <w:p w14:paraId="16B5D60D" w14:textId="644AA967" w:rsidR="00104C97" w:rsidRDefault="00104C97" w:rsidP="00DB0233">
      <w:pPr>
        <w:pStyle w:val="Hoofdtekst"/>
      </w:pPr>
      <w:r>
        <w:t xml:space="preserve">Als het bestand inderdaad bestaat genereren we de </w:t>
      </w:r>
      <w:proofErr w:type="gramStart"/>
      <w:r>
        <w:t>HTML code</w:t>
      </w:r>
      <w:proofErr w:type="gramEnd"/>
      <w:r>
        <w:t xml:space="preserve"> in de pagina</w:t>
      </w:r>
      <w:r w:rsidR="00DB0233">
        <w:t xml:space="preserve"> om het plaatje te tonen, het hele blok ziet er dan zo uit:</w:t>
      </w:r>
    </w:p>
    <w:p w14:paraId="7C625B04" w14:textId="77777777" w:rsidR="00DB0233" w:rsidRDefault="00DB0233" w:rsidP="00DB0233">
      <w:pPr>
        <w:pStyle w:val="Hoofdtekst"/>
      </w:pPr>
    </w:p>
    <w:p w14:paraId="1F51C57D" w14:textId="111F52CE" w:rsidR="00DB0233" w:rsidRDefault="00DB0233" w:rsidP="00DB0233">
      <w:pPr>
        <w:pStyle w:val="Hoofdtekst"/>
      </w:pPr>
      <w:r>
        <w:rPr>
          <w:noProof/>
          <w:lang w:val="en-US" w:eastAsia="en-US"/>
        </w:rPr>
        <w:drawing>
          <wp:inline distT="0" distB="0" distL="0" distR="0" wp14:anchorId="79B851BE" wp14:editId="4975F795">
            <wp:extent cx="3862800" cy="1047600"/>
            <wp:effectExtent l="25400" t="25400" r="23495" b="196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6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62800" cy="1047600"/>
                    </a:xfrm>
                    <a:prstGeom prst="rect">
                      <a:avLst/>
                    </a:prstGeom>
                    <a:ln>
                      <a:solidFill>
                        <a:schemeClr val="bg1">
                          <a:lumMod val="85000"/>
                        </a:schemeClr>
                      </a:solidFill>
                    </a:ln>
                  </pic:spPr>
                </pic:pic>
              </a:graphicData>
            </a:graphic>
          </wp:inline>
        </w:drawing>
      </w:r>
    </w:p>
    <w:p w14:paraId="4DA7DDA7" w14:textId="77777777" w:rsidR="00DB0233" w:rsidRDefault="00DB0233" w:rsidP="00DB0233">
      <w:pPr>
        <w:pStyle w:val="Hoofdtekst"/>
      </w:pPr>
    </w:p>
    <w:p w14:paraId="35E44E48" w14:textId="77777777" w:rsidR="009559F1" w:rsidRPr="00B162F5" w:rsidRDefault="009559F1" w:rsidP="00DB0233">
      <w:pPr>
        <w:pStyle w:val="Hoofdtekst"/>
      </w:pPr>
    </w:p>
    <w:sectPr w:rsidR="009559F1" w:rsidRPr="00B162F5" w:rsidSect="00FE7057">
      <w:headerReference w:type="default" r:id="rId78"/>
      <w:footerReference w:type="default" r:id="rId79"/>
      <w:type w:val="continuous"/>
      <w:pgSz w:w="11906" w:h="16838"/>
      <w:pgMar w:top="1418" w:right="1418" w:bottom="1701" w:left="2268" w:header="709" w:footer="111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3A4408" w14:textId="77777777" w:rsidR="005E4DE6" w:rsidRDefault="005E4DE6" w:rsidP="00796C07">
      <w:r>
        <w:separator/>
      </w:r>
    </w:p>
  </w:endnote>
  <w:endnote w:type="continuationSeparator" w:id="0">
    <w:p w14:paraId="4708AA38" w14:textId="77777777" w:rsidR="005E4DE6" w:rsidRDefault="005E4DE6" w:rsidP="00796C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etaOT-Book">
    <w:altName w:val="Calibri"/>
    <w:panose1 w:val="020B0604020202020204"/>
    <w:charset w:val="4D"/>
    <w:family w:val="auto"/>
    <w:notTrueType/>
    <w:pitch w:val="variable"/>
    <w:sig w:usb0="800000AF" w:usb1="4000206B" w:usb2="00000000" w:usb3="00000000" w:csb0="00000001" w:csb1="00000000"/>
  </w:font>
  <w:font w:name="Caecilia LT Std Roman">
    <w:altName w:val="Calibri"/>
    <w:panose1 w:val="020B0604020202020204"/>
    <w:charset w:val="00"/>
    <w:family w:val="auto"/>
    <w:notTrueType/>
    <w:pitch w:val="variable"/>
    <w:sig w:usb0="800000AF" w:usb1="5000204A"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MetaOT-Normal">
    <w:panose1 w:val="020B0604020202020204"/>
    <w:charset w:val="00"/>
    <w:family w:val="auto"/>
    <w:pitch w:val="variable"/>
    <w:sig w:usb0="800000AF" w:usb1="4000206B"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27880" w14:textId="77777777" w:rsidR="0078070F" w:rsidRPr="000D55D1" w:rsidRDefault="0078070F" w:rsidP="001322F8">
    <w:pPr>
      <w:pStyle w:val="Hoofdtekst"/>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A56C12" w14:textId="77777777" w:rsidR="0078070F" w:rsidRDefault="0078070F" w:rsidP="001322F8">
    <w:pPr>
      <w:pStyle w:val="Hoofdtekst"/>
    </w:pPr>
  </w:p>
  <w:p w14:paraId="002FE245" w14:textId="77777777" w:rsidR="0078070F" w:rsidRDefault="0078070F" w:rsidP="001322F8">
    <w:pPr>
      <w:pStyle w:val="Hoofdtekst"/>
      <w:tabs>
        <w:tab w:val="left" w:pos="7797"/>
      </w:tabs>
    </w:pPr>
    <w:r>
      <w:tab/>
    </w:r>
    <w:r w:rsidRPr="0001647F">
      <w:fldChar w:fldCharType="begin"/>
    </w:r>
    <w:r w:rsidRPr="0001647F">
      <w:instrText xml:space="preserve"> PAGE </w:instrText>
    </w:r>
    <w:r w:rsidRPr="0001647F">
      <w:fldChar w:fldCharType="separate"/>
    </w:r>
    <w:r>
      <w:rPr>
        <w:noProof/>
      </w:rPr>
      <w:t>1</w:t>
    </w:r>
    <w:r w:rsidRPr="0001647F">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A0B004" w14:textId="77777777" w:rsidR="005E4DE6" w:rsidRDefault="005E4DE6" w:rsidP="00796C07">
      <w:r>
        <w:separator/>
      </w:r>
    </w:p>
  </w:footnote>
  <w:footnote w:type="continuationSeparator" w:id="0">
    <w:p w14:paraId="3260DA5A" w14:textId="77777777" w:rsidR="005E4DE6" w:rsidRDefault="005E4DE6" w:rsidP="00796C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40C761" w14:textId="77777777" w:rsidR="0078070F" w:rsidRDefault="0078070F" w:rsidP="00796C07">
    <w:pPr>
      <w:pStyle w:val="Header"/>
      <w:ind w:left="0"/>
    </w:pPr>
  </w:p>
  <w:tbl>
    <w:tblPr>
      <w:tblStyle w:val="TableGrid"/>
      <w:tblW w:w="859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90DF03"/>
      <w:tblLook w:val="04A0" w:firstRow="1" w:lastRow="0" w:firstColumn="1" w:lastColumn="0" w:noHBand="0" w:noVBand="1"/>
    </w:tblPr>
    <w:tblGrid>
      <w:gridCol w:w="8599"/>
    </w:tblGrid>
    <w:tr w:rsidR="0078070F" w14:paraId="0E4B8029" w14:textId="77777777" w:rsidTr="00EC40B2">
      <w:trPr>
        <w:trHeight w:val="340"/>
        <w:tblHeader/>
      </w:trPr>
      <w:tc>
        <w:tcPr>
          <w:tcW w:w="8599" w:type="dxa"/>
          <w:shd w:val="clear" w:color="auto" w:fill="A6CE39"/>
          <w:vAlign w:val="center"/>
        </w:tcPr>
        <w:p w14:paraId="412D9F77" w14:textId="483B9761" w:rsidR="0078070F" w:rsidRPr="00796C07" w:rsidRDefault="0078070F" w:rsidP="00764AAC">
          <w:pPr>
            <w:pStyle w:val="Readercodekoptekst"/>
            <w:ind w:left="34"/>
          </w:pPr>
          <w:r>
            <w:t xml:space="preserve">BACK2_Opfrisreader </w:t>
          </w:r>
          <w:proofErr w:type="gramStart"/>
          <w:r>
            <w:t>PHP applicatie</w:t>
          </w:r>
          <w:proofErr w:type="gramEnd"/>
          <w:r w:rsidRPr="00796C07">
            <w:t xml:space="preserve"> | </w:t>
          </w:r>
          <w:r w:rsidRPr="008C62FA">
            <w:rPr>
              <w:color w:val="FFFFFF" w:themeColor="background1"/>
            </w:rPr>
            <w:t>GRAFISCH LYCEUM ROTTERDAM</w:t>
          </w:r>
        </w:p>
      </w:tc>
    </w:tr>
  </w:tbl>
  <w:p w14:paraId="018055E7" w14:textId="77777777" w:rsidR="0078070F" w:rsidRDefault="0078070F" w:rsidP="00796C07">
    <w:pPr>
      <w:pStyle w:val="Header"/>
      <w:ind w:left="0"/>
    </w:pPr>
    <w:r>
      <w:rPr>
        <w:noProof/>
        <w:lang w:val="en-US" w:eastAsia="en-US"/>
      </w:rPr>
      <mc:AlternateContent>
        <mc:Choice Requires="wps">
          <w:drawing>
            <wp:anchor distT="0" distB="0" distL="114300" distR="114300" simplePos="0" relativeHeight="251656192" behindDoc="0" locked="0" layoutInCell="1" allowOverlap="1" wp14:anchorId="4A3C6EE2" wp14:editId="0B76A627">
              <wp:simplePos x="0" y="0"/>
              <wp:positionH relativeFrom="column">
                <wp:posOffset>-28575</wp:posOffset>
              </wp:positionH>
              <wp:positionV relativeFrom="paragraph">
                <wp:posOffset>69850</wp:posOffset>
              </wp:positionV>
              <wp:extent cx="0" cy="9124950"/>
              <wp:effectExtent l="9525" t="12700" r="9525" b="635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249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5.5pt" to="-2.25pt,7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"/>
          </w:pict>
        </mc:Fallback>
      </mc:AlternateContent>
    </w:r>
    <w:r>
      <w:rPr>
        <w:noProof/>
        <w:lang w:val="en-US" w:eastAsia="en-US"/>
      </w:rPr>
      <w:drawing>
        <wp:anchor distT="0" distB="0" distL="114300" distR="114300" simplePos="0" relativeHeight="251658240" behindDoc="1" locked="0" layoutInCell="1" allowOverlap="1" wp14:anchorId="61D0D5AC" wp14:editId="23A20778">
          <wp:simplePos x="0" y="0"/>
          <wp:positionH relativeFrom="column">
            <wp:posOffset>-878205</wp:posOffset>
          </wp:positionH>
          <wp:positionV relativeFrom="paragraph">
            <wp:posOffset>22225</wp:posOffset>
          </wp:positionV>
          <wp:extent cx="790575" cy="790575"/>
          <wp:effectExtent l="19050" t="0" r="9525" b="0"/>
          <wp:wrapNone/>
          <wp:docPr id="4"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srcRect/>
                  <a:stretch>
                    <a:fillRect/>
                  </a:stretch>
                </pic:blipFill>
                <pic:spPr bwMode="auto">
                  <a:xfrm>
                    <a:off x="0" y="0"/>
                    <a:ext cx="790575" cy="79057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282300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61EFC9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419EAB3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563EDCA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D7D48F3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1CC96C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1B8D50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6582B8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858497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AB6A40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54B2FD7"/>
    <w:multiLevelType w:val="hybridMultilevel"/>
    <w:tmpl w:val="F9A4C8D6"/>
    <w:lvl w:ilvl="0" w:tplc="04130001">
      <w:start w:val="1"/>
      <w:numFmt w:val="bullet"/>
      <w:lvlText w:val=""/>
      <w:lvlJc w:val="left"/>
      <w:pPr>
        <w:ind w:left="1287" w:hanging="360"/>
      </w:pPr>
      <w:rPr>
        <w:rFonts w:ascii="Symbol" w:hAnsi="Symbol" w:hint="default"/>
      </w:rPr>
    </w:lvl>
    <w:lvl w:ilvl="1" w:tplc="04130003" w:tentative="1">
      <w:start w:val="1"/>
      <w:numFmt w:val="bullet"/>
      <w:lvlText w:val="o"/>
      <w:lvlJc w:val="left"/>
      <w:pPr>
        <w:ind w:left="2007" w:hanging="360"/>
      </w:pPr>
      <w:rPr>
        <w:rFonts w:ascii="Courier New" w:hAnsi="Courier New" w:cs="Courier New" w:hint="default"/>
      </w:rPr>
    </w:lvl>
    <w:lvl w:ilvl="2" w:tplc="04130005" w:tentative="1">
      <w:start w:val="1"/>
      <w:numFmt w:val="bullet"/>
      <w:lvlText w:val=""/>
      <w:lvlJc w:val="left"/>
      <w:pPr>
        <w:ind w:left="2727" w:hanging="360"/>
      </w:pPr>
      <w:rPr>
        <w:rFonts w:ascii="Wingdings" w:hAnsi="Wingdings" w:hint="default"/>
      </w:rPr>
    </w:lvl>
    <w:lvl w:ilvl="3" w:tplc="04130001" w:tentative="1">
      <w:start w:val="1"/>
      <w:numFmt w:val="bullet"/>
      <w:lvlText w:val=""/>
      <w:lvlJc w:val="left"/>
      <w:pPr>
        <w:ind w:left="3447" w:hanging="360"/>
      </w:pPr>
      <w:rPr>
        <w:rFonts w:ascii="Symbol" w:hAnsi="Symbol" w:hint="default"/>
      </w:rPr>
    </w:lvl>
    <w:lvl w:ilvl="4" w:tplc="04130003" w:tentative="1">
      <w:start w:val="1"/>
      <w:numFmt w:val="bullet"/>
      <w:lvlText w:val="o"/>
      <w:lvlJc w:val="left"/>
      <w:pPr>
        <w:ind w:left="4167" w:hanging="360"/>
      </w:pPr>
      <w:rPr>
        <w:rFonts w:ascii="Courier New" w:hAnsi="Courier New" w:cs="Courier New" w:hint="default"/>
      </w:rPr>
    </w:lvl>
    <w:lvl w:ilvl="5" w:tplc="04130005" w:tentative="1">
      <w:start w:val="1"/>
      <w:numFmt w:val="bullet"/>
      <w:lvlText w:val=""/>
      <w:lvlJc w:val="left"/>
      <w:pPr>
        <w:ind w:left="4887" w:hanging="360"/>
      </w:pPr>
      <w:rPr>
        <w:rFonts w:ascii="Wingdings" w:hAnsi="Wingdings" w:hint="default"/>
      </w:rPr>
    </w:lvl>
    <w:lvl w:ilvl="6" w:tplc="04130001" w:tentative="1">
      <w:start w:val="1"/>
      <w:numFmt w:val="bullet"/>
      <w:lvlText w:val=""/>
      <w:lvlJc w:val="left"/>
      <w:pPr>
        <w:ind w:left="5607" w:hanging="360"/>
      </w:pPr>
      <w:rPr>
        <w:rFonts w:ascii="Symbol" w:hAnsi="Symbol" w:hint="default"/>
      </w:rPr>
    </w:lvl>
    <w:lvl w:ilvl="7" w:tplc="04130003" w:tentative="1">
      <w:start w:val="1"/>
      <w:numFmt w:val="bullet"/>
      <w:lvlText w:val="o"/>
      <w:lvlJc w:val="left"/>
      <w:pPr>
        <w:ind w:left="6327" w:hanging="360"/>
      </w:pPr>
      <w:rPr>
        <w:rFonts w:ascii="Courier New" w:hAnsi="Courier New" w:cs="Courier New" w:hint="default"/>
      </w:rPr>
    </w:lvl>
    <w:lvl w:ilvl="8" w:tplc="04130005" w:tentative="1">
      <w:start w:val="1"/>
      <w:numFmt w:val="bullet"/>
      <w:lvlText w:val=""/>
      <w:lvlJc w:val="left"/>
      <w:pPr>
        <w:ind w:left="7047" w:hanging="360"/>
      </w:pPr>
      <w:rPr>
        <w:rFonts w:ascii="Wingdings" w:hAnsi="Wingdings" w:hint="default"/>
      </w:rPr>
    </w:lvl>
  </w:abstractNum>
  <w:abstractNum w:abstractNumId="11" w15:restartNumberingAfterBreak="0">
    <w:nsid w:val="0656320B"/>
    <w:multiLevelType w:val="hybridMultilevel"/>
    <w:tmpl w:val="3176099A"/>
    <w:lvl w:ilvl="0" w:tplc="04130001">
      <w:start w:val="1"/>
      <w:numFmt w:val="bullet"/>
      <w:lvlText w:val=""/>
      <w:lvlJc w:val="left"/>
      <w:pPr>
        <w:ind w:left="1287" w:hanging="360"/>
      </w:pPr>
      <w:rPr>
        <w:rFonts w:ascii="Symbol" w:hAnsi="Symbol" w:hint="default"/>
      </w:rPr>
    </w:lvl>
    <w:lvl w:ilvl="1" w:tplc="04130003">
      <w:start w:val="1"/>
      <w:numFmt w:val="bullet"/>
      <w:lvlText w:val="o"/>
      <w:lvlJc w:val="left"/>
      <w:pPr>
        <w:ind w:left="2007" w:hanging="360"/>
      </w:pPr>
      <w:rPr>
        <w:rFonts w:ascii="Courier New" w:hAnsi="Courier New" w:cs="Courier New" w:hint="default"/>
      </w:rPr>
    </w:lvl>
    <w:lvl w:ilvl="2" w:tplc="04130005" w:tentative="1">
      <w:start w:val="1"/>
      <w:numFmt w:val="bullet"/>
      <w:lvlText w:val=""/>
      <w:lvlJc w:val="left"/>
      <w:pPr>
        <w:ind w:left="2727" w:hanging="360"/>
      </w:pPr>
      <w:rPr>
        <w:rFonts w:ascii="Wingdings" w:hAnsi="Wingdings" w:hint="default"/>
      </w:rPr>
    </w:lvl>
    <w:lvl w:ilvl="3" w:tplc="04130001" w:tentative="1">
      <w:start w:val="1"/>
      <w:numFmt w:val="bullet"/>
      <w:lvlText w:val=""/>
      <w:lvlJc w:val="left"/>
      <w:pPr>
        <w:ind w:left="3447" w:hanging="360"/>
      </w:pPr>
      <w:rPr>
        <w:rFonts w:ascii="Symbol" w:hAnsi="Symbol" w:hint="default"/>
      </w:rPr>
    </w:lvl>
    <w:lvl w:ilvl="4" w:tplc="04130003" w:tentative="1">
      <w:start w:val="1"/>
      <w:numFmt w:val="bullet"/>
      <w:lvlText w:val="o"/>
      <w:lvlJc w:val="left"/>
      <w:pPr>
        <w:ind w:left="4167" w:hanging="360"/>
      </w:pPr>
      <w:rPr>
        <w:rFonts w:ascii="Courier New" w:hAnsi="Courier New" w:cs="Courier New" w:hint="default"/>
      </w:rPr>
    </w:lvl>
    <w:lvl w:ilvl="5" w:tplc="04130005" w:tentative="1">
      <w:start w:val="1"/>
      <w:numFmt w:val="bullet"/>
      <w:lvlText w:val=""/>
      <w:lvlJc w:val="left"/>
      <w:pPr>
        <w:ind w:left="4887" w:hanging="360"/>
      </w:pPr>
      <w:rPr>
        <w:rFonts w:ascii="Wingdings" w:hAnsi="Wingdings" w:hint="default"/>
      </w:rPr>
    </w:lvl>
    <w:lvl w:ilvl="6" w:tplc="04130001" w:tentative="1">
      <w:start w:val="1"/>
      <w:numFmt w:val="bullet"/>
      <w:lvlText w:val=""/>
      <w:lvlJc w:val="left"/>
      <w:pPr>
        <w:ind w:left="5607" w:hanging="360"/>
      </w:pPr>
      <w:rPr>
        <w:rFonts w:ascii="Symbol" w:hAnsi="Symbol" w:hint="default"/>
      </w:rPr>
    </w:lvl>
    <w:lvl w:ilvl="7" w:tplc="04130003" w:tentative="1">
      <w:start w:val="1"/>
      <w:numFmt w:val="bullet"/>
      <w:lvlText w:val="o"/>
      <w:lvlJc w:val="left"/>
      <w:pPr>
        <w:ind w:left="6327" w:hanging="360"/>
      </w:pPr>
      <w:rPr>
        <w:rFonts w:ascii="Courier New" w:hAnsi="Courier New" w:cs="Courier New" w:hint="default"/>
      </w:rPr>
    </w:lvl>
    <w:lvl w:ilvl="8" w:tplc="04130005" w:tentative="1">
      <w:start w:val="1"/>
      <w:numFmt w:val="bullet"/>
      <w:lvlText w:val=""/>
      <w:lvlJc w:val="left"/>
      <w:pPr>
        <w:ind w:left="7047" w:hanging="360"/>
      </w:pPr>
      <w:rPr>
        <w:rFonts w:ascii="Wingdings" w:hAnsi="Wingdings" w:hint="default"/>
      </w:rPr>
    </w:lvl>
  </w:abstractNum>
  <w:abstractNum w:abstractNumId="12" w15:restartNumberingAfterBreak="0">
    <w:nsid w:val="0ECF5F79"/>
    <w:multiLevelType w:val="hybridMultilevel"/>
    <w:tmpl w:val="E21A9D52"/>
    <w:lvl w:ilvl="0" w:tplc="04130001">
      <w:start w:val="1"/>
      <w:numFmt w:val="bullet"/>
      <w:lvlText w:val=""/>
      <w:lvlJc w:val="left"/>
      <w:pPr>
        <w:ind w:left="1287" w:hanging="360"/>
      </w:pPr>
      <w:rPr>
        <w:rFonts w:ascii="Symbol" w:hAnsi="Symbol" w:hint="default"/>
      </w:rPr>
    </w:lvl>
    <w:lvl w:ilvl="1" w:tplc="04130003" w:tentative="1">
      <w:start w:val="1"/>
      <w:numFmt w:val="bullet"/>
      <w:lvlText w:val="o"/>
      <w:lvlJc w:val="left"/>
      <w:pPr>
        <w:ind w:left="2007" w:hanging="360"/>
      </w:pPr>
      <w:rPr>
        <w:rFonts w:ascii="Courier New" w:hAnsi="Courier New" w:cs="Courier New" w:hint="default"/>
      </w:rPr>
    </w:lvl>
    <w:lvl w:ilvl="2" w:tplc="04130005" w:tentative="1">
      <w:start w:val="1"/>
      <w:numFmt w:val="bullet"/>
      <w:lvlText w:val=""/>
      <w:lvlJc w:val="left"/>
      <w:pPr>
        <w:ind w:left="2727" w:hanging="360"/>
      </w:pPr>
      <w:rPr>
        <w:rFonts w:ascii="Wingdings" w:hAnsi="Wingdings" w:hint="default"/>
      </w:rPr>
    </w:lvl>
    <w:lvl w:ilvl="3" w:tplc="04130001" w:tentative="1">
      <w:start w:val="1"/>
      <w:numFmt w:val="bullet"/>
      <w:lvlText w:val=""/>
      <w:lvlJc w:val="left"/>
      <w:pPr>
        <w:ind w:left="3447" w:hanging="360"/>
      </w:pPr>
      <w:rPr>
        <w:rFonts w:ascii="Symbol" w:hAnsi="Symbol" w:hint="default"/>
      </w:rPr>
    </w:lvl>
    <w:lvl w:ilvl="4" w:tplc="04130003" w:tentative="1">
      <w:start w:val="1"/>
      <w:numFmt w:val="bullet"/>
      <w:lvlText w:val="o"/>
      <w:lvlJc w:val="left"/>
      <w:pPr>
        <w:ind w:left="4167" w:hanging="360"/>
      </w:pPr>
      <w:rPr>
        <w:rFonts w:ascii="Courier New" w:hAnsi="Courier New" w:cs="Courier New" w:hint="default"/>
      </w:rPr>
    </w:lvl>
    <w:lvl w:ilvl="5" w:tplc="04130005" w:tentative="1">
      <w:start w:val="1"/>
      <w:numFmt w:val="bullet"/>
      <w:lvlText w:val=""/>
      <w:lvlJc w:val="left"/>
      <w:pPr>
        <w:ind w:left="4887" w:hanging="360"/>
      </w:pPr>
      <w:rPr>
        <w:rFonts w:ascii="Wingdings" w:hAnsi="Wingdings" w:hint="default"/>
      </w:rPr>
    </w:lvl>
    <w:lvl w:ilvl="6" w:tplc="04130001" w:tentative="1">
      <w:start w:val="1"/>
      <w:numFmt w:val="bullet"/>
      <w:lvlText w:val=""/>
      <w:lvlJc w:val="left"/>
      <w:pPr>
        <w:ind w:left="5607" w:hanging="360"/>
      </w:pPr>
      <w:rPr>
        <w:rFonts w:ascii="Symbol" w:hAnsi="Symbol" w:hint="default"/>
      </w:rPr>
    </w:lvl>
    <w:lvl w:ilvl="7" w:tplc="04130003" w:tentative="1">
      <w:start w:val="1"/>
      <w:numFmt w:val="bullet"/>
      <w:lvlText w:val="o"/>
      <w:lvlJc w:val="left"/>
      <w:pPr>
        <w:ind w:left="6327" w:hanging="360"/>
      </w:pPr>
      <w:rPr>
        <w:rFonts w:ascii="Courier New" w:hAnsi="Courier New" w:cs="Courier New" w:hint="default"/>
      </w:rPr>
    </w:lvl>
    <w:lvl w:ilvl="8" w:tplc="04130005" w:tentative="1">
      <w:start w:val="1"/>
      <w:numFmt w:val="bullet"/>
      <w:lvlText w:val=""/>
      <w:lvlJc w:val="left"/>
      <w:pPr>
        <w:ind w:left="7047" w:hanging="360"/>
      </w:pPr>
      <w:rPr>
        <w:rFonts w:ascii="Wingdings" w:hAnsi="Wingdings" w:hint="default"/>
      </w:rPr>
    </w:lvl>
  </w:abstractNum>
  <w:abstractNum w:abstractNumId="13" w15:restartNumberingAfterBreak="0">
    <w:nsid w:val="13D868AD"/>
    <w:multiLevelType w:val="hybridMultilevel"/>
    <w:tmpl w:val="1D4EB5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8401583"/>
    <w:multiLevelType w:val="hybridMultilevel"/>
    <w:tmpl w:val="060C7A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8FD5086"/>
    <w:multiLevelType w:val="hybridMultilevel"/>
    <w:tmpl w:val="F7EA57E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19631F2F"/>
    <w:multiLevelType w:val="hybridMultilevel"/>
    <w:tmpl w:val="1E24B652"/>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1FD3095F"/>
    <w:multiLevelType w:val="hybridMultilevel"/>
    <w:tmpl w:val="51244EBC"/>
    <w:lvl w:ilvl="0" w:tplc="04130001">
      <w:start w:val="1"/>
      <w:numFmt w:val="bullet"/>
      <w:lvlText w:val=""/>
      <w:lvlJc w:val="left"/>
      <w:pPr>
        <w:ind w:left="1287" w:hanging="360"/>
      </w:pPr>
      <w:rPr>
        <w:rFonts w:ascii="Symbol" w:hAnsi="Symbol" w:hint="default"/>
      </w:rPr>
    </w:lvl>
    <w:lvl w:ilvl="1" w:tplc="04130003" w:tentative="1">
      <w:start w:val="1"/>
      <w:numFmt w:val="bullet"/>
      <w:lvlText w:val="o"/>
      <w:lvlJc w:val="left"/>
      <w:pPr>
        <w:ind w:left="2007" w:hanging="360"/>
      </w:pPr>
      <w:rPr>
        <w:rFonts w:ascii="Courier New" w:hAnsi="Courier New" w:cs="Courier New" w:hint="default"/>
      </w:rPr>
    </w:lvl>
    <w:lvl w:ilvl="2" w:tplc="04130005" w:tentative="1">
      <w:start w:val="1"/>
      <w:numFmt w:val="bullet"/>
      <w:lvlText w:val=""/>
      <w:lvlJc w:val="left"/>
      <w:pPr>
        <w:ind w:left="2727" w:hanging="360"/>
      </w:pPr>
      <w:rPr>
        <w:rFonts w:ascii="Wingdings" w:hAnsi="Wingdings" w:hint="default"/>
      </w:rPr>
    </w:lvl>
    <w:lvl w:ilvl="3" w:tplc="04130001" w:tentative="1">
      <w:start w:val="1"/>
      <w:numFmt w:val="bullet"/>
      <w:lvlText w:val=""/>
      <w:lvlJc w:val="left"/>
      <w:pPr>
        <w:ind w:left="3447" w:hanging="360"/>
      </w:pPr>
      <w:rPr>
        <w:rFonts w:ascii="Symbol" w:hAnsi="Symbol" w:hint="default"/>
      </w:rPr>
    </w:lvl>
    <w:lvl w:ilvl="4" w:tplc="04130003" w:tentative="1">
      <w:start w:val="1"/>
      <w:numFmt w:val="bullet"/>
      <w:lvlText w:val="o"/>
      <w:lvlJc w:val="left"/>
      <w:pPr>
        <w:ind w:left="4167" w:hanging="360"/>
      </w:pPr>
      <w:rPr>
        <w:rFonts w:ascii="Courier New" w:hAnsi="Courier New" w:cs="Courier New" w:hint="default"/>
      </w:rPr>
    </w:lvl>
    <w:lvl w:ilvl="5" w:tplc="04130005" w:tentative="1">
      <w:start w:val="1"/>
      <w:numFmt w:val="bullet"/>
      <w:lvlText w:val=""/>
      <w:lvlJc w:val="left"/>
      <w:pPr>
        <w:ind w:left="4887" w:hanging="360"/>
      </w:pPr>
      <w:rPr>
        <w:rFonts w:ascii="Wingdings" w:hAnsi="Wingdings" w:hint="default"/>
      </w:rPr>
    </w:lvl>
    <w:lvl w:ilvl="6" w:tplc="04130001" w:tentative="1">
      <w:start w:val="1"/>
      <w:numFmt w:val="bullet"/>
      <w:lvlText w:val=""/>
      <w:lvlJc w:val="left"/>
      <w:pPr>
        <w:ind w:left="5607" w:hanging="360"/>
      </w:pPr>
      <w:rPr>
        <w:rFonts w:ascii="Symbol" w:hAnsi="Symbol" w:hint="default"/>
      </w:rPr>
    </w:lvl>
    <w:lvl w:ilvl="7" w:tplc="04130003" w:tentative="1">
      <w:start w:val="1"/>
      <w:numFmt w:val="bullet"/>
      <w:lvlText w:val="o"/>
      <w:lvlJc w:val="left"/>
      <w:pPr>
        <w:ind w:left="6327" w:hanging="360"/>
      </w:pPr>
      <w:rPr>
        <w:rFonts w:ascii="Courier New" w:hAnsi="Courier New" w:cs="Courier New" w:hint="default"/>
      </w:rPr>
    </w:lvl>
    <w:lvl w:ilvl="8" w:tplc="04130005" w:tentative="1">
      <w:start w:val="1"/>
      <w:numFmt w:val="bullet"/>
      <w:lvlText w:val=""/>
      <w:lvlJc w:val="left"/>
      <w:pPr>
        <w:ind w:left="7047" w:hanging="360"/>
      </w:pPr>
      <w:rPr>
        <w:rFonts w:ascii="Wingdings" w:hAnsi="Wingdings" w:hint="default"/>
      </w:rPr>
    </w:lvl>
  </w:abstractNum>
  <w:abstractNum w:abstractNumId="18" w15:restartNumberingAfterBreak="0">
    <w:nsid w:val="2B4836E5"/>
    <w:multiLevelType w:val="hybridMultilevel"/>
    <w:tmpl w:val="6F94E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8B7D40"/>
    <w:multiLevelType w:val="hybridMultilevel"/>
    <w:tmpl w:val="8F620832"/>
    <w:lvl w:ilvl="0" w:tplc="2090A9E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0" w15:restartNumberingAfterBreak="0">
    <w:nsid w:val="32FA4CB0"/>
    <w:multiLevelType w:val="hybridMultilevel"/>
    <w:tmpl w:val="5DC857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3DB14BB"/>
    <w:multiLevelType w:val="hybridMultilevel"/>
    <w:tmpl w:val="0A8E683A"/>
    <w:lvl w:ilvl="0" w:tplc="04130001">
      <w:start w:val="1"/>
      <w:numFmt w:val="bullet"/>
      <w:lvlText w:val=""/>
      <w:lvlJc w:val="left"/>
      <w:pPr>
        <w:ind w:left="1287" w:hanging="360"/>
      </w:pPr>
      <w:rPr>
        <w:rFonts w:ascii="Symbol" w:hAnsi="Symbol" w:hint="default"/>
      </w:rPr>
    </w:lvl>
    <w:lvl w:ilvl="1" w:tplc="04130003" w:tentative="1">
      <w:start w:val="1"/>
      <w:numFmt w:val="bullet"/>
      <w:lvlText w:val="o"/>
      <w:lvlJc w:val="left"/>
      <w:pPr>
        <w:ind w:left="2007" w:hanging="360"/>
      </w:pPr>
      <w:rPr>
        <w:rFonts w:ascii="Courier New" w:hAnsi="Courier New" w:cs="Courier New" w:hint="default"/>
      </w:rPr>
    </w:lvl>
    <w:lvl w:ilvl="2" w:tplc="04130005" w:tentative="1">
      <w:start w:val="1"/>
      <w:numFmt w:val="bullet"/>
      <w:lvlText w:val=""/>
      <w:lvlJc w:val="left"/>
      <w:pPr>
        <w:ind w:left="2727" w:hanging="360"/>
      </w:pPr>
      <w:rPr>
        <w:rFonts w:ascii="Wingdings" w:hAnsi="Wingdings" w:hint="default"/>
      </w:rPr>
    </w:lvl>
    <w:lvl w:ilvl="3" w:tplc="04130001" w:tentative="1">
      <w:start w:val="1"/>
      <w:numFmt w:val="bullet"/>
      <w:lvlText w:val=""/>
      <w:lvlJc w:val="left"/>
      <w:pPr>
        <w:ind w:left="3447" w:hanging="360"/>
      </w:pPr>
      <w:rPr>
        <w:rFonts w:ascii="Symbol" w:hAnsi="Symbol" w:hint="default"/>
      </w:rPr>
    </w:lvl>
    <w:lvl w:ilvl="4" w:tplc="04130003" w:tentative="1">
      <w:start w:val="1"/>
      <w:numFmt w:val="bullet"/>
      <w:lvlText w:val="o"/>
      <w:lvlJc w:val="left"/>
      <w:pPr>
        <w:ind w:left="4167" w:hanging="360"/>
      </w:pPr>
      <w:rPr>
        <w:rFonts w:ascii="Courier New" w:hAnsi="Courier New" w:cs="Courier New" w:hint="default"/>
      </w:rPr>
    </w:lvl>
    <w:lvl w:ilvl="5" w:tplc="04130005" w:tentative="1">
      <w:start w:val="1"/>
      <w:numFmt w:val="bullet"/>
      <w:lvlText w:val=""/>
      <w:lvlJc w:val="left"/>
      <w:pPr>
        <w:ind w:left="4887" w:hanging="360"/>
      </w:pPr>
      <w:rPr>
        <w:rFonts w:ascii="Wingdings" w:hAnsi="Wingdings" w:hint="default"/>
      </w:rPr>
    </w:lvl>
    <w:lvl w:ilvl="6" w:tplc="04130001" w:tentative="1">
      <w:start w:val="1"/>
      <w:numFmt w:val="bullet"/>
      <w:lvlText w:val=""/>
      <w:lvlJc w:val="left"/>
      <w:pPr>
        <w:ind w:left="5607" w:hanging="360"/>
      </w:pPr>
      <w:rPr>
        <w:rFonts w:ascii="Symbol" w:hAnsi="Symbol" w:hint="default"/>
      </w:rPr>
    </w:lvl>
    <w:lvl w:ilvl="7" w:tplc="04130003" w:tentative="1">
      <w:start w:val="1"/>
      <w:numFmt w:val="bullet"/>
      <w:lvlText w:val="o"/>
      <w:lvlJc w:val="left"/>
      <w:pPr>
        <w:ind w:left="6327" w:hanging="360"/>
      </w:pPr>
      <w:rPr>
        <w:rFonts w:ascii="Courier New" w:hAnsi="Courier New" w:cs="Courier New" w:hint="default"/>
      </w:rPr>
    </w:lvl>
    <w:lvl w:ilvl="8" w:tplc="04130005" w:tentative="1">
      <w:start w:val="1"/>
      <w:numFmt w:val="bullet"/>
      <w:lvlText w:val=""/>
      <w:lvlJc w:val="left"/>
      <w:pPr>
        <w:ind w:left="7047" w:hanging="360"/>
      </w:pPr>
      <w:rPr>
        <w:rFonts w:ascii="Wingdings" w:hAnsi="Wingdings" w:hint="default"/>
      </w:rPr>
    </w:lvl>
  </w:abstractNum>
  <w:abstractNum w:abstractNumId="22" w15:restartNumberingAfterBreak="0">
    <w:nsid w:val="341B325B"/>
    <w:multiLevelType w:val="multilevel"/>
    <w:tmpl w:val="04130023"/>
    <w:styleLink w:val="ArticleSection"/>
    <w:lvl w:ilvl="0">
      <w:start w:val="1"/>
      <w:numFmt w:val="upperRoman"/>
      <w:lvlText w:val="Artikel %1."/>
      <w:lvlJc w:val="left"/>
      <w:pPr>
        <w:tabs>
          <w:tab w:val="num" w:pos="1440"/>
        </w:tabs>
        <w:ind w:left="0" w:firstLine="0"/>
      </w:pPr>
    </w:lvl>
    <w:lvl w:ilvl="1">
      <w:start w:val="1"/>
      <w:numFmt w:val="decimalZero"/>
      <w:isLgl/>
      <w:lvlText w:val="Sectie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3" w15:restartNumberingAfterBreak="0">
    <w:nsid w:val="3652209C"/>
    <w:multiLevelType w:val="hybridMultilevel"/>
    <w:tmpl w:val="515ED3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37A909CA"/>
    <w:multiLevelType w:val="hybridMultilevel"/>
    <w:tmpl w:val="74566896"/>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8C7618A"/>
    <w:multiLevelType w:val="hybridMultilevel"/>
    <w:tmpl w:val="73BC8D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14E095B"/>
    <w:multiLevelType w:val="hybridMultilevel"/>
    <w:tmpl w:val="2F8C9C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51F7A82"/>
    <w:multiLevelType w:val="hybridMultilevel"/>
    <w:tmpl w:val="486A5926"/>
    <w:lvl w:ilvl="0" w:tplc="04130001">
      <w:start w:val="1"/>
      <w:numFmt w:val="bullet"/>
      <w:lvlText w:val=""/>
      <w:lvlJc w:val="left"/>
      <w:pPr>
        <w:ind w:left="1287" w:hanging="360"/>
      </w:pPr>
      <w:rPr>
        <w:rFonts w:ascii="Symbol" w:hAnsi="Symbol" w:hint="default"/>
      </w:rPr>
    </w:lvl>
    <w:lvl w:ilvl="1" w:tplc="04130003" w:tentative="1">
      <w:start w:val="1"/>
      <w:numFmt w:val="bullet"/>
      <w:lvlText w:val="o"/>
      <w:lvlJc w:val="left"/>
      <w:pPr>
        <w:ind w:left="2007" w:hanging="360"/>
      </w:pPr>
      <w:rPr>
        <w:rFonts w:ascii="Courier New" w:hAnsi="Courier New" w:cs="Courier New" w:hint="default"/>
      </w:rPr>
    </w:lvl>
    <w:lvl w:ilvl="2" w:tplc="04130005" w:tentative="1">
      <w:start w:val="1"/>
      <w:numFmt w:val="bullet"/>
      <w:lvlText w:val=""/>
      <w:lvlJc w:val="left"/>
      <w:pPr>
        <w:ind w:left="2727" w:hanging="360"/>
      </w:pPr>
      <w:rPr>
        <w:rFonts w:ascii="Wingdings" w:hAnsi="Wingdings" w:hint="default"/>
      </w:rPr>
    </w:lvl>
    <w:lvl w:ilvl="3" w:tplc="04130001" w:tentative="1">
      <w:start w:val="1"/>
      <w:numFmt w:val="bullet"/>
      <w:lvlText w:val=""/>
      <w:lvlJc w:val="left"/>
      <w:pPr>
        <w:ind w:left="3447" w:hanging="360"/>
      </w:pPr>
      <w:rPr>
        <w:rFonts w:ascii="Symbol" w:hAnsi="Symbol" w:hint="default"/>
      </w:rPr>
    </w:lvl>
    <w:lvl w:ilvl="4" w:tplc="04130003" w:tentative="1">
      <w:start w:val="1"/>
      <w:numFmt w:val="bullet"/>
      <w:lvlText w:val="o"/>
      <w:lvlJc w:val="left"/>
      <w:pPr>
        <w:ind w:left="4167" w:hanging="360"/>
      </w:pPr>
      <w:rPr>
        <w:rFonts w:ascii="Courier New" w:hAnsi="Courier New" w:cs="Courier New" w:hint="default"/>
      </w:rPr>
    </w:lvl>
    <w:lvl w:ilvl="5" w:tplc="04130005" w:tentative="1">
      <w:start w:val="1"/>
      <w:numFmt w:val="bullet"/>
      <w:lvlText w:val=""/>
      <w:lvlJc w:val="left"/>
      <w:pPr>
        <w:ind w:left="4887" w:hanging="360"/>
      </w:pPr>
      <w:rPr>
        <w:rFonts w:ascii="Wingdings" w:hAnsi="Wingdings" w:hint="default"/>
      </w:rPr>
    </w:lvl>
    <w:lvl w:ilvl="6" w:tplc="04130001" w:tentative="1">
      <w:start w:val="1"/>
      <w:numFmt w:val="bullet"/>
      <w:lvlText w:val=""/>
      <w:lvlJc w:val="left"/>
      <w:pPr>
        <w:ind w:left="5607" w:hanging="360"/>
      </w:pPr>
      <w:rPr>
        <w:rFonts w:ascii="Symbol" w:hAnsi="Symbol" w:hint="default"/>
      </w:rPr>
    </w:lvl>
    <w:lvl w:ilvl="7" w:tplc="04130003" w:tentative="1">
      <w:start w:val="1"/>
      <w:numFmt w:val="bullet"/>
      <w:lvlText w:val="o"/>
      <w:lvlJc w:val="left"/>
      <w:pPr>
        <w:ind w:left="6327" w:hanging="360"/>
      </w:pPr>
      <w:rPr>
        <w:rFonts w:ascii="Courier New" w:hAnsi="Courier New" w:cs="Courier New" w:hint="default"/>
      </w:rPr>
    </w:lvl>
    <w:lvl w:ilvl="8" w:tplc="04130005" w:tentative="1">
      <w:start w:val="1"/>
      <w:numFmt w:val="bullet"/>
      <w:lvlText w:val=""/>
      <w:lvlJc w:val="left"/>
      <w:pPr>
        <w:ind w:left="7047" w:hanging="360"/>
      </w:pPr>
      <w:rPr>
        <w:rFonts w:ascii="Wingdings" w:hAnsi="Wingdings" w:hint="default"/>
      </w:rPr>
    </w:lvl>
  </w:abstractNum>
  <w:abstractNum w:abstractNumId="28" w15:restartNumberingAfterBreak="0">
    <w:nsid w:val="45516C05"/>
    <w:multiLevelType w:val="multilevel"/>
    <w:tmpl w:val="0413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9" w15:restartNumberingAfterBreak="0">
    <w:nsid w:val="45FA39B9"/>
    <w:multiLevelType w:val="hybridMultilevel"/>
    <w:tmpl w:val="55EA80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46E76270"/>
    <w:multiLevelType w:val="hybridMultilevel"/>
    <w:tmpl w:val="5B6239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4C3710ED"/>
    <w:multiLevelType w:val="hybridMultilevel"/>
    <w:tmpl w:val="0512BC2C"/>
    <w:lvl w:ilvl="0" w:tplc="04130001">
      <w:start w:val="1"/>
      <w:numFmt w:val="bullet"/>
      <w:lvlText w:val=""/>
      <w:lvlJc w:val="left"/>
      <w:pPr>
        <w:ind w:left="1287" w:hanging="360"/>
      </w:pPr>
      <w:rPr>
        <w:rFonts w:ascii="Symbol" w:hAnsi="Symbol" w:hint="default"/>
      </w:rPr>
    </w:lvl>
    <w:lvl w:ilvl="1" w:tplc="04130003" w:tentative="1">
      <w:start w:val="1"/>
      <w:numFmt w:val="bullet"/>
      <w:lvlText w:val="o"/>
      <w:lvlJc w:val="left"/>
      <w:pPr>
        <w:ind w:left="2007" w:hanging="360"/>
      </w:pPr>
      <w:rPr>
        <w:rFonts w:ascii="Courier New" w:hAnsi="Courier New" w:cs="Courier New" w:hint="default"/>
      </w:rPr>
    </w:lvl>
    <w:lvl w:ilvl="2" w:tplc="04130005" w:tentative="1">
      <w:start w:val="1"/>
      <w:numFmt w:val="bullet"/>
      <w:lvlText w:val=""/>
      <w:lvlJc w:val="left"/>
      <w:pPr>
        <w:ind w:left="2727" w:hanging="360"/>
      </w:pPr>
      <w:rPr>
        <w:rFonts w:ascii="Wingdings" w:hAnsi="Wingdings" w:hint="default"/>
      </w:rPr>
    </w:lvl>
    <w:lvl w:ilvl="3" w:tplc="04130001" w:tentative="1">
      <w:start w:val="1"/>
      <w:numFmt w:val="bullet"/>
      <w:lvlText w:val=""/>
      <w:lvlJc w:val="left"/>
      <w:pPr>
        <w:ind w:left="3447" w:hanging="360"/>
      </w:pPr>
      <w:rPr>
        <w:rFonts w:ascii="Symbol" w:hAnsi="Symbol" w:hint="default"/>
      </w:rPr>
    </w:lvl>
    <w:lvl w:ilvl="4" w:tplc="04130003" w:tentative="1">
      <w:start w:val="1"/>
      <w:numFmt w:val="bullet"/>
      <w:lvlText w:val="o"/>
      <w:lvlJc w:val="left"/>
      <w:pPr>
        <w:ind w:left="4167" w:hanging="360"/>
      </w:pPr>
      <w:rPr>
        <w:rFonts w:ascii="Courier New" w:hAnsi="Courier New" w:cs="Courier New" w:hint="default"/>
      </w:rPr>
    </w:lvl>
    <w:lvl w:ilvl="5" w:tplc="04130005" w:tentative="1">
      <w:start w:val="1"/>
      <w:numFmt w:val="bullet"/>
      <w:lvlText w:val=""/>
      <w:lvlJc w:val="left"/>
      <w:pPr>
        <w:ind w:left="4887" w:hanging="360"/>
      </w:pPr>
      <w:rPr>
        <w:rFonts w:ascii="Wingdings" w:hAnsi="Wingdings" w:hint="default"/>
      </w:rPr>
    </w:lvl>
    <w:lvl w:ilvl="6" w:tplc="04130001" w:tentative="1">
      <w:start w:val="1"/>
      <w:numFmt w:val="bullet"/>
      <w:lvlText w:val=""/>
      <w:lvlJc w:val="left"/>
      <w:pPr>
        <w:ind w:left="5607" w:hanging="360"/>
      </w:pPr>
      <w:rPr>
        <w:rFonts w:ascii="Symbol" w:hAnsi="Symbol" w:hint="default"/>
      </w:rPr>
    </w:lvl>
    <w:lvl w:ilvl="7" w:tplc="04130003" w:tentative="1">
      <w:start w:val="1"/>
      <w:numFmt w:val="bullet"/>
      <w:lvlText w:val="o"/>
      <w:lvlJc w:val="left"/>
      <w:pPr>
        <w:ind w:left="6327" w:hanging="360"/>
      </w:pPr>
      <w:rPr>
        <w:rFonts w:ascii="Courier New" w:hAnsi="Courier New" w:cs="Courier New" w:hint="default"/>
      </w:rPr>
    </w:lvl>
    <w:lvl w:ilvl="8" w:tplc="04130005" w:tentative="1">
      <w:start w:val="1"/>
      <w:numFmt w:val="bullet"/>
      <w:lvlText w:val=""/>
      <w:lvlJc w:val="left"/>
      <w:pPr>
        <w:ind w:left="7047" w:hanging="360"/>
      </w:pPr>
      <w:rPr>
        <w:rFonts w:ascii="Wingdings" w:hAnsi="Wingdings" w:hint="default"/>
      </w:rPr>
    </w:lvl>
  </w:abstractNum>
  <w:abstractNum w:abstractNumId="32" w15:restartNumberingAfterBreak="0">
    <w:nsid w:val="4C5A5AFE"/>
    <w:multiLevelType w:val="hybridMultilevel"/>
    <w:tmpl w:val="26D29796"/>
    <w:lvl w:ilvl="0" w:tplc="04130001">
      <w:start w:val="1"/>
      <w:numFmt w:val="bullet"/>
      <w:lvlText w:val=""/>
      <w:lvlJc w:val="left"/>
      <w:pPr>
        <w:ind w:left="1287" w:hanging="360"/>
      </w:pPr>
      <w:rPr>
        <w:rFonts w:ascii="Symbol" w:hAnsi="Symbol" w:hint="default"/>
      </w:rPr>
    </w:lvl>
    <w:lvl w:ilvl="1" w:tplc="04130003" w:tentative="1">
      <w:start w:val="1"/>
      <w:numFmt w:val="bullet"/>
      <w:lvlText w:val="o"/>
      <w:lvlJc w:val="left"/>
      <w:pPr>
        <w:ind w:left="2007" w:hanging="360"/>
      </w:pPr>
      <w:rPr>
        <w:rFonts w:ascii="Courier New" w:hAnsi="Courier New" w:cs="Courier New" w:hint="default"/>
      </w:rPr>
    </w:lvl>
    <w:lvl w:ilvl="2" w:tplc="04130005" w:tentative="1">
      <w:start w:val="1"/>
      <w:numFmt w:val="bullet"/>
      <w:lvlText w:val=""/>
      <w:lvlJc w:val="left"/>
      <w:pPr>
        <w:ind w:left="2727" w:hanging="360"/>
      </w:pPr>
      <w:rPr>
        <w:rFonts w:ascii="Wingdings" w:hAnsi="Wingdings" w:hint="default"/>
      </w:rPr>
    </w:lvl>
    <w:lvl w:ilvl="3" w:tplc="04130001" w:tentative="1">
      <w:start w:val="1"/>
      <w:numFmt w:val="bullet"/>
      <w:lvlText w:val=""/>
      <w:lvlJc w:val="left"/>
      <w:pPr>
        <w:ind w:left="3447" w:hanging="360"/>
      </w:pPr>
      <w:rPr>
        <w:rFonts w:ascii="Symbol" w:hAnsi="Symbol" w:hint="default"/>
      </w:rPr>
    </w:lvl>
    <w:lvl w:ilvl="4" w:tplc="04130003" w:tentative="1">
      <w:start w:val="1"/>
      <w:numFmt w:val="bullet"/>
      <w:lvlText w:val="o"/>
      <w:lvlJc w:val="left"/>
      <w:pPr>
        <w:ind w:left="4167" w:hanging="360"/>
      </w:pPr>
      <w:rPr>
        <w:rFonts w:ascii="Courier New" w:hAnsi="Courier New" w:cs="Courier New" w:hint="default"/>
      </w:rPr>
    </w:lvl>
    <w:lvl w:ilvl="5" w:tplc="04130005" w:tentative="1">
      <w:start w:val="1"/>
      <w:numFmt w:val="bullet"/>
      <w:lvlText w:val=""/>
      <w:lvlJc w:val="left"/>
      <w:pPr>
        <w:ind w:left="4887" w:hanging="360"/>
      </w:pPr>
      <w:rPr>
        <w:rFonts w:ascii="Wingdings" w:hAnsi="Wingdings" w:hint="default"/>
      </w:rPr>
    </w:lvl>
    <w:lvl w:ilvl="6" w:tplc="04130001" w:tentative="1">
      <w:start w:val="1"/>
      <w:numFmt w:val="bullet"/>
      <w:lvlText w:val=""/>
      <w:lvlJc w:val="left"/>
      <w:pPr>
        <w:ind w:left="5607" w:hanging="360"/>
      </w:pPr>
      <w:rPr>
        <w:rFonts w:ascii="Symbol" w:hAnsi="Symbol" w:hint="default"/>
      </w:rPr>
    </w:lvl>
    <w:lvl w:ilvl="7" w:tplc="04130003" w:tentative="1">
      <w:start w:val="1"/>
      <w:numFmt w:val="bullet"/>
      <w:lvlText w:val="o"/>
      <w:lvlJc w:val="left"/>
      <w:pPr>
        <w:ind w:left="6327" w:hanging="360"/>
      </w:pPr>
      <w:rPr>
        <w:rFonts w:ascii="Courier New" w:hAnsi="Courier New" w:cs="Courier New" w:hint="default"/>
      </w:rPr>
    </w:lvl>
    <w:lvl w:ilvl="8" w:tplc="04130005" w:tentative="1">
      <w:start w:val="1"/>
      <w:numFmt w:val="bullet"/>
      <w:lvlText w:val=""/>
      <w:lvlJc w:val="left"/>
      <w:pPr>
        <w:ind w:left="7047" w:hanging="360"/>
      </w:pPr>
      <w:rPr>
        <w:rFonts w:ascii="Wingdings" w:hAnsi="Wingdings" w:hint="default"/>
      </w:rPr>
    </w:lvl>
  </w:abstractNum>
  <w:abstractNum w:abstractNumId="33" w15:restartNumberingAfterBreak="0">
    <w:nsid w:val="4ED92C65"/>
    <w:multiLevelType w:val="hybridMultilevel"/>
    <w:tmpl w:val="C7C0B648"/>
    <w:lvl w:ilvl="0" w:tplc="04130001">
      <w:start w:val="1"/>
      <w:numFmt w:val="bullet"/>
      <w:lvlText w:val=""/>
      <w:lvlJc w:val="left"/>
      <w:pPr>
        <w:ind w:left="1287" w:hanging="360"/>
      </w:pPr>
      <w:rPr>
        <w:rFonts w:ascii="Symbol" w:hAnsi="Symbol" w:hint="default"/>
      </w:rPr>
    </w:lvl>
    <w:lvl w:ilvl="1" w:tplc="04130003" w:tentative="1">
      <w:start w:val="1"/>
      <w:numFmt w:val="bullet"/>
      <w:lvlText w:val="o"/>
      <w:lvlJc w:val="left"/>
      <w:pPr>
        <w:ind w:left="2007" w:hanging="360"/>
      </w:pPr>
      <w:rPr>
        <w:rFonts w:ascii="Courier New" w:hAnsi="Courier New" w:cs="Courier New" w:hint="default"/>
      </w:rPr>
    </w:lvl>
    <w:lvl w:ilvl="2" w:tplc="04130005" w:tentative="1">
      <w:start w:val="1"/>
      <w:numFmt w:val="bullet"/>
      <w:lvlText w:val=""/>
      <w:lvlJc w:val="left"/>
      <w:pPr>
        <w:ind w:left="2727" w:hanging="360"/>
      </w:pPr>
      <w:rPr>
        <w:rFonts w:ascii="Wingdings" w:hAnsi="Wingdings" w:hint="default"/>
      </w:rPr>
    </w:lvl>
    <w:lvl w:ilvl="3" w:tplc="04130001" w:tentative="1">
      <w:start w:val="1"/>
      <w:numFmt w:val="bullet"/>
      <w:lvlText w:val=""/>
      <w:lvlJc w:val="left"/>
      <w:pPr>
        <w:ind w:left="3447" w:hanging="360"/>
      </w:pPr>
      <w:rPr>
        <w:rFonts w:ascii="Symbol" w:hAnsi="Symbol" w:hint="default"/>
      </w:rPr>
    </w:lvl>
    <w:lvl w:ilvl="4" w:tplc="04130003" w:tentative="1">
      <w:start w:val="1"/>
      <w:numFmt w:val="bullet"/>
      <w:lvlText w:val="o"/>
      <w:lvlJc w:val="left"/>
      <w:pPr>
        <w:ind w:left="4167" w:hanging="360"/>
      </w:pPr>
      <w:rPr>
        <w:rFonts w:ascii="Courier New" w:hAnsi="Courier New" w:cs="Courier New" w:hint="default"/>
      </w:rPr>
    </w:lvl>
    <w:lvl w:ilvl="5" w:tplc="04130005" w:tentative="1">
      <w:start w:val="1"/>
      <w:numFmt w:val="bullet"/>
      <w:lvlText w:val=""/>
      <w:lvlJc w:val="left"/>
      <w:pPr>
        <w:ind w:left="4887" w:hanging="360"/>
      </w:pPr>
      <w:rPr>
        <w:rFonts w:ascii="Wingdings" w:hAnsi="Wingdings" w:hint="default"/>
      </w:rPr>
    </w:lvl>
    <w:lvl w:ilvl="6" w:tplc="04130001" w:tentative="1">
      <w:start w:val="1"/>
      <w:numFmt w:val="bullet"/>
      <w:lvlText w:val=""/>
      <w:lvlJc w:val="left"/>
      <w:pPr>
        <w:ind w:left="5607" w:hanging="360"/>
      </w:pPr>
      <w:rPr>
        <w:rFonts w:ascii="Symbol" w:hAnsi="Symbol" w:hint="default"/>
      </w:rPr>
    </w:lvl>
    <w:lvl w:ilvl="7" w:tplc="04130003" w:tentative="1">
      <w:start w:val="1"/>
      <w:numFmt w:val="bullet"/>
      <w:lvlText w:val="o"/>
      <w:lvlJc w:val="left"/>
      <w:pPr>
        <w:ind w:left="6327" w:hanging="360"/>
      </w:pPr>
      <w:rPr>
        <w:rFonts w:ascii="Courier New" w:hAnsi="Courier New" w:cs="Courier New" w:hint="default"/>
      </w:rPr>
    </w:lvl>
    <w:lvl w:ilvl="8" w:tplc="04130005" w:tentative="1">
      <w:start w:val="1"/>
      <w:numFmt w:val="bullet"/>
      <w:lvlText w:val=""/>
      <w:lvlJc w:val="left"/>
      <w:pPr>
        <w:ind w:left="7047" w:hanging="360"/>
      </w:pPr>
      <w:rPr>
        <w:rFonts w:ascii="Wingdings" w:hAnsi="Wingdings" w:hint="default"/>
      </w:rPr>
    </w:lvl>
  </w:abstractNum>
  <w:abstractNum w:abstractNumId="34" w15:restartNumberingAfterBreak="0">
    <w:nsid w:val="51CA782A"/>
    <w:multiLevelType w:val="multilevel"/>
    <w:tmpl w:val="0413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5" w15:restartNumberingAfterBreak="0">
    <w:nsid w:val="5C3F3147"/>
    <w:multiLevelType w:val="hybridMultilevel"/>
    <w:tmpl w:val="7D98AE0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06138D9"/>
    <w:multiLevelType w:val="hybridMultilevel"/>
    <w:tmpl w:val="3E3A9024"/>
    <w:lvl w:ilvl="0" w:tplc="04130001">
      <w:start w:val="1"/>
      <w:numFmt w:val="bullet"/>
      <w:lvlText w:val=""/>
      <w:lvlJc w:val="left"/>
      <w:pPr>
        <w:ind w:left="1287" w:hanging="360"/>
      </w:pPr>
      <w:rPr>
        <w:rFonts w:ascii="Symbol" w:hAnsi="Symbol" w:hint="default"/>
      </w:rPr>
    </w:lvl>
    <w:lvl w:ilvl="1" w:tplc="04130003" w:tentative="1">
      <w:start w:val="1"/>
      <w:numFmt w:val="bullet"/>
      <w:lvlText w:val="o"/>
      <w:lvlJc w:val="left"/>
      <w:pPr>
        <w:ind w:left="2007" w:hanging="360"/>
      </w:pPr>
      <w:rPr>
        <w:rFonts w:ascii="Courier New" w:hAnsi="Courier New" w:cs="Courier New" w:hint="default"/>
      </w:rPr>
    </w:lvl>
    <w:lvl w:ilvl="2" w:tplc="04130005" w:tentative="1">
      <w:start w:val="1"/>
      <w:numFmt w:val="bullet"/>
      <w:lvlText w:val=""/>
      <w:lvlJc w:val="left"/>
      <w:pPr>
        <w:ind w:left="2727" w:hanging="360"/>
      </w:pPr>
      <w:rPr>
        <w:rFonts w:ascii="Wingdings" w:hAnsi="Wingdings" w:hint="default"/>
      </w:rPr>
    </w:lvl>
    <w:lvl w:ilvl="3" w:tplc="04130001" w:tentative="1">
      <w:start w:val="1"/>
      <w:numFmt w:val="bullet"/>
      <w:lvlText w:val=""/>
      <w:lvlJc w:val="left"/>
      <w:pPr>
        <w:ind w:left="3447" w:hanging="360"/>
      </w:pPr>
      <w:rPr>
        <w:rFonts w:ascii="Symbol" w:hAnsi="Symbol" w:hint="default"/>
      </w:rPr>
    </w:lvl>
    <w:lvl w:ilvl="4" w:tplc="04130003" w:tentative="1">
      <w:start w:val="1"/>
      <w:numFmt w:val="bullet"/>
      <w:lvlText w:val="o"/>
      <w:lvlJc w:val="left"/>
      <w:pPr>
        <w:ind w:left="4167" w:hanging="360"/>
      </w:pPr>
      <w:rPr>
        <w:rFonts w:ascii="Courier New" w:hAnsi="Courier New" w:cs="Courier New" w:hint="default"/>
      </w:rPr>
    </w:lvl>
    <w:lvl w:ilvl="5" w:tplc="04130005" w:tentative="1">
      <w:start w:val="1"/>
      <w:numFmt w:val="bullet"/>
      <w:lvlText w:val=""/>
      <w:lvlJc w:val="left"/>
      <w:pPr>
        <w:ind w:left="4887" w:hanging="360"/>
      </w:pPr>
      <w:rPr>
        <w:rFonts w:ascii="Wingdings" w:hAnsi="Wingdings" w:hint="default"/>
      </w:rPr>
    </w:lvl>
    <w:lvl w:ilvl="6" w:tplc="04130001" w:tentative="1">
      <w:start w:val="1"/>
      <w:numFmt w:val="bullet"/>
      <w:lvlText w:val=""/>
      <w:lvlJc w:val="left"/>
      <w:pPr>
        <w:ind w:left="5607" w:hanging="360"/>
      </w:pPr>
      <w:rPr>
        <w:rFonts w:ascii="Symbol" w:hAnsi="Symbol" w:hint="default"/>
      </w:rPr>
    </w:lvl>
    <w:lvl w:ilvl="7" w:tplc="04130003" w:tentative="1">
      <w:start w:val="1"/>
      <w:numFmt w:val="bullet"/>
      <w:lvlText w:val="o"/>
      <w:lvlJc w:val="left"/>
      <w:pPr>
        <w:ind w:left="6327" w:hanging="360"/>
      </w:pPr>
      <w:rPr>
        <w:rFonts w:ascii="Courier New" w:hAnsi="Courier New" w:cs="Courier New" w:hint="default"/>
      </w:rPr>
    </w:lvl>
    <w:lvl w:ilvl="8" w:tplc="04130005" w:tentative="1">
      <w:start w:val="1"/>
      <w:numFmt w:val="bullet"/>
      <w:lvlText w:val=""/>
      <w:lvlJc w:val="left"/>
      <w:pPr>
        <w:ind w:left="7047" w:hanging="360"/>
      </w:pPr>
      <w:rPr>
        <w:rFonts w:ascii="Wingdings" w:hAnsi="Wingdings" w:hint="default"/>
      </w:rPr>
    </w:lvl>
  </w:abstractNum>
  <w:abstractNum w:abstractNumId="37" w15:restartNumberingAfterBreak="0">
    <w:nsid w:val="60F565F0"/>
    <w:multiLevelType w:val="hybridMultilevel"/>
    <w:tmpl w:val="000879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4C82B74"/>
    <w:multiLevelType w:val="hybridMultilevel"/>
    <w:tmpl w:val="701C68A0"/>
    <w:lvl w:ilvl="0" w:tplc="04130001">
      <w:start w:val="1"/>
      <w:numFmt w:val="bullet"/>
      <w:lvlText w:val=""/>
      <w:lvlJc w:val="left"/>
      <w:pPr>
        <w:ind w:left="1287" w:hanging="360"/>
      </w:pPr>
      <w:rPr>
        <w:rFonts w:ascii="Symbol" w:hAnsi="Symbol" w:hint="default"/>
      </w:rPr>
    </w:lvl>
    <w:lvl w:ilvl="1" w:tplc="04130003" w:tentative="1">
      <w:start w:val="1"/>
      <w:numFmt w:val="bullet"/>
      <w:lvlText w:val="o"/>
      <w:lvlJc w:val="left"/>
      <w:pPr>
        <w:ind w:left="2007" w:hanging="360"/>
      </w:pPr>
      <w:rPr>
        <w:rFonts w:ascii="Courier New" w:hAnsi="Courier New" w:cs="Courier New" w:hint="default"/>
      </w:rPr>
    </w:lvl>
    <w:lvl w:ilvl="2" w:tplc="04130005" w:tentative="1">
      <w:start w:val="1"/>
      <w:numFmt w:val="bullet"/>
      <w:lvlText w:val=""/>
      <w:lvlJc w:val="left"/>
      <w:pPr>
        <w:ind w:left="2727" w:hanging="360"/>
      </w:pPr>
      <w:rPr>
        <w:rFonts w:ascii="Wingdings" w:hAnsi="Wingdings" w:hint="default"/>
      </w:rPr>
    </w:lvl>
    <w:lvl w:ilvl="3" w:tplc="04130001" w:tentative="1">
      <w:start w:val="1"/>
      <w:numFmt w:val="bullet"/>
      <w:lvlText w:val=""/>
      <w:lvlJc w:val="left"/>
      <w:pPr>
        <w:ind w:left="3447" w:hanging="360"/>
      </w:pPr>
      <w:rPr>
        <w:rFonts w:ascii="Symbol" w:hAnsi="Symbol" w:hint="default"/>
      </w:rPr>
    </w:lvl>
    <w:lvl w:ilvl="4" w:tplc="04130003" w:tentative="1">
      <w:start w:val="1"/>
      <w:numFmt w:val="bullet"/>
      <w:lvlText w:val="o"/>
      <w:lvlJc w:val="left"/>
      <w:pPr>
        <w:ind w:left="4167" w:hanging="360"/>
      </w:pPr>
      <w:rPr>
        <w:rFonts w:ascii="Courier New" w:hAnsi="Courier New" w:cs="Courier New" w:hint="default"/>
      </w:rPr>
    </w:lvl>
    <w:lvl w:ilvl="5" w:tplc="04130005" w:tentative="1">
      <w:start w:val="1"/>
      <w:numFmt w:val="bullet"/>
      <w:lvlText w:val=""/>
      <w:lvlJc w:val="left"/>
      <w:pPr>
        <w:ind w:left="4887" w:hanging="360"/>
      </w:pPr>
      <w:rPr>
        <w:rFonts w:ascii="Wingdings" w:hAnsi="Wingdings" w:hint="default"/>
      </w:rPr>
    </w:lvl>
    <w:lvl w:ilvl="6" w:tplc="04130001" w:tentative="1">
      <w:start w:val="1"/>
      <w:numFmt w:val="bullet"/>
      <w:lvlText w:val=""/>
      <w:lvlJc w:val="left"/>
      <w:pPr>
        <w:ind w:left="5607" w:hanging="360"/>
      </w:pPr>
      <w:rPr>
        <w:rFonts w:ascii="Symbol" w:hAnsi="Symbol" w:hint="default"/>
      </w:rPr>
    </w:lvl>
    <w:lvl w:ilvl="7" w:tplc="04130003" w:tentative="1">
      <w:start w:val="1"/>
      <w:numFmt w:val="bullet"/>
      <w:lvlText w:val="o"/>
      <w:lvlJc w:val="left"/>
      <w:pPr>
        <w:ind w:left="6327" w:hanging="360"/>
      </w:pPr>
      <w:rPr>
        <w:rFonts w:ascii="Courier New" w:hAnsi="Courier New" w:cs="Courier New" w:hint="default"/>
      </w:rPr>
    </w:lvl>
    <w:lvl w:ilvl="8" w:tplc="04130005" w:tentative="1">
      <w:start w:val="1"/>
      <w:numFmt w:val="bullet"/>
      <w:lvlText w:val=""/>
      <w:lvlJc w:val="left"/>
      <w:pPr>
        <w:ind w:left="7047" w:hanging="360"/>
      </w:pPr>
      <w:rPr>
        <w:rFonts w:ascii="Wingdings" w:hAnsi="Wingdings" w:hint="default"/>
      </w:rPr>
    </w:lvl>
  </w:abstractNum>
  <w:abstractNum w:abstractNumId="39" w15:restartNumberingAfterBreak="0">
    <w:nsid w:val="652E728B"/>
    <w:multiLevelType w:val="hybridMultilevel"/>
    <w:tmpl w:val="31ACF31A"/>
    <w:lvl w:ilvl="0" w:tplc="186E93EC">
      <w:start w:val="1"/>
      <w:numFmt w:val="decimal"/>
      <w:lvlText w:val="%1."/>
      <w:lvlJc w:val="left"/>
      <w:pPr>
        <w:ind w:left="664" w:hanging="380"/>
      </w:pPr>
      <w:rPr>
        <w:rFonts w:hint="default"/>
        <w:b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0" w15:restartNumberingAfterBreak="0">
    <w:nsid w:val="68345B62"/>
    <w:multiLevelType w:val="hybridMultilevel"/>
    <w:tmpl w:val="019AE81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68CA5CD3"/>
    <w:multiLevelType w:val="hybridMultilevel"/>
    <w:tmpl w:val="C076FF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7A031FC1"/>
    <w:multiLevelType w:val="hybridMultilevel"/>
    <w:tmpl w:val="4C304720"/>
    <w:lvl w:ilvl="0" w:tplc="C704624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8"/>
  </w:num>
  <w:num w:numId="12">
    <w:abstractNumId w:val="34"/>
  </w:num>
  <w:num w:numId="13">
    <w:abstractNumId w:val="22"/>
  </w:num>
  <w:num w:numId="14">
    <w:abstractNumId w:val="38"/>
  </w:num>
  <w:num w:numId="15">
    <w:abstractNumId w:val="36"/>
  </w:num>
  <w:num w:numId="16">
    <w:abstractNumId w:val="12"/>
  </w:num>
  <w:num w:numId="17">
    <w:abstractNumId w:val="32"/>
  </w:num>
  <w:num w:numId="18">
    <w:abstractNumId w:val="21"/>
  </w:num>
  <w:num w:numId="19">
    <w:abstractNumId w:val="10"/>
  </w:num>
  <w:num w:numId="20">
    <w:abstractNumId w:val="31"/>
  </w:num>
  <w:num w:numId="21">
    <w:abstractNumId w:val="27"/>
  </w:num>
  <w:num w:numId="22">
    <w:abstractNumId w:val="33"/>
  </w:num>
  <w:num w:numId="23">
    <w:abstractNumId w:val="17"/>
  </w:num>
  <w:num w:numId="24">
    <w:abstractNumId w:val="11"/>
  </w:num>
  <w:num w:numId="25">
    <w:abstractNumId w:val="39"/>
  </w:num>
  <w:num w:numId="26">
    <w:abstractNumId w:val="25"/>
  </w:num>
  <w:num w:numId="27">
    <w:abstractNumId w:val="24"/>
  </w:num>
  <w:num w:numId="28">
    <w:abstractNumId w:val="35"/>
  </w:num>
  <w:num w:numId="29">
    <w:abstractNumId w:val="26"/>
  </w:num>
  <w:num w:numId="30">
    <w:abstractNumId w:val="16"/>
  </w:num>
  <w:num w:numId="31">
    <w:abstractNumId w:val="20"/>
  </w:num>
  <w:num w:numId="32">
    <w:abstractNumId w:val="23"/>
  </w:num>
  <w:num w:numId="33">
    <w:abstractNumId w:val="19"/>
  </w:num>
  <w:num w:numId="34">
    <w:abstractNumId w:val="42"/>
  </w:num>
  <w:num w:numId="35">
    <w:abstractNumId w:val="29"/>
  </w:num>
  <w:num w:numId="36">
    <w:abstractNumId w:val="37"/>
  </w:num>
  <w:num w:numId="37">
    <w:abstractNumId w:val="14"/>
  </w:num>
  <w:num w:numId="38">
    <w:abstractNumId w:val="18"/>
  </w:num>
  <w:num w:numId="39">
    <w:abstractNumId w:val="41"/>
  </w:num>
  <w:num w:numId="40">
    <w:abstractNumId w:val="30"/>
  </w:num>
  <w:num w:numId="41">
    <w:abstractNumId w:val="40"/>
  </w:num>
  <w:num w:numId="42">
    <w:abstractNumId w:val="15"/>
  </w:num>
  <w:num w:numId="43">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GrammaticalErrors/>
  <w:activeWritingStyle w:appName="MSWord" w:lang="en-GB" w:vendorID="64" w:dllVersion="6" w:nlCheck="1" w:checkStyle="0"/>
  <w:activeWritingStyle w:appName="MSWord" w:lang="fr-FR" w:vendorID="64" w:dllVersion="6" w:nlCheck="1" w:checkStyle="1"/>
  <w:activeWritingStyle w:appName="MSWord" w:lang="en-US" w:vendorID="64" w:dllVersion="6" w:nlCheck="1" w:checkStyle="0"/>
  <w:activeWritingStyle w:appName="MSWord" w:lang="nl-NL" w:vendorID="64" w:dllVersion="6" w:nlCheck="1" w:checkStyle="0"/>
  <w:activeWritingStyle w:appName="MSWord" w:lang="nl-NL" w:vendorID="64" w:dllVersion="4096" w:nlCheck="1" w:checkStyle="0"/>
  <w:activeWritingStyle w:appName="MSWord" w:lang="en-US" w:vendorID="64" w:dllVersion="4096" w:nlCheck="1" w:checkStyle="0"/>
  <w:activeWritingStyle w:appName="MSWord" w:lang="nl-NL" w:vendorID="1" w:dllVersion="512" w:checkStyle="1"/>
  <w:proofState w:spelling="clean" w:grammar="clean"/>
  <w:attachedTemplate r:id="rId1"/>
  <w:stylePaneFormatFilter w:val="8308" w:allStyles="0" w:customStyles="0" w:latentStyles="0" w:stylesInUse="1" w:headingStyles="0" w:numberingStyles="0" w:tableStyles="0" w:directFormattingOnRuns="1" w:directFormattingOnParagraphs="1" w:directFormattingOnNumbering="0" w:directFormattingOnTables="0" w:clearFormatting="0" w:top3HeadingStyles="0" w:visibleStyles="0" w:alternateStyleNames="1"/>
  <w:stylePaneSortMethod w:val="0000"/>
  <w:defaultTabStop w:val="709"/>
  <w:hyphenationZone w:val="425"/>
  <w:drawingGridHorizontalSpacing w:val="181"/>
  <w:drawingGridVerticalSpacing w:val="181"/>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5421"/>
    <w:rsid w:val="000003FF"/>
    <w:rsid w:val="00003B85"/>
    <w:rsid w:val="000044C2"/>
    <w:rsid w:val="0000451F"/>
    <w:rsid w:val="00005198"/>
    <w:rsid w:val="0000553F"/>
    <w:rsid w:val="00005CDF"/>
    <w:rsid w:val="000106A7"/>
    <w:rsid w:val="000112EC"/>
    <w:rsid w:val="00013B71"/>
    <w:rsid w:val="00014BC2"/>
    <w:rsid w:val="0001523C"/>
    <w:rsid w:val="000160DB"/>
    <w:rsid w:val="0001647F"/>
    <w:rsid w:val="000173DF"/>
    <w:rsid w:val="00024618"/>
    <w:rsid w:val="00030FE4"/>
    <w:rsid w:val="00031A92"/>
    <w:rsid w:val="00031B33"/>
    <w:rsid w:val="000330F5"/>
    <w:rsid w:val="000334B8"/>
    <w:rsid w:val="000355C4"/>
    <w:rsid w:val="00036BE4"/>
    <w:rsid w:val="00037FCB"/>
    <w:rsid w:val="00042FCA"/>
    <w:rsid w:val="00044F32"/>
    <w:rsid w:val="000506B0"/>
    <w:rsid w:val="00051748"/>
    <w:rsid w:val="000532AA"/>
    <w:rsid w:val="000538F1"/>
    <w:rsid w:val="00053B3D"/>
    <w:rsid w:val="0005434B"/>
    <w:rsid w:val="0005785D"/>
    <w:rsid w:val="00057F65"/>
    <w:rsid w:val="000614B7"/>
    <w:rsid w:val="00061B04"/>
    <w:rsid w:val="000658BF"/>
    <w:rsid w:val="00065945"/>
    <w:rsid w:val="0006697A"/>
    <w:rsid w:val="000671D5"/>
    <w:rsid w:val="00067687"/>
    <w:rsid w:val="00067E60"/>
    <w:rsid w:val="00074344"/>
    <w:rsid w:val="00074AC9"/>
    <w:rsid w:val="0008175C"/>
    <w:rsid w:val="00082D32"/>
    <w:rsid w:val="000831E9"/>
    <w:rsid w:val="00083D02"/>
    <w:rsid w:val="0008478B"/>
    <w:rsid w:val="00084999"/>
    <w:rsid w:val="00084DD9"/>
    <w:rsid w:val="0008543B"/>
    <w:rsid w:val="0008705A"/>
    <w:rsid w:val="00087EAB"/>
    <w:rsid w:val="000901E0"/>
    <w:rsid w:val="0009134F"/>
    <w:rsid w:val="00091B77"/>
    <w:rsid w:val="00091CAC"/>
    <w:rsid w:val="00092E0D"/>
    <w:rsid w:val="000936EF"/>
    <w:rsid w:val="00094067"/>
    <w:rsid w:val="00094807"/>
    <w:rsid w:val="00094DCD"/>
    <w:rsid w:val="000950EB"/>
    <w:rsid w:val="000964DE"/>
    <w:rsid w:val="00096829"/>
    <w:rsid w:val="00097AAE"/>
    <w:rsid w:val="000A0169"/>
    <w:rsid w:val="000A0758"/>
    <w:rsid w:val="000A155A"/>
    <w:rsid w:val="000A380D"/>
    <w:rsid w:val="000A3CB4"/>
    <w:rsid w:val="000A417F"/>
    <w:rsid w:val="000A58A3"/>
    <w:rsid w:val="000A7923"/>
    <w:rsid w:val="000B05F6"/>
    <w:rsid w:val="000B0EFD"/>
    <w:rsid w:val="000B1B4E"/>
    <w:rsid w:val="000B1D1C"/>
    <w:rsid w:val="000B342A"/>
    <w:rsid w:val="000B424C"/>
    <w:rsid w:val="000B51BD"/>
    <w:rsid w:val="000B5A27"/>
    <w:rsid w:val="000B786E"/>
    <w:rsid w:val="000C09A3"/>
    <w:rsid w:val="000C0F27"/>
    <w:rsid w:val="000C0F39"/>
    <w:rsid w:val="000C15CA"/>
    <w:rsid w:val="000C177E"/>
    <w:rsid w:val="000C326F"/>
    <w:rsid w:val="000C4149"/>
    <w:rsid w:val="000C5E22"/>
    <w:rsid w:val="000C755D"/>
    <w:rsid w:val="000D163C"/>
    <w:rsid w:val="000D27EC"/>
    <w:rsid w:val="000D2B38"/>
    <w:rsid w:val="000D4B2E"/>
    <w:rsid w:val="000D55D1"/>
    <w:rsid w:val="000D5746"/>
    <w:rsid w:val="000E003F"/>
    <w:rsid w:val="000E032F"/>
    <w:rsid w:val="000E1124"/>
    <w:rsid w:val="000E13CB"/>
    <w:rsid w:val="000E3705"/>
    <w:rsid w:val="000E3FA5"/>
    <w:rsid w:val="000E50BC"/>
    <w:rsid w:val="000E526F"/>
    <w:rsid w:val="000E5353"/>
    <w:rsid w:val="000E6C67"/>
    <w:rsid w:val="000E7BDF"/>
    <w:rsid w:val="000F39C4"/>
    <w:rsid w:val="000F4F70"/>
    <w:rsid w:val="00100376"/>
    <w:rsid w:val="001010B9"/>
    <w:rsid w:val="0010146E"/>
    <w:rsid w:val="001033F2"/>
    <w:rsid w:val="00104C97"/>
    <w:rsid w:val="00105B6E"/>
    <w:rsid w:val="00106B57"/>
    <w:rsid w:val="00110582"/>
    <w:rsid w:val="0011271D"/>
    <w:rsid w:val="00113681"/>
    <w:rsid w:val="00115A04"/>
    <w:rsid w:val="00116C8C"/>
    <w:rsid w:val="001179E9"/>
    <w:rsid w:val="00117FD6"/>
    <w:rsid w:val="001211E1"/>
    <w:rsid w:val="001229B7"/>
    <w:rsid w:val="00124AC6"/>
    <w:rsid w:val="0012646C"/>
    <w:rsid w:val="00131499"/>
    <w:rsid w:val="001322F8"/>
    <w:rsid w:val="00132E45"/>
    <w:rsid w:val="00134A41"/>
    <w:rsid w:val="00134A96"/>
    <w:rsid w:val="00135197"/>
    <w:rsid w:val="00137A26"/>
    <w:rsid w:val="00140871"/>
    <w:rsid w:val="00142F28"/>
    <w:rsid w:val="0014592A"/>
    <w:rsid w:val="00147926"/>
    <w:rsid w:val="0015013C"/>
    <w:rsid w:val="00150F2C"/>
    <w:rsid w:val="00151314"/>
    <w:rsid w:val="00152585"/>
    <w:rsid w:val="001534C6"/>
    <w:rsid w:val="00153DCF"/>
    <w:rsid w:val="00156306"/>
    <w:rsid w:val="0015656B"/>
    <w:rsid w:val="001578DE"/>
    <w:rsid w:val="00157AFB"/>
    <w:rsid w:val="00160723"/>
    <w:rsid w:val="00164628"/>
    <w:rsid w:val="001649F3"/>
    <w:rsid w:val="0016564A"/>
    <w:rsid w:val="00165732"/>
    <w:rsid w:val="00167FA0"/>
    <w:rsid w:val="001702E4"/>
    <w:rsid w:val="00174FF9"/>
    <w:rsid w:val="001763E9"/>
    <w:rsid w:val="00177F36"/>
    <w:rsid w:val="00184A18"/>
    <w:rsid w:val="00186873"/>
    <w:rsid w:val="00193264"/>
    <w:rsid w:val="00194F5B"/>
    <w:rsid w:val="001951F2"/>
    <w:rsid w:val="00196D12"/>
    <w:rsid w:val="001A05CC"/>
    <w:rsid w:val="001A0B95"/>
    <w:rsid w:val="001A0BAE"/>
    <w:rsid w:val="001A0F8A"/>
    <w:rsid w:val="001A1629"/>
    <w:rsid w:val="001A1E12"/>
    <w:rsid w:val="001A2055"/>
    <w:rsid w:val="001A67E3"/>
    <w:rsid w:val="001A7D50"/>
    <w:rsid w:val="001B018A"/>
    <w:rsid w:val="001B045B"/>
    <w:rsid w:val="001B2AD8"/>
    <w:rsid w:val="001B3F3A"/>
    <w:rsid w:val="001B4B37"/>
    <w:rsid w:val="001C300C"/>
    <w:rsid w:val="001C385E"/>
    <w:rsid w:val="001C3A73"/>
    <w:rsid w:val="001C53D9"/>
    <w:rsid w:val="001C5CC0"/>
    <w:rsid w:val="001C67E7"/>
    <w:rsid w:val="001C7244"/>
    <w:rsid w:val="001D1520"/>
    <w:rsid w:val="001D34D5"/>
    <w:rsid w:val="001E0C86"/>
    <w:rsid w:val="001E0D4D"/>
    <w:rsid w:val="001E0E32"/>
    <w:rsid w:val="001E0F76"/>
    <w:rsid w:val="001E1A1B"/>
    <w:rsid w:val="001E22D6"/>
    <w:rsid w:val="001E6B3E"/>
    <w:rsid w:val="001E7AE6"/>
    <w:rsid w:val="001E7CCB"/>
    <w:rsid w:val="001E7DC1"/>
    <w:rsid w:val="001F2B93"/>
    <w:rsid w:val="001F4A15"/>
    <w:rsid w:val="00201263"/>
    <w:rsid w:val="00201BE7"/>
    <w:rsid w:val="00204919"/>
    <w:rsid w:val="00207ADD"/>
    <w:rsid w:val="00210E00"/>
    <w:rsid w:val="00211C15"/>
    <w:rsid w:val="0021393E"/>
    <w:rsid w:val="002160AD"/>
    <w:rsid w:val="00220364"/>
    <w:rsid w:val="002219D5"/>
    <w:rsid w:val="002243F3"/>
    <w:rsid w:val="00225AEE"/>
    <w:rsid w:val="00225B79"/>
    <w:rsid w:val="00226522"/>
    <w:rsid w:val="00227041"/>
    <w:rsid w:val="002312C6"/>
    <w:rsid w:val="00232453"/>
    <w:rsid w:val="002358BF"/>
    <w:rsid w:val="00236E6A"/>
    <w:rsid w:val="0023720B"/>
    <w:rsid w:val="00240A7E"/>
    <w:rsid w:val="002423BF"/>
    <w:rsid w:val="00242912"/>
    <w:rsid w:val="002462E3"/>
    <w:rsid w:val="002465C8"/>
    <w:rsid w:val="0024661A"/>
    <w:rsid w:val="00246B17"/>
    <w:rsid w:val="00252E0A"/>
    <w:rsid w:val="002536C1"/>
    <w:rsid w:val="00255347"/>
    <w:rsid w:val="002564AD"/>
    <w:rsid w:val="0025671D"/>
    <w:rsid w:val="00256A7A"/>
    <w:rsid w:val="00256C31"/>
    <w:rsid w:val="00260C89"/>
    <w:rsid w:val="00260E1B"/>
    <w:rsid w:val="002624F3"/>
    <w:rsid w:val="0026356A"/>
    <w:rsid w:val="00266412"/>
    <w:rsid w:val="00266964"/>
    <w:rsid w:val="0027073B"/>
    <w:rsid w:val="00270818"/>
    <w:rsid w:val="0027208B"/>
    <w:rsid w:val="00273942"/>
    <w:rsid w:val="00274F19"/>
    <w:rsid w:val="00276217"/>
    <w:rsid w:val="00281E10"/>
    <w:rsid w:val="00281FB5"/>
    <w:rsid w:val="00282A71"/>
    <w:rsid w:val="0028443C"/>
    <w:rsid w:val="002869F4"/>
    <w:rsid w:val="0028768E"/>
    <w:rsid w:val="002902F2"/>
    <w:rsid w:val="00292F00"/>
    <w:rsid w:val="002A0532"/>
    <w:rsid w:val="002A1C54"/>
    <w:rsid w:val="002A3B69"/>
    <w:rsid w:val="002A3CD0"/>
    <w:rsid w:val="002A41C2"/>
    <w:rsid w:val="002A4D8F"/>
    <w:rsid w:val="002A57B9"/>
    <w:rsid w:val="002A6DE3"/>
    <w:rsid w:val="002A764D"/>
    <w:rsid w:val="002B107F"/>
    <w:rsid w:val="002B14CB"/>
    <w:rsid w:val="002B51B5"/>
    <w:rsid w:val="002B542A"/>
    <w:rsid w:val="002B6730"/>
    <w:rsid w:val="002B743D"/>
    <w:rsid w:val="002C0064"/>
    <w:rsid w:val="002C17EC"/>
    <w:rsid w:val="002C1CD3"/>
    <w:rsid w:val="002C2449"/>
    <w:rsid w:val="002C36F8"/>
    <w:rsid w:val="002C4337"/>
    <w:rsid w:val="002C4AAE"/>
    <w:rsid w:val="002C4E1B"/>
    <w:rsid w:val="002C6A10"/>
    <w:rsid w:val="002C75E3"/>
    <w:rsid w:val="002D0FAF"/>
    <w:rsid w:val="002D2C51"/>
    <w:rsid w:val="002D2CF5"/>
    <w:rsid w:val="002D3518"/>
    <w:rsid w:val="002D3D1E"/>
    <w:rsid w:val="002D3F77"/>
    <w:rsid w:val="002D6042"/>
    <w:rsid w:val="002E3E79"/>
    <w:rsid w:val="002F0BD3"/>
    <w:rsid w:val="002F2282"/>
    <w:rsid w:val="002F3B21"/>
    <w:rsid w:val="002F3DF0"/>
    <w:rsid w:val="002F3E39"/>
    <w:rsid w:val="002F6A11"/>
    <w:rsid w:val="00300129"/>
    <w:rsid w:val="0030090D"/>
    <w:rsid w:val="00301A27"/>
    <w:rsid w:val="00301D19"/>
    <w:rsid w:val="003040E2"/>
    <w:rsid w:val="00305BB4"/>
    <w:rsid w:val="003060EA"/>
    <w:rsid w:val="003061C7"/>
    <w:rsid w:val="00307285"/>
    <w:rsid w:val="00307295"/>
    <w:rsid w:val="0031055B"/>
    <w:rsid w:val="0031505F"/>
    <w:rsid w:val="0031664D"/>
    <w:rsid w:val="003202AD"/>
    <w:rsid w:val="003202D5"/>
    <w:rsid w:val="003211C2"/>
    <w:rsid w:val="00321661"/>
    <w:rsid w:val="003218D5"/>
    <w:rsid w:val="00322765"/>
    <w:rsid w:val="00323257"/>
    <w:rsid w:val="00323789"/>
    <w:rsid w:val="00324995"/>
    <w:rsid w:val="00324E15"/>
    <w:rsid w:val="003260A8"/>
    <w:rsid w:val="00332804"/>
    <w:rsid w:val="00332A81"/>
    <w:rsid w:val="00334343"/>
    <w:rsid w:val="00335747"/>
    <w:rsid w:val="0033691F"/>
    <w:rsid w:val="00340A60"/>
    <w:rsid w:val="00341190"/>
    <w:rsid w:val="0034271B"/>
    <w:rsid w:val="0034487D"/>
    <w:rsid w:val="0034523E"/>
    <w:rsid w:val="003455A1"/>
    <w:rsid w:val="00350180"/>
    <w:rsid w:val="00353418"/>
    <w:rsid w:val="003534AD"/>
    <w:rsid w:val="003555B2"/>
    <w:rsid w:val="00355AC8"/>
    <w:rsid w:val="003572E2"/>
    <w:rsid w:val="0035770A"/>
    <w:rsid w:val="00361473"/>
    <w:rsid w:val="00363F68"/>
    <w:rsid w:val="003673E6"/>
    <w:rsid w:val="00370217"/>
    <w:rsid w:val="00370559"/>
    <w:rsid w:val="003717D0"/>
    <w:rsid w:val="00371F02"/>
    <w:rsid w:val="00372205"/>
    <w:rsid w:val="0037319D"/>
    <w:rsid w:val="003732AD"/>
    <w:rsid w:val="003735E4"/>
    <w:rsid w:val="00373680"/>
    <w:rsid w:val="00374DE8"/>
    <w:rsid w:val="00375BC6"/>
    <w:rsid w:val="00377187"/>
    <w:rsid w:val="003814C0"/>
    <w:rsid w:val="0038275D"/>
    <w:rsid w:val="003855F3"/>
    <w:rsid w:val="0038596F"/>
    <w:rsid w:val="00385C68"/>
    <w:rsid w:val="00385F8C"/>
    <w:rsid w:val="00391920"/>
    <w:rsid w:val="00391F63"/>
    <w:rsid w:val="003943C9"/>
    <w:rsid w:val="00394C32"/>
    <w:rsid w:val="00395274"/>
    <w:rsid w:val="00395662"/>
    <w:rsid w:val="003A1517"/>
    <w:rsid w:val="003A268C"/>
    <w:rsid w:val="003A2C35"/>
    <w:rsid w:val="003A2DD0"/>
    <w:rsid w:val="003A3758"/>
    <w:rsid w:val="003A381C"/>
    <w:rsid w:val="003A3F1F"/>
    <w:rsid w:val="003A699A"/>
    <w:rsid w:val="003B0198"/>
    <w:rsid w:val="003B1B3C"/>
    <w:rsid w:val="003B5421"/>
    <w:rsid w:val="003B560F"/>
    <w:rsid w:val="003B5D46"/>
    <w:rsid w:val="003B6886"/>
    <w:rsid w:val="003B6E50"/>
    <w:rsid w:val="003B72E3"/>
    <w:rsid w:val="003B7697"/>
    <w:rsid w:val="003C0524"/>
    <w:rsid w:val="003C457E"/>
    <w:rsid w:val="003C5293"/>
    <w:rsid w:val="003C691B"/>
    <w:rsid w:val="003C6B48"/>
    <w:rsid w:val="003C6B5B"/>
    <w:rsid w:val="003C78CA"/>
    <w:rsid w:val="003D0B17"/>
    <w:rsid w:val="003D18CE"/>
    <w:rsid w:val="003D1E59"/>
    <w:rsid w:val="003D4506"/>
    <w:rsid w:val="003D4558"/>
    <w:rsid w:val="003D4C5F"/>
    <w:rsid w:val="003D5145"/>
    <w:rsid w:val="003D6B95"/>
    <w:rsid w:val="003E35D8"/>
    <w:rsid w:val="003E449D"/>
    <w:rsid w:val="003E5300"/>
    <w:rsid w:val="003E7A7C"/>
    <w:rsid w:val="003F1BC3"/>
    <w:rsid w:val="003F7515"/>
    <w:rsid w:val="004001EB"/>
    <w:rsid w:val="004002AD"/>
    <w:rsid w:val="00400A25"/>
    <w:rsid w:val="004010EB"/>
    <w:rsid w:val="0040132C"/>
    <w:rsid w:val="004029D3"/>
    <w:rsid w:val="00404666"/>
    <w:rsid w:val="00404FC1"/>
    <w:rsid w:val="00406270"/>
    <w:rsid w:val="004076B8"/>
    <w:rsid w:val="00407A8A"/>
    <w:rsid w:val="00407E14"/>
    <w:rsid w:val="00410333"/>
    <w:rsid w:val="00410DA0"/>
    <w:rsid w:val="00414897"/>
    <w:rsid w:val="004148F7"/>
    <w:rsid w:val="00414F7B"/>
    <w:rsid w:val="004153FF"/>
    <w:rsid w:val="00415AFC"/>
    <w:rsid w:val="00417671"/>
    <w:rsid w:val="00417C69"/>
    <w:rsid w:val="00417DFB"/>
    <w:rsid w:val="004228D9"/>
    <w:rsid w:val="00425500"/>
    <w:rsid w:val="00425D76"/>
    <w:rsid w:val="00426558"/>
    <w:rsid w:val="00426959"/>
    <w:rsid w:val="00426BA0"/>
    <w:rsid w:val="00427581"/>
    <w:rsid w:val="00427D24"/>
    <w:rsid w:val="00431A61"/>
    <w:rsid w:val="00431EBE"/>
    <w:rsid w:val="0043784A"/>
    <w:rsid w:val="00444313"/>
    <w:rsid w:val="00445288"/>
    <w:rsid w:val="004452BE"/>
    <w:rsid w:val="00445CEA"/>
    <w:rsid w:val="00447B46"/>
    <w:rsid w:val="00451AD9"/>
    <w:rsid w:val="00453060"/>
    <w:rsid w:val="004551D2"/>
    <w:rsid w:val="0045601A"/>
    <w:rsid w:val="004579EA"/>
    <w:rsid w:val="00460316"/>
    <w:rsid w:val="0046164C"/>
    <w:rsid w:val="00461F7D"/>
    <w:rsid w:val="00463BF6"/>
    <w:rsid w:val="004647E8"/>
    <w:rsid w:val="004649B9"/>
    <w:rsid w:val="004675D3"/>
    <w:rsid w:val="00467D97"/>
    <w:rsid w:val="004707C2"/>
    <w:rsid w:val="00471570"/>
    <w:rsid w:val="00471765"/>
    <w:rsid w:val="00480B8F"/>
    <w:rsid w:val="00483906"/>
    <w:rsid w:val="00485521"/>
    <w:rsid w:val="00485DE7"/>
    <w:rsid w:val="0048732A"/>
    <w:rsid w:val="004916F6"/>
    <w:rsid w:val="004918B4"/>
    <w:rsid w:val="00492A11"/>
    <w:rsid w:val="004938FD"/>
    <w:rsid w:val="00493C64"/>
    <w:rsid w:val="00493D79"/>
    <w:rsid w:val="00495684"/>
    <w:rsid w:val="00496909"/>
    <w:rsid w:val="00497723"/>
    <w:rsid w:val="004979AA"/>
    <w:rsid w:val="004A07CE"/>
    <w:rsid w:val="004A13B0"/>
    <w:rsid w:val="004A1E9C"/>
    <w:rsid w:val="004A3683"/>
    <w:rsid w:val="004A37C2"/>
    <w:rsid w:val="004A7D25"/>
    <w:rsid w:val="004B0158"/>
    <w:rsid w:val="004B15F3"/>
    <w:rsid w:val="004B386A"/>
    <w:rsid w:val="004B3910"/>
    <w:rsid w:val="004B3CFE"/>
    <w:rsid w:val="004C102F"/>
    <w:rsid w:val="004C3503"/>
    <w:rsid w:val="004C4668"/>
    <w:rsid w:val="004C5A00"/>
    <w:rsid w:val="004D02BB"/>
    <w:rsid w:val="004D0D21"/>
    <w:rsid w:val="004D113C"/>
    <w:rsid w:val="004D1628"/>
    <w:rsid w:val="004D78A6"/>
    <w:rsid w:val="004E1462"/>
    <w:rsid w:val="004E16CB"/>
    <w:rsid w:val="004E1C83"/>
    <w:rsid w:val="004E22C4"/>
    <w:rsid w:val="004E3438"/>
    <w:rsid w:val="004E641B"/>
    <w:rsid w:val="004E711B"/>
    <w:rsid w:val="004E77A0"/>
    <w:rsid w:val="004F0231"/>
    <w:rsid w:val="004F1883"/>
    <w:rsid w:val="004F4C57"/>
    <w:rsid w:val="004F6560"/>
    <w:rsid w:val="004F7606"/>
    <w:rsid w:val="00500269"/>
    <w:rsid w:val="00500FDC"/>
    <w:rsid w:val="005015A7"/>
    <w:rsid w:val="00501AB5"/>
    <w:rsid w:val="00501E9E"/>
    <w:rsid w:val="0050258F"/>
    <w:rsid w:val="00505E7A"/>
    <w:rsid w:val="005064D3"/>
    <w:rsid w:val="005065B0"/>
    <w:rsid w:val="005118BF"/>
    <w:rsid w:val="00511E07"/>
    <w:rsid w:val="005137AA"/>
    <w:rsid w:val="0051387D"/>
    <w:rsid w:val="00513E86"/>
    <w:rsid w:val="00514C1F"/>
    <w:rsid w:val="00514E10"/>
    <w:rsid w:val="00517783"/>
    <w:rsid w:val="00520D78"/>
    <w:rsid w:val="005305E0"/>
    <w:rsid w:val="00531D15"/>
    <w:rsid w:val="00532D70"/>
    <w:rsid w:val="00534008"/>
    <w:rsid w:val="005345B5"/>
    <w:rsid w:val="00534EF0"/>
    <w:rsid w:val="0053672E"/>
    <w:rsid w:val="005373A0"/>
    <w:rsid w:val="0053754A"/>
    <w:rsid w:val="005446F0"/>
    <w:rsid w:val="00544F66"/>
    <w:rsid w:val="00545B40"/>
    <w:rsid w:val="00545BED"/>
    <w:rsid w:val="00550D7A"/>
    <w:rsid w:val="005516A0"/>
    <w:rsid w:val="00552320"/>
    <w:rsid w:val="0055241A"/>
    <w:rsid w:val="0055274E"/>
    <w:rsid w:val="00556641"/>
    <w:rsid w:val="00557A52"/>
    <w:rsid w:val="0056043A"/>
    <w:rsid w:val="005608C5"/>
    <w:rsid w:val="005619C5"/>
    <w:rsid w:val="00566A63"/>
    <w:rsid w:val="00566E46"/>
    <w:rsid w:val="005714B4"/>
    <w:rsid w:val="0057192B"/>
    <w:rsid w:val="005755F9"/>
    <w:rsid w:val="00576B07"/>
    <w:rsid w:val="00576B7E"/>
    <w:rsid w:val="00577366"/>
    <w:rsid w:val="00577AC7"/>
    <w:rsid w:val="00580F37"/>
    <w:rsid w:val="00582188"/>
    <w:rsid w:val="00585425"/>
    <w:rsid w:val="00585D89"/>
    <w:rsid w:val="00586E1A"/>
    <w:rsid w:val="005872E4"/>
    <w:rsid w:val="005920C6"/>
    <w:rsid w:val="00592798"/>
    <w:rsid w:val="005932CE"/>
    <w:rsid w:val="005974A4"/>
    <w:rsid w:val="005A12B4"/>
    <w:rsid w:val="005A281B"/>
    <w:rsid w:val="005A4766"/>
    <w:rsid w:val="005A4E48"/>
    <w:rsid w:val="005A4F1C"/>
    <w:rsid w:val="005A788E"/>
    <w:rsid w:val="005B2292"/>
    <w:rsid w:val="005B3899"/>
    <w:rsid w:val="005B3F9D"/>
    <w:rsid w:val="005B4075"/>
    <w:rsid w:val="005B43E9"/>
    <w:rsid w:val="005B50E0"/>
    <w:rsid w:val="005B6D69"/>
    <w:rsid w:val="005B78A5"/>
    <w:rsid w:val="005C1E33"/>
    <w:rsid w:val="005C2257"/>
    <w:rsid w:val="005C2671"/>
    <w:rsid w:val="005C2F54"/>
    <w:rsid w:val="005C587C"/>
    <w:rsid w:val="005C69FB"/>
    <w:rsid w:val="005D0B33"/>
    <w:rsid w:val="005D1330"/>
    <w:rsid w:val="005D358E"/>
    <w:rsid w:val="005D3CBB"/>
    <w:rsid w:val="005D4C59"/>
    <w:rsid w:val="005D501C"/>
    <w:rsid w:val="005D5659"/>
    <w:rsid w:val="005D5E7D"/>
    <w:rsid w:val="005D6740"/>
    <w:rsid w:val="005E0B40"/>
    <w:rsid w:val="005E1DDE"/>
    <w:rsid w:val="005E20A6"/>
    <w:rsid w:val="005E4DA6"/>
    <w:rsid w:val="005E4DE6"/>
    <w:rsid w:val="005F1DAA"/>
    <w:rsid w:val="005F2344"/>
    <w:rsid w:val="005F40F0"/>
    <w:rsid w:val="005F504B"/>
    <w:rsid w:val="005F5337"/>
    <w:rsid w:val="005F6D87"/>
    <w:rsid w:val="006004BC"/>
    <w:rsid w:val="006004F4"/>
    <w:rsid w:val="00602373"/>
    <w:rsid w:val="006025DA"/>
    <w:rsid w:val="00607294"/>
    <w:rsid w:val="00610EB6"/>
    <w:rsid w:val="00611151"/>
    <w:rsid w:val="00611776"/>
    <w:rsid w:val="00615233"/>
    <w:rsid w:val="00615B9B"/>
    <w:rsid w:val="0062148C"/>
    <w:rsid w:val="006224A0"/>
    <w:rsid w:val="00622AE0"/>
    <w:rsid w:val="00622CC0"/>
    <w:rsid w:val="006234BE"/>
    <w:rsid w:val="00623A0C"/>
    <w:rsid w:val="00625BD1"/>
    <w:rsid w:val="00625C67"/>
    <w:rsid w:val="006267CC"/>
    <w:rsid w:val="00626862"/>
    <w:rsid w:val="00630D5B"/>
    <w:rsid w:val="0063246D"/>
    <w:rsid w:val="00632F42"/>
    <w:rsid w:val="00633D16"/>
    <w:rsid w:val="00633E82"/>
    <w:rsid w:val="00634240"/>
    <w:rsid w:val="00634F63"/>
    <w:rsid w:val="00635BEA"/>
    <w:rsid w:val="00635CA9"/>
    <w:rsid w:val="00637846"/>
    <w:rsid w:val="00637B94"/>
    <w:rsid w:val="0064368F"/>
    <w:rsid w:val="00645201"/>
    <w:rsid w:val="006463E5"/>
    <w:rsid w:val="006468F1"/>
    <w:rsid w:val="0064730D"/>
    <w:rsid w:val="006476B3"/>
    <w:rsid w:val="00647F45"/>
    <w:rsid w:val="00650975"/>
    <w:rsid w:val="00650F1C"/>
    <w:rsid w:val="00652969"/>
    <w:rsid w:val="0065400E"/>
    <w:rsid w:val="00657C30"/>
    <w:rsid w:val="00657FAD"/>
    <w:rsid w:val="0066192A"/>
    <w:rsid w:val="00661A65"/>
    <w:rsid w:val="006654F9"/>
    <w:rsid w:val="006663E9"/>
    <w:rsid w:val="00671261"/>
    <w:rsid w:val="00672734"/>
    <w:rsid w:val="00672835"/>
    <w:rsid w:val="00681206"/>
    <w:rsid w:val="0068517A"/>
    <w:rsid w:val="00686871"/>
    <w:rsid w:val="0069175F"/>
    <w:rsid w:val="00693A26"/>
    <w:rsid w:val="00693EEC"/>
    <w:rsid w:val="00694F69"/>
    <w:rsid w:val="00694FD3"/>
    <w:rsid w:val="00695FFA"/>
    <w:rsid w:val="0069645D"/>
    <w:rsid w:val="00696929"/>
    <w:rsid w:val="00697274"/>
    <w:rsid w:val="006A1103"/>
    <w:rsid w:val="006A1BE7"/>
    <w:rsid w:val="006A252D"/>
    <w:rsid w:val="006A292F"/>
    <w:rsid w:val="006A32DE"/>
    <w:rsid w:val="006A5611"/>
    <w:rsid w:val="006A616F"/>
    <w:rsid w:val="006B0ED4"/>
    <w:rsid w:val="006B7A0F"/>
    <w:rsid w:val="006C06E3"/>
    <w:rsid w:val="006C2153"/>
    <w:rsid w:val="006C28B3"/>
    <w:rsid w:val="006C2D8D"/>
    <w:rsid w:val="006C3A5A"/>
    <w:rsid w:val="006C4590"/>
    <w:rsid w:val="006C4CFE"/>
    <w:rsid w:val="006C779A"/>
    <w:rsid w:val="006C7DBC"/>
    <w:rsid w:val="006D2A9A"/>
    <w:rsid w:val="006D310B"/>
    <w:rsid w:val="006D521B"/>
    <w:rsid w:val="006D5750"/>
    <w:rsid w:val="006D584D"/>
    <w:rsid w:val="006D7B87"/>
    <w:rsid w:val="006E0EE8"/>
    <w:rsid w:val="006E29E9"/>
    <w:rsid w:val="006E2D84"/>
    <w:rsid w:val="006E2F4A"/>
    <w:rsid w:val="006E7729"/>
    <w:rsid w:val="006E785A"/>
    <w:rsid w:val="006E7E3A"/>
    <w:rsid w:val="006F3051"/>
    <w:rsid w:val="006F5A76"/>
    <w:rsid w:val="006F7F6C"/>
    <w:rsid w:val="00700643"/>
    <w:rsid w:val="00703455"/>
    <w:rsid w:val="00703F57"/>
    <w:rsid w:val="00704772"/>
    <w:rsid w:val="007048F0"/>
    <w:rsid w:val="00705A8C"/>
    <w:rsid w:val="00707887"/>
    <w:rsid w:val="0071091F"/>
    <w:rsid w:val="0071288A"/>
    <w:rsid w:val="00717135"/>
    <w:rsid w:val="00717163"/>
    <w:rsid w:val="007204D6"/>
    <w:rsid w:val="00720F7C"/>
    <w:rsid w:val="00721B59"/>
    <w:rsid w:val="00722B41"/>
    <w:rsid w:val="00723419"/>
    <w:rsid w:val="00723470"/>
    <w:rsid w:val="0072380B"/>
    <w:rsid w:val="00723EC8"/>
    <w:rsid w:val="0072481B"/>
    <w:rsid w:val="0072549E"/>
    <w:rsid w:val="0072668A"/>
    <w:rsid w:val="00727042"/>
    <w:rsid w:val="00727694"/>
    <w:rsid w:val="00727B02"/>
    <w:rsid w:val="00730953"/>
    <w:rsid w:val="00733881"/>
    <w:rsid w:val="00733D8A"/>
    <w:rsid w:val="00735748"/>
    <w:rsid w:val="00736262"/>
    <w:rsid w:val="00740866"/>
    <w:rsid w:val="00740CEF"/>
    <w:rsid w:val="00745F6B"/>
    <w:rsid w:val="00746EAE"/>
    <w:rsid w:val="00747B6E"/>
    <w:rsid w:val="00747CF3"/>
    <w:rsid w:val="00752DC2"/>
    <w:rsid w:val="007550CC"/>
    <w:rsid w:val="00756995"/>
    <w:rsid w:val="00757944"/>
    <w:rsid w:val="0076116A"/>
    <w:rsid w:val="007612D7"/>
    <w:rsid w:val="007615AB"/>
    <w:rsid w:val="00762452"/>
    <w:rsid w:val="007636C8"/>
    <w:rsid w:val="00764AAC"/>
    <w:rsid w:val="00771536"/>
    <w:rsid w:val="007729D2"/>
    <w:rsid w:val="00773F3E"/>
    <w:rsid w:val="00775B66"/>
    <w:rsid w:val="0077684C"/>
    <w:rsid w:val="007769DA"/>
    <w:rsid w:val="00776EB6"/>
    <w:rsid w:val="0078070F"/>
    <w:rsid w:val="00783B49"/>
    <w:rsid w:val="0078475B"/>
    <w:rsid w:val="00785270"/>
    <w:rsid w:val="00785323"/>
    <w:rsid w:val="00787873"/>
    <w:rsid w:val="00787908"/>
    <w:rsid w:val="00787D6F"/>
    <w:rsid w:val="00791886"/>
    <w:rsid w:val="00793C96"/>
    <w:rsid w:val="00793F05"/>
    <w:rsid w:val="00796047"/>
    <w:rsid w:val="007960EC"/>
    <w:rsid w:val="00796C07"/>
    <w:rsid w:val="007970ED"/>
    <w:rsid w:val="00797E38"/>
    <w:rsid w:val="007A186F"/>
    <w:rsid w:val="007A352E"/>
    <w:rsid w:val="007B0231"/>
    <w:rsid w:val="007B14A8"/>
    <w:rsid w:val="007B1FC3"/>
    <w:rsid w:val="007B25FA"/>
    <w:rsid w:val="007B2A5C"/>
    <w:rsid w:val="007B348F"/>
    <w:rsid w:val="007B3C7B"/>
    <w:rsid w:val="007B5A69"/>
    <w:rsid w:val="007B5E13"/>
    <w:rsid w:val="007B5EEC"/>
    <w:rsid w:val="007B6AB5"/>
    <w:rsid w:val="007C19A9"/>
    <w:rsid w:val="007C3E26"/>
    <w:rsid w:val="007C41CA"/>
    <w:rsid w:val="007C457E"/>
    <w:rsid w:val="007C7238"/>
    <w:rsid w:val="007C743E"/>
    <w:rsid w:val="007C7D5A"/>
    <w:rsid w:val="007C7FFC"/>
    <w:rsid w:val="007D066C"/>
    <w:rsid w:val="007D0D05"/>
    <w:rsid w:val="007D2AB2"/>
    <w:rsid w:val="007D33F7"/>
    <w:rsid w:val="007D3F72"/>
    <w:rsid w:val="007D59C5"/>
    <w:rsid w:val="007D79C3"/>
    <w:rsid w:val="007E0509"/>
    <w:rsid w:val="007E0C79"/>
    <w:rsid w:val="007E104C"/>
    <w:rsid w:val="007E1409"/>
    <w:rsid w:val="007E1F83"/>
    <w:rsid w:val="007E2CD1"/>
    <w:rsid w:val="007E3670"/>
    <w:rsid w:val="007E38EA"/>
    <w:rsid w:val="007E3C6E"/>
    <w:rsid w:val="007E3D6C"/>
    <w:rsid w:val="007E446E"/>
    <w:rsid w:val="007E4992"/>
    <w:rsid w:val="007E5C47"/>
    <w:rsid w:val="007E60B0"/>
    <w:rsid w:val="007F0DB4"/>
    <w:rsid w:val="007F2673"/>
    <w:rsid w:val="007F2B5E"/>
    <w:rsid w:val="007F2B81"/>
    <w:rsid w:val="007F49F2"/>
    <w:rsid w:val="0080031E"/>
    <w:rsid w:val="00800371"/>
    <w:rsid w:val="00800A21"/>
    <w:rsid w:val="00801FB6"/>
    <w:rsid w:val="008036A9"/>
    <w:rsid w:val="008036AE"/>
    <w:rsid w:val="0080484E"/>
    <w:rsid w:val="00804E5C"/>
    <w:rsid w:val="00805104"/>
    <w:rsid w:val="00806DFF"/>
    <w:rsid w:val="008078E8"/>
    <w:rsid w:val="00807D14"/>
    <w:rsid w:val="00810C31"/>
    <w:rsid w:val="00810D97"/>
    <w:rsid w:val="008114C1"/>
    <w:rsid w:val="00813816"/>
    <w:rsid w:val="00813C69"/>
    <w:rsid w:val="00814334"/>
    <w:rsid w:val="00816C85"/>
    <w:rsid w:val="008217D8"/>
    <w:rsid w:val="00822117"/>
    <w:rsid w:val="00822F04"/>
    <w:rsid w:val="00825D06"/>
    <w:rsid w:val="008303A9"/>
    <w:rsid w:val="008320E1"/>
    <w:rsid w:val="00837445"/>
    <w:rsid w:val="00837738"/>
    <w:rsid w:val="0084023C"/>
    <w:rsid w:val="00840753"/>
    <w:rsid w:val="00841649"/>
    <w:rsid w:val="00841DD1"/>
    <w:rsid w:val="00845671"/>
    <w:rsid w:val="00846847"/>
    <w:rsid w:val="00850942"/>
    <w:rsid w:val="00850AE2"/>
    <w:rsid w:val="008530D3"/>
    <w:rsid w:val="008568FE"/>
    <w:rsid w:val="00856A0D"/>
    <w:rsid w:val="00857902"/>
    <w:rsid w:val="00857ABC"/>
    <w:rsid w:val="00860FC7"/>
    <w:rsid w:val="00861029"/>
    <w:rsid w:val="0086113E"/>
    <w:rsid w:val="00864001"/>
    <w:rsid w:val="00866783"/>
    <w:rsid w:val="0086729A"/>
    <w:rsid w:val="00871345"/>
    <w:rsid w:val="00872716"/>
    <w:rsid w:val="0087515C"/>
    <w:rsid w:val="0087607B"/>
    <w:rsid w:val="00876992"/>
    <w:rsid w:val="00882203"/>
    <w:rsid w:val="0088307A"/>
    <w:rsid w:val="00883185"/>
    <w:rsid w:val="0088330E"/>
    <w:rsid w:val="00885FC4"/>
    <w:rsid w:val="008906F3"/>
    <w:rsid w:val="00893D57"/>
    <w:rsid w:val="008A1AAC"/>
    <w:rsid w:val="008A1B2E"/>
    <w:rsid w:val="008A2A94"/>
    <w:rsid w:val="008A4860"/>
    <w:rsid w:val="008A53FD"/>
    <w:rsid w:val="008A5659"/>
    <w:rsid w:val="008A574B"/>
    <w:rsid w:val="008A6900"/>
    <w:rsid w:val="008A74B0"/>
    <w:rsid w:val="008B36EF"/>
    <w:rsid w:val="008B55DF"/>
    <w:rsid w:val="008B5CB7"/>
    <w:rsid w:val="008C0410"/>
    <w:rsid w:val="008C22A1"/>
    <w:rsid w:val="008C4327"/>
    <w:rsid w:val="008C49DF"/>
    <w:rsid w:val="008C53D5"/>
    <w:rsid w:val="008C62FA"/>
    <w:rsid w:val="008C7456"/>
    <w:rsid w:val="008C7AF5"/>
    <w:rsid w:val="008D0C46"/>
    <w:rsid w:val="008D107E"/>
    <w:rsid w:val="008D128F"/>
    <w:rsid w:val="008D15E1"/>
    <w:rsid w:val="008D271F"/>
    <w:rsid w:val="008D5DA6"/>
    <w:rsid w:val="008D5F49"/>
    <w:rsid w:val="008D6849"/>
    <w:rsid w:val="008D6DE2"/>
    <w:rsid w:val="008E02C3"/>
    <w:rsid w:val="008E06D1"/>
    <w:rsid w:val="008E25F0"/>
    <w:rsid w:val="008E30FD"/>
    <w:rsid w:val="008E348A"/>
    <w:rsid w:val="008E47B3"/>
    <w:rsid w:val="008E47BB"/>
    <w:rsid w:val="008E4D0E"/>
    <w:rsid w:val="008E578A"/>
    <w:rsid w:val="008E6976"/>
    <w:rsid w:val="008E72AB"/>
    <w:rsid w:val="008F0556"/>
    <w:rsid w:val="008F086F"/>
    <w:rsid w:val="008F19D5"/>
    <w:rsid w:val="008F4BCC"/>
    <w:rsid w:val="008F7026"/>
    <w:rsid w:val="00900CD2"/>
    <w:rsid w:val="009027CC"/>
    <w:rsid w:val="00902CA9"/>
    <w:rsid w:val="009030F9"/>
    <w:rsid w:val="009047EF"/>
    <w:rsid w:val="00904F86"/>
    <w:rsid w:val="009053F8"/>
    <w:rsid w:val="00907B54"/>
    <w:rsid w:val="009114B1"/>
    <w:rsid w:val="009131A6"/>
    <w:rsid w:val="00914671"/>
    <w:rsid w:val="0091472B"/>
    <w:rsid w:val="00914BA8"/>
    <w:rsid w:val="009150D0"/>
    <w:rsid w:val="009207EB"/>
    <w:rsid w:val="00920EC2"/>
    <w:rsid w:val="00922051"/>
    <w:rsid w:val="009243FB"/>
    <w:rsid w:val="00926332"/>
    <w:rsid w:val="00926E30"/>
    <w:rsid w:val="00926F15"/>
    <w:rsid w:val="009273D3"/>
    <w:rsid w:val="00931195"/>
    <w:rsid w:val="00932BB4"/>
    <w:rsid w:val="00933BBD"/>
    <w:rsid w:val="00933F8B"/>
    <w:rsid w:val="00935392"/>
    <w:rsid w:val="009379A3"/>
    <w:rsid w:val="00941BB4"/>
    <w:rsid w:val="00944ABD"/>
    <w:rsid w:val="009467C4"/>
    <w:rsid w:val="00951251"/>
    <w:rsid w:val="00951898"/>
    <w:rsid w:val="00953173"/>
    <w:rsid w:val="009559F1"/>
    <w:rsid w:val="009608B0"/>
    <w:rsid w:val="00962F97"/>
    <w:rsid w:val="00965F60"/>
    <w:rsid w:val="0096700B"/>
    <w:rsid w:val="00970703"/>
    <w:rsid w:val="00971190"/>
    <w:rsid w:val="009720AC"/>
    <w:rsid w:val="00975CE4"/>
    <w:rsid w:val="00975E44"/>
    <w:rsid w:val="00980D36"/>
    <w:rsid w:val="00982968"/>
    <w:rsid w:val="00984E0F"/>
    <w:rsid w:val="009856CB"/>
    <w:rsid w:val="00986DD1"/>
    <w:rsid w:val="00987A23"/>
    <w:rsid w:val="00991AEE"/>
    <w:rsid w:val="00992734"/>
    <w:rsid w:val="009933CA"/>
    <w:rsid w:val="0099760C"/>
    <w:rsid w:val="00997F75"/>
    <w:rsid w:val="009A1700"/>
    <w:rsid w:val="009A1E2B"/>
    <w:rsid w:val="009A2806"/>
    <w:rsid w:val="009A2FF8"/>
    <w:rsid w:val="009A4041"/>
    <w:rsid w:val="009A6C7C"/>
    <w:rsid w:val="009A6E78"/>
    <w:rsid w:val="009B10E5"/>
    <w:rsid w:val="009B5DFF"/>
    <w:rsid w:val="009B6A1D"/>
    <w:rsid w:val="009B7D90"/>
    <w:rsid w:val="009C0F7A"/>
    <w:rsid w:val="009C2B0A"/>
    <w:rsid w:val="009C36ED"/>
    <w:rsid w:val="009C39A7"/>
    <w:rsid w:val="009C3B37"/>
    <w:rsid w:val="009C4B05"/>
    <w:rsid w:val="009C5193"/>
    <w:rsid w:val="009C71ED"/>
    <w:rsid w:val="009D04E5"/>
    <w:rsid w:val="009D0C09"/>
    <w:rsid w:val="009D1D50"/>
    <w:rsid w:val="009D2776"/>
    <w:rsid w:val="009D2D1A"/>
    <w:rsid w:val="009D2DBA"/>
    <w:rsid w:val="009D58D1"/>
    <w:rsid w:val="009D5AE8"/>
    <w:rsid w:val="009D5CA7"/>
    <w:rsid w:val="009E048A"/>
    <w:rsid w:val="009E60AC"/>
    <w:rsid w:val="009E6128"/>
    <w:rsid w:val="009E691E"/>
    <w:rsid w:val="009E7458"/>
    <w:rsid w:val="009F0E1B"/>
    <w:rsid w:val="009F13FB"/>
    <w:rsid w:val="009F1582"/>
    <w:rsid w:val="009F1CC0"/>
    <w:rsid w:val="009F24AA"/>
    <w:rsid w:val="009F2BBF"/>
    <w:rsid w:val="009F3A48"/>
    <w:rsid w:val="009F7485"/>
    <w:rsid w:val="00A10869"/>
    <w:rsid w:val="00A15A0E"/>
    <w:rsid w:val="00A15CC2"/>
    <w:rsid w:val="00A1734A"/>
    <w:rsid w:val="00A17950"/>
    <w:rsid w:val="00A20C4E"/>
    <w:rsid w:val="00A23769"/>
    <w:rsid w:val="00A246E6"/>
    <w:rsid w:val="00A26160"/>
    <w:rsid w:val="00A27788"/>
    <w:rsid w:val="00A30667"/>
    <w:rsid w:val="00A31838"/>
    <w:rsid w:val="00A330B8"/>
    <w:rsid w:val="00A33BD8"/>
    <w:rsid w:val="00A3456F"/>
    <w:rsid w:val="00A36AA0"/>
    <w:rsid w:val="00A404E6"/>
    <w:rsid w:val="00A40511"/>
    <w:rsid w:val="00A40D9C"/>
    <w:rsid w:val="00A41AAC"/>
    <w:rsid w:val="00A42BDA"/>
    <w:rsid w:val="00A430C8"/>
    <w:rsid w:val="00A43A68"/>
    <w:rsid w:val="00A4454B"/>
    <w:rsid w:val="00A4466C"/>
    <w:rsid w:val="00A5140C"/>
    <w:rsid w:val="00A5259E"/>
    <w:rsid w:val="00A53FA3"/>
    <w:rsid w:val="00A54150"/>
    <w:rsid w:val="00A55627"/>
    <w:rsid w:val="00A56F44"/>
    <w:rsid w:val="00A601A5"/>
    <w:rsid w:val="00A6237F"/>
    <w:rsid w:val="00A70623"/>
    <w:rsid w:val="00A713AA"/>
    <w:rsid w:val="00A73D6D"/>
    <w:rsid w:val="00A74C5A"/>
    <w:rsid w:val="00A75076"/>
    <w:rsid w:val="00A76C46"/>
    <w:rsid w:val="00A76FDF"/>
    <w:rsid w:val="00A8001E"/>
    <w:rsid w:val="00A80502"/>
    <w:rsid w:val="00A8274E"/>
    <w:rsid w:val="00A82D58"/>
    <w:rsid w:val="00A8388F"/>
    <w:rsid w:val="00A83EF8"/>
    <w:rsid w:val="00A85116"/>
    <w:rsid w:val="00A91F1E"/>
    <w:rsid w:val="00A95C0F"/>
    <w:rsid w:val="00AA06D9"/>
    <w:rsid w:val="00AA0CBC"/>
    <w:rsid w:val="00AA284B"/>
    <w:rsid w:val="00AA5406"/>
    <w:rsid w:val="00AA63EB"/>
    <w:rsid w:val="00AA7D2C"/>
    <w:rsid w:val="00AB1261"/>
    <w:rsid w:val="00AB2C86"/>
    <w:rsid w:val="00AB3032"/>
    <w:rsid w:val="00AB3468"/>
    <w:rsid w:val="00AB3F23"/>
    <w:rsid w:val="00AB3F26"/>
    <w:rsid w:val="00AB4A63"/>
    <w:rsid w:val="00AB5187"/>
    <w:rsid w:val="00AB7A5D"/>
    <w:rsid w:val="00AC04D0"/>
    <w:rsid w:val="00AC0953"/>
    <w:rsid w:val="00AC66DC"/>
    <w:rsid w:val="00AC68CB"/>
    <w:rsid w:val="00AC6C8D"/>
    <w:rsid w:val="00AD11DC"/>
    <w:rsid w:val="00AD196B"/>
    <w:rsid w:val="00AD1F7A"/>
    <w:rsid w:val="00AD380D"/>
    <w:rsid w:val="00AD3D5F"/>
    <w:rsid w:val="00AD43E4"/>
    <w:rsid w:val="00AD5B19"/>
    <w:rsid w:val="00AD5B84"/>
    <w:rsid w:val="00AD683C"/>
    <w:rsid w:val="00AD7647"/>
    <w:rsid w:val="00AE0319"/>
    <w:rsid w:val="00AE41A3"/>
    <w:rsid w:val="00AE4C80"/>
    <w:rsid w:val="00AE54AC"/>
    <w:rsid w:val="00AF1CD1"/>
    <w:rsid w:val="00AF350A"/>
    <w:rsid w:val="00AF3A54"/>
    <w:rsid w:val="00AF5F73"/>
    <w:rsid w:val="00AF736A"/>
    <w:rsid w:val="00B0186E"/>
    <w:rsid w:val="00B04F06"/>
    <w:rsid w:val="00B07CAC"/>
    <w:rsid w:val="00B10310"/>
    <w:rsid w:val="00B10BAF"/>
    <w:rsid w:val="00B11CBE"/>
    <w:rsid w:val="00B11D63"/>
    <w:rsid w:val="00B1277B"/>
    <w:rsid w:val="00B1307D"/>
    <w:rsid w:val="00B139DC"/>
    <w:rsid w:val="00B14EFD"/>
    <w:rsid w:val="00B162F5"/>
    <w:rsid w:val="00B16596"/>
    <w:rsid w:val="00B16B8E"/>
    <w:rsid w:val="00B21A93"/>
    <w:rsid w:val="00B22F54"/>
    <w:rsid w:val="00B27D95"/>
    <w:rsid w:val="00B33275"/>
    <w:rsid w:val="00B338C0"/>
    <w:rsid w:val="00B35A37"/>
    <w:rsid w:val="00B36161"/>
    <w:rsid w:val="00B367C7"/>
    <w:rsid w:val="00B370E5"/>
    <w:rsid w:val="00B44ADA"/>
    <w:rsid w:val="00B455D2"/>
    <w:rsid w:val="00B468AB"/>
    <w:rsid w:val="00B53C07"/>
    <w:rsid w:val="00B542B7"/>
    <w:rsid w:val="00B54E32"/>
    <w:rsid w:val="00B54F75"/>
    <w:rsid w:val="00B62794"/>
    <w:rsid w:val="00B65D98"/>
    <w:rsid w:val="00B70DC5"/>
    <w:rsid w:val="00B731FA"/>
    <w:rsid w:val="00B7322D"/>
    <w:rsid w:val="00B73C12"/>
    <w:rsid w:val="00B75A59"/>
    <w:rsid w:val="00B774E4"/>
    <w:rsid w:val="00B776BE"/>
    <w:rsid w:val="00B8102C"/>
    <w:rsid w:val="00B817B7"/>
    <w:rsid w:val="00B8601F"/>
    <w:rsid w:val="00B86CEF"/>
    <w:rsid w:val="00B87DC4"/>
    <w:rsid w:val="00B90B52"/>
    <w:rsid w:val="00B91A14"/>
    <w:rsid w:val="00B91C7D"/>
    <w:rsid w:val="00B93C6F"/>
    <w:rsid w:val="00B95718"/>
    <w:rsid w:val="00B95F6F"/>
    <w:rsid w:val="00B96DB9"/>
    <w:rsid w:val="00BA1AE8"/>
    <w:rsid w:val="00BA1CA0"/>
    <w:rsid w:val="00BA77E3"/>
    <w:rsid w:val="00BB26B3"/>
    <w:rsid w:val="00BB4B81"/>
    <w:rsid w:val="00BB4D87"/>
    <w:rsid w:val="00BB7BF7"/>
    <w:rsid w:val="00BB7C84"/>
    <w:rsid w:val="00BC0E9E"/>
    <w:rsid w:val="00BC1CE4"/>
    <w:rsid w:val="00BC3211"/>
    <w:rsid w:val="00BC522C"/>
    <w:rsid w:val="00BC5B6D"/>
    <w:rsid w:val="00BC721B"/>
    <w:rsid w:val="00BD131E"/>
    <w:rsid w:val="00BD32EA"/>
    <w:rsid w:val="00BD6D27"/>
    <w:rsid w:val="00BD6F81"/>
    <w:rsid w:val="00BE122E"/>
    <w:rsid w:val="00BE28EE"/>
    <w:rsid w:val="00BE4ADD"/>
    <w:rsid w:val="00BE4B2E"/>
    <w:rsid w:val="00BE561D"/>
    <w:rsid w:val="00BE5F15"/>
    <w:rsid w:val="00BF18B8"/>
    <w:rsid w:val="00BF40F5"/>
    <w:rsid w:val="00BF5187"/>
    <w:rsid w:val="00BF540B"/>
    <w:rsid w:val="00C010EF"/>
    <w:rsid w:val="00C017C3"/>
    <w:rsid w:val="00C02B88"/>
    <w:rsid w:val="00C02D3F"/>
    <w:rsid w:val="00C04427"/>
    <w:rsid w:val="00C0675C"/>
    <w:rsid w:val="00C11726"/>
    <w:rsid w:val="00C12203"/>
    <w:rsid w:val="00C13E45"/>
    <w:rsid w:val="00C140D8"/>
    <w:rsid w:val="00C14400"/>
    <w:rsid w:val="00C15481"/>
    <w:rsid w:val="00C15534"/>
    <w:rsid w:val="00C1602B"/>
    <w:rsid w:val="00C174A3"/>
    <w:rsid w:val="00C2134B"/>
    <w:rsid w:val="00C21F9F"/>
    <w:rsid w:val="00C22929"/>
    <w:rsid w:val="00C233D8"/>
    <w:rsid w:val="00C23DB7"/>
    <w:rsid w:val="00C2407E"/>
    <w:rsid w:val="00C25485"/>
    <w:rsid w:val="00C25627"/>
    <w:rsid w:val="00C25658"/>
    <w:rsid w:val="00C257BD"/>
    <w:rsid w:val="00C27DD8"/>
    <w:rsid w:val="00C302C7"/>
    <w:rsid w:val="00C30CB7"/>
    <w:rsid w:val="00C32B5B"/>
    <w:rsid w:val="00C34815"/>
    <w:rsid w:val="00C350BD"/>
    <w:rsid w:val="00C375A8"/>
    <w:rsid w:val="00C4001A"/>
    <w:rsid w:val="00C40EF5"/>
    <w:rsid w:val="00C421D6"/>
    <w:rsid w:val="00C42A07"/>
    <w:rsid w:val="00C432C6"/>
    <w:rsid w:val="00C4339E"/>
    <w:rsid w:val="00C43567"/>
    <w:rsid w:val="00C44245"/>
    <w:rsid w:val="00C444E2"/>
    <w:rsid w:val="00C44BC6"/>
    <w:rsid w:val="00C44FEC"/>
    <w:rsid w:val="00C470B6"/>
    <w:rsid w:val="00C513D5"/>
    <w:rsid w:val="00C5782B"/>
    <w:rsid w:val="00C6091A"/>
    <w:rsid w:val="00C617E3"/>
    <w:rsid w:val="00C62F4F"/>
    <w:rsid w:val="00C63462"/>
    <w:rsid w:val="00C64123"/>
    <w:rsid w:val="00C64A42"/>
    <w:rsid w:val="00C64A72"/>
    <w:rsid w:val="00C6565E"/>
    <w:rsid w:val="00C670BD"/>
    <w:rsid w:val="00C7310E"/>
    <w:rsid w:val="00C73B1E"/>
    <w:rsid w:val="00C73C69"/>
    <w:rsid w:val="00C76538"/>
    <w:rsid w:val="00C76720"/>
    <w:rsid w:val="00C779C6"/>
    <w:rsid w:val="00C806CE"/>
    <w:rsid w:val="00C81EE3"/>
    <w:rsid w:val="00C82F00"/>
    <w:rsid w:val="00C83BD6"/>
    <w:rsid w:val="00C84E54"/>
    <w:rsid w:val="00C870C6"/>
    <w:rsid w:val="00C87540"/>
    <w:rsid w:val="00C902E6"/>
    <w:rsid w:val="00C90532"/>
    <w:rsid w:val="00C93311"/>
    <w:rsid w:val="00C94C57"/>
    <w:rsid w:val="00C9588D"/>
    <w:rsid w:val="00C96A79"/>
    <w:rsid w:val="00C96D8B"/>
    <w:rsid w:val="00CA0C23"/>
    <w:rsid w:val="00CA1B59"/>
    <w:rsid w:val="00CA275C"/>
    <w:rsid w:val="00CA4A3D"/>
    <w:rsid w:val="00CA4A3E"/>
    <w:rsid w:val="00CA541C"/>
    <w:rsid w:val="00CA54C3"/>
    <w:rsid w:val="00CA6D33"/>
    <w:rsid w:val="00CA73A0"/>
    <w:rsid w:val="00CB2CC2"/>
    <w:rsid w:val="00CB2F11"/>
    <w:rsid w:val="00CB43DB"/>
    <w:rsid w:val="00CC0FE9"/>
    <w:rsid w:val="00CC19AF"/>
    <w:rsid w:val="00CC200E"/>
    <w:rsid w:val="00CC2FF9"/>
    <w:rsid w:val="00CC3500"/>
    <w:rsid w:val="00CC3AA6"/>
    <w:rsid w:val="00CC4470"/>
    <w:rsid w:val="00CC4858"/>
    <w:rsid w:val="00CC6F1A"/>
    <w:rsid w:val="00CD0A73"/>
    <w:rsid w:val="00CD0BA5"/>
    <w:rsid w:val="00CD316D"/>
    <w:rsid w:val="00CD43F6"/>
    <w:rsid w:val="00CD6345"/>
    <w:rsid w:val="00CD7933"/>
    <w:rsid w:val="00CD7AB9"/>
    <w:rsid w:val="00CE0261"/>
    <w:rsid w:val="00CE49B0"/>
    <w:rsid w:val="00CE4C4A"/>
    <w:rsid w:val="00CE6506"/>
    <w:rsid w:val="00CF05F3"/>
    <w:rsid w:val="00CF5041"/>
    <w:rsid w:val="00D02071"/>
    <w:rsid w:val="00D020F2"/>
    <w:rsid w:val="00D05311"/>
    <w:rsid w:val="00D05C56"/>
    <w:rsid w:val="00D06254"/>
    <w:rsid w:val="00D072E2"/>
    <w:rsid w:val="00D10D78"/>
    <w:rsid w:val="00D14723"/>
    <w:rsid w:val="00D152EF"/>
    <w:rsid w:val="00D15AF5"/>
    <w:rsid w:val="00D179E5"/>
    <w:rsid w:val="00D22234"/>
    <w:rsid w:val="00D24A2D"/>
    <w:rsid w:val="00D25A87"/>
    <w:rsid w:val="00D26959"/>
    <w:rsid w:val="00D26C31"/>
    <w:rsid w:val="00D30BB1"/>
    <w:rsid w:val="00D30D58"/>
    <w:rsid w:val="00D313E4"/>
    <w:rsid w:val="00D32163"/>
    <w:rsid w:val="00D328ED"/>
    <w:rsid w:val="00D3312B"/>
    <w:rsid w:val="00D355A4"/>
    <w:rsid w:val="00D35F08"/>
    <w:rsid w:val="00D36442"/>
    <w:rsid w:val="00D369F7"/>
    <w:rsid w:val="00D36A9C"/>
    <w:rsid w:val="00D3758E"/>
    <w:rsid w:val="00D4091C"/>
    <w:rsid w:val="00D42DA6"/>
    <w:rsid w:val="00D43BDD"/>
    <w:rsid w:val="00D46D91"/>
    <w:rsid w:val="00D53088"/>
    <w:rsid w:val="00D537E3"/>
    <w:rsid w:val="00D568C1"/>
    <w:rsid w:val="00D57F65"/>
    <w:rsid w:val="00D6061B"/>
    <w:rsid w:val="00D627CD"/>
    <w:rsid w:val="00D6291C"/>
    <w:rsid w:val="00D666F8"/>
    <w:rsid w:val="00D66DE8"/>
    <w:rsid w:val="00D70150"/>
    <w:rsid w:val="00D70CD1"/>
    <w:rsid w:val="00D72B61"/>
    <w:rsid w:val="00D73858"/>
    <w:rsid w:val="00D744C6"/>
    <w:rsid w:val="00D74852"/>
    <w:rsid w:val="00D80418"/>
    <w:rsid w:val="00D807C9"/>
    <w:rsid w:val="00D8108A"/>
    <w:rsid w:val="00D83797"/>
    <w:rsid w:val="00D8456F"/>
    <w:rsid w:val="00D90180"/>
    <w:rsid w:val="00D90CF4"/>
    <w:rsid w:val="00D92E51"/>
    <w:rsid w:val="00D9438C"/>
    <w:rsid w:val="00D94950"/>
    <w:rsid w:val="00D96A83"/>
    <w:rsid w:val="00D9738E"/>
    <w:rsid w:val="00DA0B15"/>
    <w:rsid w:val="00DA1018"/>
    <w:rsid w:val="00DA4FB9"/>
    <w:rsid w:val="00DA562D"/>
    <w:rsid w:val="00DA7267"/>
    <w:rsid w:val="00DA7A39"/>
    <w:rsid w:val="00DA7E7F"/>
    <w:rsid w:val="00DB0233"/>
    <w:rsid w:val="00DB3391"/>
    <w:rsid w:val="00DB527C"/>
    <w:rsid w:val="00DB54EE"/>
    <w:rsid w:val="00DB6D14"/>
    <w:rsid w:val="00DC0DA5"/>
    <w:rsid w:val="00DC10FB"/>
    <w:rsid w:val="00DC1A40"/>
    <w:rsid w:val="00DC2F6A"/>
    <w:rsid w:val="00DC3955"/>
    <w:rsid w:val="00DC6FD4"/>
    <w:rsid w:val="00DC7C0F"/>
    <w:rsid w:val="00DD10F9"/>
    <w:rsid w:val="00DD13E8"/>
    <w:rsid w:val="00DD172B"/>
    <w:rsid w:val="00DD3501"/>
    <w:rsid w:val="00DD3E66"/>
    <w:rsid w:val="00DD3EE6"/>
    <w:rsid w:val="00DD51A4"/>
    <w:rsid w:val="00DD5B90"/>
    <w:rsid w:val="00DD61AF"/>
    <w:rsid w:val="00DE3737"/>
    <w:rsid w:val="00DE4F12"/>
    <w:rsid w:val="00DE50D9"/>
    <w:rsid w:val="00DE6458"/>
    <w:rsid w:val="00DE7C9B"/>
    <w:rsid w:val="00DE7D11"/>
    <w:rsid w:val="00DF042E"/>
    <w:rsid w:val="00DF39CC"/>
    <w:rsid w:val="00DF44B2"/>
    <w:rsid w:val="00DF5788"/>
    <w:rsid w:val="00DF590B"/>
    <w:rsid w:val="00DF60F8"/>
    <w:rsid w:val="00DF7619"/>
    <w:rsid w:val="00E00731"/>
    <w:rsid w:val="00E00AC6"/>
    <w:rsid w:val="00E00BCD"/>
    <w:rsid w:val="00E0197E"/>
    <w:rsid w:val="00E02A19"/>
    <w:rsid w:val="00E03FB6"/>
    <w:rsid w:val="00E04E92"/>
    <w:rsid w:val="00E07427"/>
    <w:rsid w:val="00E1353E"/>
    <w:rsid w:val="00E13D54"/>
    <w:rsid w:val="00E15DB3"/>
    <w:rsid w:val="00E233DA"/>
    <w:rsid w:val="00E248D7"/>
    <w:rsid w:val="00E259F6"/>
    <w:rsid w:val="00E27338"/>
    <w:rsid w:val="00E3203B"/>
    <w:rsid w:val="00E32244"/>
    <w:rsid w:val="00E348CE"/>
    <w:rsid w:val="00E349F8"/>
    <w:rsid w:val="00E401E2"/>
    <w:rsid w:val="00E411D0"/>
    <w:rsid w:val="00E427DC"/>
    <w:rsid w:val="00E42F8A"/>
    <w:rsid w:val="00E43221"/>
    <w:rsid w:val="00E43822"/>
    <w:rsid w:val="00E4458C"/>
    <w:rsid w:val="00E50A9F"/>
    <w:rsid w:val="00E50ED8"/>
    <w:rsid w:val="00E50FFA"/>
    <w:rsid w:val="00E51B97"/>
    <w:rsid w:val="00E526E5"/>
    <w:rsid w:val="00E54DE3"/>
    <w:rsid w:val="00E55D60"/>
    <w:rsid w:val="00E60455"/>
    <w:rsid w:val="00E64BF0"/>
    <w:rsid w:val="00E65EB9"/>
    <w:rsid w:val="00E66003"/>
    <w:rsid w:val="00E6628E"/>
    <w:rsid w:val="00E66316"/>
    <w:rsid w:val="00E66C7D"/>
    <w:rsid w:val="00E67DE6"/>
    <w:rsid w:val="00E7254B"/>
    <w:rsid w:val="00E7479E"/>
    <w:rsid w:val="00E747F3"/>
    <w:rsid w:val="00E776F4"/>
    <w:rsid w:val="00E8096F"/>
    <w:rsid w:val="00E85A9D"/>
    <w:rsid w:val="00E87726"/>
    <w:rsid w:val="00E87B44"/>
    <w:rsid w:val="00E9049A"/>
    <w:rsid w:val="00E9073F"/>
    <w:rsid w:val="00E90B3F"/>
    <w:rsid w:val="00E90FDE"/>
    <w:rsid w:val="00E93531"/>
    <w:rsid w:val="00E93A24"/>
    <w:rsid w:val="00E93C2A"/>
    <w:rsid w:val="00E9448D"/>
    <w:rsid w:val="00E945CA"/>
    <w:rsid w:val="00E95FD9"/>
    <w:rsid w:val="00E970DC"/>
    <w:rsid w:val="00E97367"/>
    <w:rsid w:val="00E97CF2"/>
    <w:rsid w:val="00EA1854"/>
    <w:rsid w:val="00EA241C"/>
    <w:rsid w:val="00EA4251"/>
    <w:rsid w:val="00EA5170"/>
    <w:rsid w:val="00EA5D36"/>
    <w:rsid w:val="00EA63B6"/>
    <w:rsid w:val="00EB1515"/>
    <w:rsid w:val="00EB4548"/>
    <w:rsid w:val="00EB4C66"/>
    <w:rsid w:val="00EB5F96"/>
    <w:rsid w:val="00EC259A"/>
    <w:rsid w:val="00EC32E1"/>
    <w:rsid w:val="00EC39E9"/>
    <w:rsid w:val="00EC40B2"/>
    <w:rsid w:val="00EC4114"/>
    <w:rsid w:val="00EC432B"/>
    <w:rsid w:val="00EC4B0A"/>
    <w:rsid w:val="00EC6D0F"/>
    <w:rsid w:val="00EC6EA3"/>
    <w:rsid w:val="00ED0089"/>
    <w:rsid w:val="00ED01AB"/>
    <w:rsid w:val="00ED0271"/>
    <w:rsid w:val="00ED03CA"/>
    <w:rsid w:val="00ED082A"/>
    <w:rsid w:val="00ED0AAA"/>
    <w:rsid w:val="00ED6319"/>
    <w:rsid w:val="00EE143C"/>
    <w:rsid w:val="00EE1712"/>
    <w:rsid w:val="00EE4563"/>
    <w:rsid w:val="00EE5485"/>
    <w:rsid w:val="00EF1AD5"/>
    <w:rsid w:val="00EF3654"/>
    <w:rsid w:val="00EF39BD"/>
    <w:rsid w:val="00EF3AE4"/>
    <w:rsid w:val="00EF4AD8"/>
    <w:rsid w:val="00EF5198"/>
    <w:rsid w:val="00EF5FFA"/>
    <w:rsid w:val="00EF67B1"/>
    <w:rsid w:val="00F03D81"/>
    <w:rsid w:val="00F0439C"/>
    <w:rsid w:val="00F10B70"/>
    <w:rsid w:val="00F11328"/>
    <w:rsid w:val="00F13329"/>
    <w:rsid w:val="00F13BD0"/>
    <w:rsid w:val="00F14A82"/>
    <w:rsid w:val="00F15EA1"/>
    <w:rsid w:val="00F16A48"/>
    <w:rsid w:val="00F17A0E"/>
    <w:rsid w:val="00F20329"/>
    <w:rsid w:val="00F203EE"/>
    <w:rsid w:val="00F20D42"/>
    <w:rsid w:val="00F20E36"/>
    <w:rsid w:val="00F21B18"/>
    <w:rsid w:val="00F23FEC"/>
    <w:rsid w:val="00F246C5"/>
    <w:rsid w:val="00F24824"/>
    <w:rsid w:val="00F255A6"/>
    <w:rsid w:val="00F25B78"/>
    <w:rsid w:val="00F26906"/>
    <w:rsid w:val="00F2749F"/>
    <w:rsid w:val="00F27680"/>
    <w:rsid w:val="00F33A48"/>
    <w:rsid w:val="00F34D7D"/>
    <w:rsid w:val="00F352BE"/>
    <w:rsid w:val="00F35884"/>
    <w:rsid w:val="00F4165D"/>
    <w:rsid w:val="00F41B57"/>
    <w:rsid w:val="00F41D59"/>
    <w:rsid w:val="00F41EF0"/>
    <w:rsid w:val="00F42005"/>
    <w:rsid w:val="00F435FA"/>
    <w:rsid w:val="00F438FE"/>
    <w:rsid w:val="00F4695B"/>
    <w:rsid w:val="00F47592"/>
    <w:rsid w:val="00F47AF4"/>
    <w:rsid w:val="00F47C8B"/>
    <w:rsid w:val="00F509F3"/>
    <w:rsid w:val="00F51868"/>
    <w:rsid w:val="00F51A50"/>
    <w:rsid w:val="00F52E79"/>
    <w:rsid w:val="00F53974"/>
    <w:rsid w:val="00F54075"/>
    <w:rsid w:val="00F5677D"/>
    <w:rsid w:val="00F61205"/>
    <w:rsid w:val="00F61A6D"/>
    <w:rsid w:val="00F61A9B"/>
    <w:rsid w:val="00F6242D"/>
    <w:rsid w:val="00F63B44"/>
    <w:rsid w:val="00F64CF8"/>
    <w:rsid w:val="00F70CA2"/>
    <w:rsid w:val="00F7495D"/>
    <w:rsid w:val="00F77AC7"/>
    <w:rsid w:val="00F77CBE"/>
    <w:rsid w:val="00F83153"/>
    <w:rsid w:val="00F831D7"/>
    <w:rsid w:val="00F84044"/>
    <w:rsid w:val="00F84F14"/>
    <w:rsid w:val="00F859F2"/>
    <w:rsid w:val="00F8679E"/>
    <w:rsid w:val="00F9073D"/>
    <w:rsid w:val="00F90F92"/>
    <w:rsid w:val="00F9389A"/>
    <w:rsid w:val="00F96278"/>
    <w:rsid w:val="00F9632F"/>
    <w:rsid w:val="00F96D6E"/>
    <w:rsid w:val="00F97754"/>
    <w:rsid w:val="00FA019B"/>
    <w:rsid w:val="00FA1147"/>
    <w:rsid w:val="00FA13FE"/>
    <w:rsid w:val="00FA6FA9"/>
    <w:rsid w:val="00FA7C76"/>
    <w:rsid w:val="00FB1FAA"/>
    <w:rsid w:val="00FB379F"/>
    <w:rsid w:val="00FB4301"/>
    <w:rsid w:val="00FB5657"/>
    <w:rsid w:val="00FB57E4"/>
    <w:rsid w:val="00FB63D2"/>
    <w:rsid w:val="00FC511A"/>
    <w:rsid w:val="00FC560E"/>
    <w:rsid w:val="00FC5B22"/>
    <w:rsid w:val="00FC5EE0"/>
    <w:rsid w:val="00FD0F58"/>
    <w:rsid w:val="00FD1113"/>
    <w:rsid w:val="00FD26A7"/>
    <w:rsid w:val="00FD30C7"/>
    <w:rsid w:val="00FD5CE5"/>
    <w:rsid w:val="00FD635D"/>
    <w:rsid w:val="00FD7FF9"/>
    <w:rsid w:val="00FE18DD"/>
    <w:rsid w:val="00FE1B82"/>
    <w:rsid w:val="00FE2748"/>
    <w:rsid w:val="00FE40BA"/>
    <w:rsid w:val="00FE7057"/>
    <w:rsid w:val="00FF2315"/>
    <w:rsid w:val="00FF3713"/>
    <w:rsid w:val="00FF556F"/>
    <w:rsid w:val="00FF6B0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812B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semiHidden="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semiHidden="1" w:uiPriority="99"/>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iPriority="99" w:unhideWhenUsed="1"/>
  </w:latentStyles>
  <w:style w:type="paragraph" w:default="1" w:styleId="Normal">
    <w:name w:val="Normal"/>
    <w:aliases w:val="standaard"/>
    <w:qFormat/>
    <w:rsid w:val="003D4558"/>
    <w:pPr>
      <w:ind w:left="567"/>
      <w:outlineLvl w:val="1"/>
    </w:pPr>
    <w:rPr>
      <w:rFonts w:ascii="MetaOT-Book" w:hAnsi="MetaOT-Book"/>
      <w:szCs w:val="18"/>
    </w:rPr>
  </w:style>
  <w:style w:type="paragraph" w:styleId="Heading1">
    <w:name w:val="heading 1"/>
    <w:aliases w:val="Hoofdstuktitel"/>
    <w:basedOn w:val="Hoofdtekst"/>
    <w:next w:val="Hoofdtekst"/>
    <w:qFormat/>
    <w:rsid w:val="00650975"/>
    <w:pPr>
      <w:keepNext/>
      <w:pageBreakBefore/>
      <w:spacing w:line="360" w:lineRule="auto"/>
      <w:ind w:left="284"/>
      <w:outlineLvl w:val="0"/>
    </w:pPr>
    <w:rPr>
      <w:rFonts w:ascii="Caecilia LT Std Roman" w:hAnsi="Caecilia LT Std Roman"/>
      <w:b/>
      <w:caps/>
      <w:noProof/>
      <w:color w:val="868788"/>
      <w:sz w:val="32"/>
      <w:szCs w:val="32"/>
    </w:rPr>
  </w:style>
  <w:style w:type="paragraph" w:styleId="Heading2">
    <w:name w:val="heading 2"/>
    <w:aliases w:val="paragrf"/>
    <w:basedOn w:val="Normal"/>
    <w:next w:val="Normal"/>
    <w:qFormat/>
    <w:rsid w:val="008906F3"/>
    <w:pPr>
      <w:spacing w:after="120"/>
      <w:ind w:left="284"/>
    </w:pPr>
    <w:rPr>
      <w:rFonts w:ascii="Caecilia LT Std Roman" w:hAnsi="Caecilia LT Std Roman"/>
      <w:b/>
      <w:caps/>
      <w:color w:val="A6CE39"/>
      <w:sz w:val="28"/>
    </w:rPr>
  </w:style>
  <w:style w:type="paragraph" w:styleId="Heading3">
    <w:name w:val="heading 3"/>
    <w:aliases w:val="subparagraaf"/>
    <w:basedOn w:val="Normal"/>
    <w:next w:val="Normal"/>
    <w:semiHidden/>
    <w:qFormat/>
    <w:rsid w:val="00650F1C"/>
    <w:pPr>
      <w:spacing w:after="120"/>
      <w:outlineLvl w:val="2"/>
    </w:pPr>
    <w:rPr>
      <w:b/>
      <w:sz w:val="22"/>
    </w:rPr>
  </w:style>
  <w:style w:type="paragraph" w:styleId="Heading4">
    <w:name w:val="heading 4"/>
    <w:basedOn w:val="Normal"/>
    <w:next w:val="Normal"/>
    <w:semiHidden/>
    <w:qFormat/>
    <w:rsid w:val="00B35A37"/>
    <w:pPr>
      <w:keepNext/>
      <w:spacing w:before="240" w:after="60"/>
      <w:outlineLvl w:val="3"/>
    </w:pPr>
    <w:rPr>
      <w:b/>
      <w:bCs/>
      <w:sz w:val="28"/>
      <w:szCs w:val="28"/>
    </w:rPr>
  </w:style>
  <w:style w:type="paragraph" w:styleId="Heading5">
    <w:name w:val="heading 5"/>
    <w:basedOn w:val="Normal"/>
    <w:next w:val="Normal"/>
    <w:semiHidden/>
    <w:qFormat/>
    <w:rsid w:val="00B35A37"/>
    <w:pPr>
      <w:spacing w:before="240" w:after="60"/>
      <w:outlineLvl w:val="4"/>
    </w:pPr>
    <w:rPr>
      <w:b/>
      <w:bCs/>
      <w:i/>
      <w:iCs/>
      <w:sz w:val="26"/>
      <w:szCs w:val="26"/>
    </w:rPr>
  </w:style>
  <w:style w:type="paragraph" w:styleId="Heading6">
    <w:name w:val="heading 6"/>
    <w:basedOn w:val="Normal"/>
    <w:next w:val="Normal"/>
    <w:semiHidden/>
    <w:qFormat/>
    <w:rsid w:val="00B35A37"/>
    <w:pPr>
      <w:spacing w:before="240" w:after="60"/>
      <w:outlineLvl w:val="5"/>
    </w:pPr>
    <w:rPr>
      <w:b/>
      <w:bCs/>
      <w:sz w:val="22"/>
      <w:szCs w:val="22"/>
    </w:rPr>
  </w:style>
  <w:style w:type="paragraph" w:styleId="Heading7">
    <w:name w:val="heading 7"/>
    <w:basedOn w:val="Normal"/>
    <w:next w:val="Normal"/>
    <w:semiHidden/>
    <w:qFormat/>
    <w:rsid w:val="00B35A37"/>
    <w:pPr>
      <w:spacing w:before="240" w:after="60"/>
      <w:outlineLvl w:val="6"/>
    </w:pPr>
  </w:style>
  <w:style w:type="paragraph" w:styleId="Heading8">
    <w:name w:val="heading 8"/>
    <w:basedOn w:val="Normal"/>
    <w:next w:val="Normal"/>
    <w:semiHidden/>
    <w:qFormat/>
    <w:rsid w:val="00B35A37"/>
    <w:pPr>
      <w:spacing w:before="240" w:after="60"/>
      <w:outlineLvl w:val="7"/>
    </w:pPr>
    <w:rPr>
      <w:i/>
      <w:iCs/>
    </w:rPr>
  </w:style>
  <w:style w:type="paragraph" w:styleId="Heading9">
    <w:name w:val="heading 9"/>
    <w:basedOn w:val="Normal"/>
    <w:next w:val="Normal"/>
    <w:semiHidden/>
    <w:qFormat/>
    <w:rsid w:val="00B35A37"/>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deChar">
    <w:name w:val="code Char"/>
    <w:basedOn w:val="DefaultParagraphFont"/>
    <w:link w:val="code"/>
    <w:rsid w:val="003F7515"/>
    <w:rPr>
      <w:rFonts w:ascii="Courier New" w:hAnsi="Courier New" w:cs="Courier New"/>
      <w:szCs w:val="18"/>
      <w:shd w:val="clear" w:color="auto" w:fill="E6E6E6"/>
      <w:lang w:val="en-GB"/>
    </w:rPr>
  </w:style>
  <w:style w:type="paragraph" w:customStyle="1" w:styleId="Certificaatvermelding">
    <w:name w:val="Certificaatvermelding"/>
    <w:basedOn w:val="Normal"/>
    <w:next w:val="Normal"/>
    <w:semiHidden/>
    <w:rsid w:val="00407A8A"/>
    <w:rPr>
      <w:b/>
      <w:sz w:val="24"/>
    </w:rPr>
  </w:style>
  <w:style w:type="paragraph" w:customStyle="1" w:styleId="code">
    <w:name w:val="code"/>
    <w:basedOn w:val="Normal"/>
    <w:next w:val="Normal"/>
    <w:link w:val="codeChar"/>
    <w:autoRedefine/>
    <w:rsid w:val="003F7515"/>
    <w:pPr>
      <w:keepNext/>
      <w:keepLines/>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E6E6E6"/>
    </w:pPr>
    <w:rPr>
      <w:rFonts w:ascii="Courier New" w:hAnsi="Courier New" w:cs="Courier New"/>
      <w:lang w:val="en-GB"/>
    </w:rPr>
  </w:style>
  <w:style w:type="paragraph" w:styleId="DocumentMap">
    <w:name w:val="Document Map"/>
    <w:basedOn w:val="Normal"/>
    <w:semiHidden/>
    <w:rsid w:val="00B35A37"/>
    <w:pPr>
      <w:shd w:val="clear" w:color="auto" w:fill="000080"/>
    </w:pPr>
    <w:rPr>
      <w:rFonts w:ascii="Tahoma" w:hAnsi="Tahoma" w:cs="Tahoma"/>
    </w:rPr>
  </w:style>
  <w:style w:type="character" w:styleId="FollowedHyperlink">
    <w:name w:val="FollowedHyperlink"/>
    <w:basedOn w:val="DefaultParagraphFont"/>
    <w:semiHidden/>
    <w:rsid w:val="00B35A37"/>
    <w:rPr>
      <w:color w:val="800080"/>
      <w:u w:val="single"/>
    </w:rPr>
  </w:style>
  <w:style w:type="character" w:styleId="Hyperlink">
    <w:name w:val="Hyperlink"/>
    <w:basedOn w:val="DefaultParagraphFont"/>
    <w:uiPriority w:val="99"/>
    <w:rsid w:val="004A37C2"/>
    <w:rPr>
      <w:color w:val="0000FF"/>
      <w:u w:val="single"/>
    </w:rPr>
  </w:style>
  <w:style w:type="paragraph" w:customStyle="1" w:styleId="Oefening">
    <w:name w:val="Oefening"/>
    <w:basedOn w:val="Hoofdtekst"/>
    <w:next w:val="Hoofdtekst"/>
    <w:qFormat/>
    <w:rsid w:val="00633D16"/>
    <w:pPr>
      <w:shd w:val="clear" w:color="auto" w:fill="A6CE39"/>
      <w:spacing w:after="120"/>
      <w:outlineLvl w:val="0"/>
    </w:pPr>
    <w:rPr>
      <w:rFonts w:ascii="Caecilia LT Std Roman" w:hAnsi="Caecilia LT Std Roman"/>
      <w:color w:val="FFFFFF" w:themeColor="background1"/>
      <w:sz w:val="28"/>
      <w:szCs w:val="28"/>
    </w:rPr>
  </w:style>
  <w:style w:type="paragraph" w:styleId="Index1">
    <w:name w:val="index 1"/>
    <w:basedOn w:val="Normal"/>
    <w:next w:val="Normal"/>
    <w:autoRedefine/>
    <w:semiHidden/>
    <w:rsid w:val="00B35A37"/>
    <w:pPr>
      <w:tabs>
        <w:tab w:val="right" w:leader="dot" w:pos="7643"/>
      </w:tabs>
      <w:ind w:left="709" w:hanging="240"/>
    </w:pPr>
  </w:style>
  <w:style w:type="paragraph" w:styleId="TOC1">
    <w:name w:val="toc 1"/>
    <w:basedOn w:val="Normal"/>
    <w:next w:val="Normal"/>
    <w:autoRedefine/>
    <w:uiPriority w:val="39"/>
    <w:rsid w:val="00500FDC"/>
    <w:pPr>
      <w:tabs>
        <w:tab w:val="right" w:leader="dot" w:pos="8210"/>
      </w:tabs>
      <w:spacing w:before="120"/>
      <w:ind w:left="709"/>
    </w:pPr>
    <w:rPr>
      <w:rFonts w:asciiTheme="minorHAnsi" w:hAnsiTheme="minorHAnsi"/>
      <w:b/>
      <w:caps/>
      <w:sz w:val="22"/>
      <w:szCs w:val="22"/>
    </w:rPr>
  </w:style>
  <w:style w:type="paragraph" w:styleId="TOC2">
    <w:name w:val="toc 2"/>
    <w:basedOn w:val="Normal"/>
    <w:next w:val="Normal"/>
    <w:autoRedefine/>
    <w:uiPriority w:val="39"/>
    <w:rsid w:val="00500FDC"/>
    <w:pPr>
      <w:tabs>
        <w:tab w:val="right" w:leader="dot" w:pos="8210"/>
      </w:tabs>
      <w:ind w:left="709"/>
    </w:pPr>
    <w:rPr>
      <w:rFonts w:asciiTheme="minorHAnsi" w:hAnsiTheme="minorHAnsi"/>
      <w:smallCaps/>
      <w:sz w:val="22"/>
      <w:szCs w:val="22"/>
    </w:rPr>
  </w:style>
  <w:style w:type="paragraph" w:styleId="BalloonText">
    <w:name w:val="Balloon Text"/>
    <w:basedOn w:val="Normal"/>
    <w:link w:val="BalloonTextChar"/>
    <w:semiHidden/>
    <w:rsid w:val="003A268C"/>
    <w:rPr>
      <w:rFonts w:ascii="Tahoma" w:hAnsi="Tahoma" w:cs="Tahoma"/>
      <w:sz w:val="16"/>
      <w:szCs w:val="16"/>
    </w:rPr>
  </w:style>
  <w:style w:type="paragraph" w:styleId="TOC3">
    <w:name w:val="toc 3"/>
    <w:basedOn w:val="Normal"/>
    <w:next w:val="Normal"/>
    <w:autoRedefine/>
    <w:uiPriority w:val="39"/>
    <w:rsid w:val="00500FDC"/>
    <w:pPr>
      <w:tabs>
        <w:tab w:val="right" w:leader="dot" w:pos="8210"/>
      </w:tabs>
      <w:ind w:left="709"/>
    </w:pPr>
    <w:rPr>
      <w:rFonts w:asciiTheme="minorHAnsi" w:hAnsiTheme="minorHAnsi"/>
      <w:i/>
      <w:sz w:val="22"/>
      <w:szCs w:val="22"/>
    </w:rPr>
  </w:style>
  <w:style w:type="paragraph" w:styleId="TOC4">
    <w:name w:val="toc 4"/>
    <w:basedOn w:val="Normal"/>
    <w:next w:val="Normal"/>
    <w:autoRedefine/>
    <w:uiPriority w:val="39"/>
    <w:rsid w:val="00B35A37"/>
    <w:pPr>
      <w:ind w:left="600"/>
    </w:pPr>
    <w:rPr>
      <w:rFonts w:asciiTheme="minorHAnsi" w:hAnsiTheme="minorHAnsi"/>
      <w:sz w:val="18"/>
    </w:rPr>
  </w:style>
  <w:style w:type="paragraph" w:styleId="TOC5">
    <w:name w:val="toc 5"/>
    <w:basedOn w:val="Normal"/>
    <w:next w:val="Normal"/>
    <w:autoRedefine/>
    <w:uiPriority w:val="39"/>
    <w:rsid w:val="00B35A37"/>
    <w:pPr>
      <w:ind w:left="800"/>
    </w:pPr>
    <w:rPr>
      <w:rFonts w:asciiTheme="minorHAnsi" w:hAnsiTheme="minorHAnsi"/>
      <w:sz w:val="18"/>
    </w:rPr>
  </w:style>
  <w:style w:type="paragraph" w:styleId="TOC6">
    <w:name w:val="toc 6"/>
    <w:basedOn w:val="Normal"/>
    <w:next w:val="Normal"/>
    <w:autoRedefine/>
    <w:uiPriority w:val="39"/>
    <w:rsid w:val="00B35A37"/>
    <w:pPr>
      <w:ind w:left="1000"/>
    </w:pPr>
    <w:rPr>
      <w:rFonts w:asciiTheme="minorHAnsi" w:hAnsiTheme="minorHAnsi"/>
      <w:sz w:val="18"/>
    </w:rPr>
  </w:style>
  <w:style w:type="paragraph" w:styleId="TOC7">
    <w:name w:val="toc 7"/>
    <w:basedOn w:val="Normal"/>
    <w:next w:val="Normal"/>
    <w:autoRedefine/>
    <w:uiPriority w:val="39"/>
    <w:rsid w:val="00B35A37"/>
    <w:pPr>
      <w:ind w:left="1200"/>
    </w:pPr>
    <w:rPr>
      <w:rFonts w:asciiTheme="minorHAnsi" w:hAnsiTheme="minorHAnsi"/>
      <w:sz w:val="18"/>
    </w:rPr>
  </w:style>
  <w:style w:type="paragraph" w:styleId="TOC8">
    <w:name w:val="toc 8"/>
    <w:basedOn w:val="Normal"/>
    <w:next w:val="Normal"/>
    <w:autoRedefine/>
    <w:uiPriority w:val="39"/>
    <w:rsid w:val="00B35A37"/>
    <w:pPr>
      <w:ind w:left="1400"/>
    </w:pPr>
    <w:rPr>
      <w:rFonts w:asciiTheme="minorHAnsi" w:hAnsiTheme="minorHAnsi"/>
      <w:sz w:val="18"/>
    </w:rPr>
  </w:style>
  <w:style w:type="paragraph" w:styleId="TOC9">
    <w:name w:val="toc 9"/>
    <w:basedOn w:val="Normal"/>
    <w:next w:val="Normal"/>
    <w:autoRedefine/>
    <w:uiPriority w:val="39"/>
    <w:rsid w:val="00B35A37"/>
    <w:pPr>
      <w:ind w:left="1600"/>
    </w:pPr>
    <w:rPr>
      <w:rFonts w:asciiTheme="minorHAnsi" w:hAnsiTheme="minorHAnsi"/>
      <w:sz w:val="18"/>
    </w:rPr>
  </w:style>
  <w:style w:type="paragraph" w:styleId="Header">
    <w:name w:val="header"/>
    <w:basedOn w:val="Normal"/>
    <w:link w:val="HeaderChar"/>
    <w:semiHidden/>
    <w:rsid w:val="00B35A37"/>
    <w:pPr>
      <w:tabs>
        <w:tab w:val="center" w:pos="4536"/>
        <w:tab w:val="right" w:pos="9072"/>
      </w:tabs>
    </w:pPr>
  </w:style>
  <w:style w:type="numbering" w:styleId="111111">
    <w:name w:val="Outline List 2"/>
    <w:basedOn w:val="NoList"/>
    <w:semiHidden/>
    <w:rsid w:val="000B51BD"/>
    <w:pPr>
      <w:numPr>
        <w:numId w:val="11"/>
      </w:numPr>
    </w:pPr>
  </w:style>
  <w:style w:type="character" w:customStyle="1" w:styleId="BalloonTextChar">
    <w:name w:val="Balloon Text Char"/>
    <w:basedOn w:val="DefaultParagraphFont"/>
    <w:link w:val="BalloonText"/>
    <w:semiHidden/>
    <w:rsid w:val="003A268C"/>
    <w:rPr>
      <w:rFonts w:ascii="Tahoma" w:hAnsi="Tahoma" w:cs="Tahoma"/>
      <w:sz w:val="16"/>
      <w:szCs w:val="16"/>
    </w:rPr>
  </w:style>
  <w:style w:type="paragraph" w:customStyle="1" w:styleId="Opdracht">
    <w:name w:val="Opdracht"/>
    <w:basedOn w:val="Hoofdtekst"/>
    <w:next w:val="Hoofdtekst"/>
    <w:qFormat/>
    <w:rsid w:val="00633D16"/>
    <w:pPr>
      <w:shd w:val="clear" w:color="auto" w:fill="868788"/>
      <w:spacing w:after="120"/>
    </w:pPr>
    <w:rPr>
      <w:rFonts w:ascii="Caecilia LT Std Roman" w:hAnsi="Caecilia LT Std Roman"/>
      <w:color w:val="FFFFFF" w:themeColor="background1"/>
      <w:sz w:val="28"/>
    </w:rPr>
  </w:style>
  <w:style w:type="numbering" w:styleId="1ai">
    <w:name w:val="Outline List 1"/>
    <w:basedOn w:val="NoList"/>
    <w:semiHidden/>
    <w:rsid w:val="000B51BD"/>
    <w:pPr>
      <w:numPr>
        <w:numId w:val="12"/>
      </w:numPr>
    </w:pPr>
  </w:style>
  <w:style w:type="paragraph" w:customStyle="1" w:styleId="opmerking">
    <w:name w:val="opmerking"/>
    <w:basedOn w:val="Normal"/>
    <w:next w:val="Normal"/>
    <w:autoRedefine/>
    <w:semiHidden/>
    <w:rsid w:val="00CA6D33"/>
    <w:pPr>
      <w:tabs>
        <w:tab w:val="bar" w:pos="1843"/>
      </w:tabs>
      <w:ind w:left="1985" w:hanging="1134"/>
    </w:pPr>
  </w:style>
  <w:style w:type="character" w:styleId="PageNumber">
    <w:name w:val="page number"/>
    <w:basedOn w:val="DefaultParagraphFont"/>
    <w:semiHidden/>
    <w:rsid w:val="00B35A37"/>
    <w:rPr>
      <w:rFonts w:ascii="Century Schoolbook" w:hAnsi="Century Schoolbook"/>
      <w:sz w:val="20"/>
      <w:szCs w:val="20"/>
    </w:rPr>
  </w:style>
  <w:style w:type="paragraph" w:customStyle="1" w:styleId="Readerinfo">
    <w:name w:val="Readerinfo"/>
    <w:basedOn w:val="Normal"/>
    <w:autoRedefine/>
    <w:qFormat/>
    <w:rsid w:val="0016564A"/>
    <w:pPr>
      <w:shd w:val="clear" w:color="auto" w:fill="A6CE39"/>
    </w:pPr>
    <w:rPr>
      <w:rFonts w:ascii="Caecilia LT Std Roman" w:hAnsi="Caecilia LT Std Roman"/>
      <w:caps/>
      <w:color w:val="F2F2F2" w:themeColor="background1" w:themeShade="F2"/>
      <w:sz w:val="28"/>
    </w:rPr>
  </w:style>
  <w:style w:type="table" w:styleId="Table3Deffects1">
    <w:name w:val="Table 3D effects 1"/>
    <w:basedOn w:val="TableNormal"/>
    <w:semiHidden/>
    <w:rsid w:val="000B51BD"/>
    <w:pPr>
      <w:ind w:left="567"/>
      <w:outlineLvl w:val="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Grid">
    <w:name w:val="Table Grid"/>
    <w:basedOn w:val="TableNormal"/>
    <w:rsid w:val="00B35A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semiHidden/>
    <w:rsid w:val="00B35A37"/>
    <w:pPr>
      <w:tabs>
        <w:tab w:val="left" w:pos="284"/>
        <w:tab w:val="right" w:pos="7655"/>
      </w:tabs>
      <w:ind w:left="-2268"/>
    </w:pPr>
  </w:style>
  <w:style w:type="table" w:styleId="Table3Deffects2">
    <w:name w:val="Table 3D effects 2"/>
    <w:basedOn w:val="TableNormal"/>
    <w:semiHidden/>
    <w:rsid w:val="000B51BD"/>
    <w:pPr>
      <w:ind w:left="567"/>
      <w:outlineLvl w:val="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B51BD"/>
    <w:pPr>
      <w:ind w:left="567"/>
      <w:outlineLvl w:val="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Salutation">
    <w:name w:val="Salutation"/>
    <w:basedOn w:val="Normal"/>
    <w:next w:val="Normal"/>
    <w:semiHidden/>
    <w:rsid w:val="000B51BD"/>
  </w:style>
  <w:style w:type="paragraph" w:styleId="EnvelopeAddress">
    <w:name w:val="envelope address"/>
    <w:basedOn w:val="Normal"/>
    <w:semiHidden/>
    <w:rsid w:val="000B51BD"/>
    <w:pPr>
      <w:framePr w:w="7920" w:h="1980" w:hRule="exact" w:hSpace="141" w:wrap="auto" w:hAnchor="page" w:xAlign="center" w:yAlign="bottom"/>
      <w:ind w:left="2880"/>
    </w:pPr>
    <w:rPr>
      <w:rFonts w:ascii="Arial" w:hAnsi="Arial" w:cs="Arial"/>
      <w:sz w:val="24"/>
      <w:szCs w:val="24"/>
    </w:rPr>
  </w:style>
  <w:style w:type="paragraph" w:styleId="Closing">
    <w:name w:val="Closing"/>
    <w:basedOn w:val="Normal"/>
    <w:semiHidden/>
    <w:rsid w:val="000B51BD"/>
    <w:pPr>
      <w:ind w:left="4252"/>
    </w:pPr>
  </w:style>
  <w:style w:type="paragraph" w:styleId="EnvelopeReturn">
    <w:name w:val="envelope return"/>
    <w:basedOn w:val="Normal"/>
    <w:semiHidden/>
    <w:rsid w:val="000B51BD"/>
    <w:rPr>
      <w:rFonts w:ascii="Arial" w:hAnsi="Arial" w:cs="Arial"/>
    </w:rPr>
  </w:style>
  <w:style w:type="numbering" w:styleId="ArticleSection">
    <w:name w:val="Outline List 3"/>
    <w:basedOn w:val="NoList"/>
    <w:semiHidden/>
    <w:rsid w:val="000B51BD"/>
    <w:pPr>
      <w:numPr>
        <w:numId w:val="13"/>
      </w:numPr>
    </w:pPr>
  </w:style>
  <w:style w:type="paragraph" w:styleId="MessageHeader">
    <w:name w:val="Message Header"/>
    <w:basedOn w:val="Normal"/>
    <w:semiHidden/>
    <w:rsid w:val="000B51BD"/>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szCs w:val="24"/>
    </w:rPr>
  </w:style>
  <w:style w:type="paragraph" w:styleId="BlockText">
    <w:name w:val="Block Text"/>
    <w:basedOn w:val="Normal"/>
    <w:semiHidden/>
    <w:rsid w:val="000B51BD"/>
    <w:pPr>
      <w:spacing w:after="120"/>
      <w:ind w:left="1440" w:right="1440"/>
    </w:pPr>
  </w:style>
  <w:style w:type="paragraph" w:styleId="Date">
    <w:name w:val="Date"/>
    <w:basedOn w:val="Normal"/>
    <w:next w:val="Normal"/>
    <w:semiHidden/>
    <w:rsid w:val="000B51BD"/>
  </w:style>
  <w:style w:type="table" w:styleId="TableSimple1">
    <w:name w:val="Table Simple 1"/>
    <w:basedOn w:val="TableNormal"/>
    <w:semiHidden/>
    <w:rsid w:val="000B51BD"/>
    <w:pPr>
      <w:ind w:left="567"/>
      <w:outlineLvl w:val="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B51BD"/>
    <w:pPr>
      <w:ind w:left="567"/>
      <w:outlineLvl w:val="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B51BD"/>
    <w:pPr>
      <w:ind w:left="567"/>
      <w:outlineLvl w:val="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Contemporary">
    <w:name w:val="Table Contemporary"/>
    <w:basedOn w:val="TableNormal"/>
    <w:semiHidden/>
    <w:rsid w:val="000B51BD"/>
    <w:pPr>
      <w:ind w:left="567"/>
      <w:outlineLvl w:val="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B51BD"/>
    <w:pPr>
      <w:ind w:left="567"/>
      <w:outlineLvl w:val="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Signature">
    <w:name w:val="E-mail Signature"/>
    <w:basedOn w:val="Normal"/>
    <w:semiHidden/>
    <w:rsid w:val="000B51BD"/>
  </w:style>
  <w:style w:type="paragraph" w:styleId="Signature">
    <w:name w:val="Signature"/>
    <w:basedOn w:val="Normal"/>
    <w:semiHidden/>
    <w:rsid w:val="000B51BD"/>
    <w:pPr>
      <w:ind w:left="4252"/>
    </w:pPr>
  </w:style>
  <w:style w:type="paragraph" w:styleId="HTMLPreformatted">
    <w:name w:val="HTML Preformatted"/>
    <w:basedOn w:val="Normal"/>
    <w:link w:val="HTMLPreformattedChar"/>
    <w:uiPriority w:val="99"/>
    <w:semiHidden/>
    <w:rsid w:val="000B51BD"/>
    <w:rPr>
      <w:rFonts w:ascii="Courier New" w:hAnsi="Courier New" w:cs="Courier New"/>
    </w:rPr>
  </w:style>
  <w:style w:type="character" w:styleId="HTMLCode">
    <w:name w:val="HTML Code"/>
    <w:basedOn w:val="DefaultParagraphFont"/>
    <w:semiHidden/>
    <w:rsid w:val="000B51BD"/>
    <w:rPr>
      <w:rFonts w:ascii="Courier New" w:hAnsi="Courier New" w:cs="Courier New"/>
      <w:sz w:val="20"/>
      <w:szCs w:val="20"/>
    </w:rPr>
  </w:style>
  <w:style w:type="character" w:styleId="HTMLDefinition">
    <w:name w:val="HTML Definition"/>
    <w:basedOn w:val="DefaultParagraphFont"/>
    <w:semiHidden/>
    <w:rsid w:val="000B51BD"/>
    <w:rPr>
      <w:i/>
      <w:iCs/>
    </w:rPr>
  </w:style>
  <w:style w:type="character" w:styleId="HTMLVariable">
    <w:name w:val="HTML Variable"/>
    <w:basedOn w:val="DefaultParagraphFont"/>
    <w:semiHidden/>
    <w:rsid w:val="000B51BD"/>
    <w:rPr>
      <w:i/>
      <w:iCs/>
    </w:rPr>
  </w:style>
  <w:style w:type="character" w:styleId="HTMLAcronym">
    <w:name w:val="HTML Acronym"/>
    <w:basedOn w:val="DefaultParagraphFont"/>
    <w:semiHidden/>
    <w:rsid w:val="000B51BD"/>
  </w:style>
  <w:style w:type="paragraph" w:styleId="HTMLAddress">
    <w:name w:val="HTML Address"/>
    <w:basedOn w:val="Normal"/>
    <w:semiHidden/>
    <w:rsid w:val="000B51BD"/>
    <w:rPr>
      <w:i/>
      <w:iCs/>
    </w:rPr>
  </w:style>
  <w:style w:type="character" w:styleId="HTMLCite">
    <w:name w:val="HTML Cite"/>
    <w:basedOn w:val="DefaultParagraphFont"/>
    <w:semiHidden/>
    <w:rsid w:val="000B51BD"/>
    <w:rPr>
      <w:i/>
      <w:iCs/>
    </w:rPr>
  </w:style>
  <w:style w:type="character" w:styleId="HTMLTypewriter">
    <w:name w:val="HTML Typewriter"/>
    <w:basedOn w:val="DefaultParagraphFont"/>
    <w:semiHidden/>
    <w:rsid w:val="000B51BD"/>
    <w:rPr>
      <w:rFonts w:ascii="Courier New" w:hAnsi="Courier New" w:cs="Courier New"/>
      <w:sz w:val="20"/>
      <w:szCs w:val="20"/>
    </w:rPr>
  </w:style>
  <w:style w:type="character" w:styleId="HTMLKeyboard">
    <w:name w:val="HTML Keyboard"/>
    <w:basedOn w:val="DefaultParagraphFont"/>
    <w:semiHidden/>
    <w:rsid w:val="000B51BD"/>
    <w:rPr>
      <w:rFonts w:ascii="Courier New" w:hAnsi="Courier New" w:cs="Courier New"/>
      <w:sz w:val="20"/>
      <w:szCs w:val="20"/>
    </w:rPr>
  </w:style>
  <w:style w:type="character" w:styleId="HTMLSample">
    <w:name w:val="HTML Sample"/>
    <w:basedOn w:val="DefaultParagraphFont"/>
    <w:semiHidden/>
    <w:rsid w:val="000B51BD"/>
    <w:rPr>
      <w:rFonts w:ascii="Courier New" w:hAnsi="Courier New" w:cs="Courier New"/>
    </w:rPr>
  </w:style>
  <w:style w:type="table" w:styleId="TableClassic1">
    <w:name w:val="Table Classic 1"/>
    <w:basedOn w:val="TableNormal"/>
    <w:semiHidden/>
    <w:rsid w:val="000B51BD"/>
    <w:pPr>
      <w:ind w:left="567"/>
      <w:outlineLvl w:val="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B51BD"/>
    <w:pPr>
      <w:ind w:left="567"/>
      <w:outlineLvl w:val="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B51BD"/>
    <w:pPr>
      <w:ind w:left="567"/>
      <w:outlineLvl w:val="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B51BD"/>
    <w:pPr>
      <w:ind w:left="567"/>
      <w:outlineLvl w:val="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B51BD"/>
    <w:pPr>
      <w:ind w:left="567"/>
      <w:outlineLvl w:val="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B51BD"/>
    <w:pPr>
      <w:ind w:left="567"/>
      <w:outlineLvl w:val="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B51BD"/>
    <w:pPr>
      <w:ind w:left="567"/>
      <w:outlineLvl w:val="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List">
    <w:name w:val="List"/>
    <w:basedOn w:val="Normal"/>
    <w:semiHidden/>
    <w:rsid w:val="000B51BD"/>
    <w:pPr>
      <w:ind w:left="283" w:hanging="283"/>
    </w:pPr>
  </w:style>
  <w:style w:type="paragraph" w:styleId="List2">
    <w:name w:val="List 2"/>
    <w:basedOn w:val="Normal"/>
    <w:semiHidden/>
    <w:rsid w:val="000B51BD"/>
    <w:pPr>
      <w:ind w:left="566" w:hanging="283"/>
    </w:pPr>
  </w:style>
  <w:style w:type="paragraph" w:styleId="List3">
    <w:name w:val="List 3"/>
    <w:basedOn w:val="Normal"/>
    <w:semiHidden/>
    <w:rsid w:val="000B51BD"/>
    <w:pPr>
      <w:ind w:left="849" w:hanging="283"/>
    </w:pPr>
  </w:style>
  <w:style w:type="paragraph" w:styleId="List4">
    <w:name w:val="List 4"/>
    <w:basedOn w:val="Normal"/>
    <w:semiHidden/>
    <w:rsid w:val="000B51BD"/>
    <w:pPr>
      <w:ind w:left="1132" w:hanging="283"/>
    </w:pPr>
  </w:style>
  <w:style w:type="paragraph" w:styleId="List5">
    <w:name w:val="List 5"/>
    <w:basedOn w:val="Normal"/>
    <w:semiHidden/>
    <w:rsid w:val="000B51BD"/>
    <w:pPr>
      <w:ind w:left="1415" w:hanging="283"/>
    </w:pPr>
  </w:style>
  <w:style w:type="paragraph" w:styleId="ListBullet">
    <w:name w:val="List Bullet"/>
    <w:basedOn w:val="Normal"/>
    <w:semiHidden/>
    <w:rsid w:val="000B51BD"/>
    <w:pPr>
      <w:numPr>
        <w:numId w:val="1"/>
      </w:numPr>
    </w:pPr>
  </w:style>
  <w:style w:type="paragraph" w:styleId="ListBullet2">
    <w:name w:val="List Bullet 2"/>
    <w:basedOn w:val="Normal"/>
    <w:semiHidden/>
    <w:rsid w:val="000B51BD"/>
    <w:pPr>
      <w:numPr>
        <w:numId w:val="2"/>
      </w:numPr>
    </w:pPr>
  </w:style>
  <w:style w:type="paragraph" w:styleId="ListBullet3">
    <w:name w:val="List Bullet 3"/>
    <w:basedOn w:val="Normal"/>
    <w:semiHidden/>
    <w:rsid w:val="000B51BD"/>
    <w:pPr>
      <w:numPr>
        <w:numId w:val="3"/>
      </w:numPr>
    </w:pPr>
  </w:style>
  <w:style w:type="paragraph" w:styleId="ListBullet4">
    <w:name w:val="List Bullet 4"/>
    <w:basedOn w:val="Normal"/>
    <w:semiHidden/>
    <w:rsid w:val="000B51BD"/>
    <w:pPr>
      <w:numPr>
        <w:numId w:val="4"/>
      </w:numPr>
    </w:pPr>
  </w:style>
  <w:style w:type="paragraph" w:styleId="ListBullet5">
    <w:name w:val="List Bullet 5"/>
    <w:basedOn w:val="Normal"/>
    <w:semiHidden/>
    <w:rsid w:val="000B51BD"/>
    <w:pPr>
      <w:numPr>
        <w:numId w:val="5"/>
      </w:numPr>
    </w:pPr>
  </w:style>
  <w:style w:type="paragraph" w:styleId="ListNumber">
    <w:name w:val="List Number"/>
    <w:basedOn w:val="Normal"/>
    <w:semiHidden/>
    <w:rsid w:val="000B51BD"/>
    <w:pPr>
      <w:numPr>
        <w:numId w:val="6"/>
      </w:numPr>
    </w:pPr>
  </w:style>
  <w:style w:type="paragraph" w:styleId="ListNumber2">
    <w:name w:val="List Number 2"/>
    <w:basedOn w:val="Normal"/>
    <w:semiHidden/>
    <w:rsid w:val="000B51BD"/>
    <w:pPr>
      <w:numPr>
        <w:numId w:val="7"/>
      </w:numPr>
    </w:pPr>
  </w:style>
  <w:style w:type="paragraph" w:styleId="ListNumber3">
    <w:name w:val="List Number 3"/>
    <w:basedOn w:val="Normal"/>
    <w:semiHidden/>
    <w:rsid w:val="000B51BD"/>
    <w:pPr>
      <w:numPr>
        <w:numId w:val="8"/>
      </w:numPr>
    </w:pPr>
  </w:style>
  <w:style w:type="paragraph" w:styleId="ListNumber4">
    <w:name w:val="List Number 4"/>
    <w:basedOn w:val="Normal"/>
    <w:semiHidden/>
    <w:rsid w:val="000B51BD"/>
    <w:pPr>
      <w:numPr>
        <w:numId w:val="9"/>
      </w:numPr>
    </w:pPr>
  </w:style>
  <w:style w:type="paragraph" w:styleId="ListNumber5">
    <w:name w:val="List Number 5"/>
    <w:basedOn w:val="Normal"/>
    <w:semiHidden/>
    <w:rsid w:val="000B51BD"/>
    <w:pPr>
      <w:numPr>
        <w:numId w:val="10"/>
      </w:numPr>
    </w:pPr>
  </w:style>
  <w:style w:type="paragraph" w:styleId="ListContinue">
    <w:name w:val="List Continue"/>
    <w:basedOn w:val="Normal"/>
    <w:semiHidden/>
    <w:rsid w:val="000B51BD"/>
    <w:pPr>
      <w:spacing w:after="120"/>
      <w:ind w:left="283"/>
    </w:pPr>
  </w:style>
  <w:style w:type="paragraph" w:styleId="ListContinue2">
    <w:name w:val="List Continue 2"/>
    <w:basedOn w:val="Normal"/>
    <w:semiHidden/>
    <w:rsid w:val="000B51BD"/>
    <w:pPr>
      <w:spacing w:after="120"/>
      <w:ind w:left="566"/>
    </w:pPr>
  </w:style>
  <w:style w:type="paragraph" w:styleId="ListContinue3">
    <w:name w:val="List Continue 3"/>
    <w:basedOn w:val="Normal"/>
    <w:semiHidden/>
    <w:rsid w:val="000B51BD"/>
    <w:pPr>
      <w:spacing w:after="120"/>
      <w:ind w:left="849"/>
    </w:pPr>
  </w:style>
  <w:style w:type="paragraph" w:styleId="ListContinue4">
    <w:name w:val="List Continue 4"/>
    <w:basedOn w:val="Normal"/>
    <w:semiHidden/>
    <w:rsid w:val="000B51BD"/>
    <w:pPr>
      <w:spacing w:after="120"/>
      <w:ind w:left="1132"/>
    </w:pPr>
  </w:style>
  <w:style w:type="paragraph" w:styleId="ListContinue5">
    <w:name w:val="List Continue 5"/>
    <w:basedOn w:val="Normal"/>
    <w:semiHidden/>
    <w:rsid w:val="000B51BD"/>
    <w:pPr>
      <w:spacing w:after="120"/>
      <w:ind w:left="1415"/>
    </w:pPr>
  </w:style>
  <w:style w:type="paragraph" w:styleId="NormalWeb">
    <w:name w:val="Normal (Web)"/>
    <w:basedOn w:val="Normal"/>
    <w:semiHidden/>
    <w:rsid w:val="000B51BD"/>
    <w:rPr>
      <w:rFonts w:ascii="Times New Roman" w:hAnsi="Times New Roman"/>
      <w:sz w:val="24"/>
      <w:szCs w:val="24"/>
    </w:rPr>
  </w:style>
  <w:style w:type="paragraph" w:styleId="NoteHeading">
    <w:name w:val="Note Heading"/>
    <w:basedOn w:val="Normal"/>
    <w:next w:val="Normal"/>
    <w:semiHidden/>
    <w:rsid w:val="000B51BD"/>
  </w:style>
  <w:style w:type="paragraph" w:styleId="BodyText">
    <w:name w:val="Body Text"/>
    <w:basedOn w:val="Normal"/>
    <w:semiHidden/>
    <w:rsid w:val="000B51BD"/>
    <w:pPr>
      <w:spacing w:after="120"/>
    </w:pPr>
  </w:style>
  <w:style w:type="paragraph" w:styleId="BodyText2">
    <w:name w:val="Body Text 2"/>
    <w:basedOn w:val="Normal"/>
    <w:semiHidden/>
    <w:rsid w:val="000B51BD"/>
    <w:pPr>
      <w:spacing w:after="120" w:line="480" w:lineRule="auto"/>
    </w:pPr>
  </w:style>
  <w:style w:type="paragraph" w:styleId="BodyText3">
    <w:name w:val="Body Text 3"/>
    <w:basedOn w:val="Normal"/>
    <w:semiHidden/>
    <w:rsid w:val="000B51BD"/>
    <w:pPr>
      <w:spacing w:after="120"/>
    </w:pPr>
    <w:rPr>
      <w:sz w:val="16"/>
      <w:szCs w:val="16"/>
    </w:rPr>
  </w:style>
  <w:style w:type="paragraph" w:styleId="BodyTextFirstIndent">
    <w:name w:val="Body Text First Indent"/>
    <w:basedOn w:val="BodyText"/>
    <w:semiHidden/>
    <w:rsid w:val="000B51BD"/>
    <w:pPr>
      <w:ind w:firstLine="210"/>
    </w:pPr>
  </w:style>
  <w:style w:type="paragraph" w:styleId="BodyTextIndent">
    <w:name w:val="Body Text Indent"/>
    <w:basedOn w:val="Normal"/>
    <w:semiHidden/>
    <w:rsid w:val="000B51BD"/>
    <w:pPr>
      <w:spacing w:after="120"/>
      <w:ind w:left="283"/>
    </w:pPr>
  </w:style>
  <w:style w:type="paragraph" w:styleId="BodyTextFirstIndent2">
    <w:name w:val="Body Text First Indent 2"/>
    <w:basedOn w:val="BodyTextIndent"/>
    <w:semiHidden/>
    <w:rsid w:val="000B51BD"/>
    <w:pPr>
      <w:ind w:firstLine="210"/>
    </w:pPr>
  </w:style>
  <w:style w:type="paragraph" w:styleId="BodyTextIndent2">
    <w:name w:val="Body Text Indent 2"/>
    <w:basedOn w:val="Normal"/>
    <w:semiHidden/>
    <w:rsid w:val="000B51BD"/>
    <w:pPr>
      <w:spacing w:after="120" w:line="480" w:lineRule="auto"/>
      <w:ind w:left="283"/>
    </w:pPr>
  </w:style>
  <w:style w:type="paragraph" w:styleId="BodyTextIndent3">
    <w:name w:val="Body Text Indent 3"/>
    <w:basedOn w:val="Normal"/>
    <w:semiHidden/>
    <w:rsid w:val="000B51BD"/>
    <w:pPr>
      <w:spacing w:after="120"/>
      <w:ind w:left="283"/>
    </w:pPr>
    <w:rPr>
      <w:sz w:val="16"/>
      <w:szCs w:val="16"/>
    </w:rPr>
  </w:style>
  <w:style w:type="table" w:styleId="TableProfessional">
    <w:name w:val="Table Professional"/>
    <w:basedOn w:val="TableNormal"/>
    <w:semiHidden/>
    <w:rsid w:val="000B51BD"/>
    <w:pPr>
      <w:ind w:left="567"/>
      <w:outlineLvl w:val="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LineNumber">
    <w:name w:val="line number"/>
    <w:basedOn w:val="DefaultParagraphFont"/>
    <w:semiHidden/>
    <w:rsid w:val="000B51BD"/>
  </w:style>
  <w:style w:type="table" w:styleId="TableColumns1">
    <w:name w:val="Table Columns 1"/>
    <w:basedOn w:val="TableNormal"/>
    <w:semiHidden/>
    <w:rsid w:val="000B51BD"/>
    <w:pPr>
      <w:ind w:left="567"/>
      <w:outlineLvl w:val="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B51BD"/>
    <w:pPr>
      <w:ind w:left="567"/>
      <w:outlineLvl w:val="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B51BD"/>
    <w:pPr>
      <w:ind w:left="567"/>
      <w:outlineLvl w:val="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B51BD"/>
    <w:pPr>
      <w:ind w:left="567"/>
      <w:outlineLvl w:val="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B51BD"/>
    <w:pPr>
      <w:ind w:left="567"/>
      <w:outlineLvl w:val="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List1">
    <w:name w:val="Table List 1"/>
    <w:basedOn w:val="TableNormal"/>
    <w:semiHidden/>
    <w:rsid w:val="000B51BD"/>
    <w:pPr>
      <w:ind w:left="567"/>
      <w:outlineLvl w:val="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B51BD"/>
    <w:pPr>
      <w:ind w:left="567"/>
      <w:outlineLvl w:val="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B51BD"/>
    <w:pPr>
      <w:ind w:left="567"/>
      <w:outlineLvl w:val="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B51BD"/>
    <w:pPr>
      <w:ind w:left="567"/>
      <w:outlineLvl w:val="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B51BD"/>
    <w:pPr>
      <w:ind w:left="567"/>
      <w:outlineLvl w:val="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B51BD"/>
    <w:pPr>
      <w:ind w:left="567"/>
      <w:outlineLvl w:val="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B51BD"/>
    <w:pPr>
      <w:ind w:left="567"/>
      <w:outlineLvl w:val="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B51BD"/>
    <w:pPr>
      <w:ind w:left="567"/>
      <w:outlineLvl w:val="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Grid1">
    <w:name w:val="Table Grid 1"/>
    <w:basedOn w:val="TableNormal"/>
    <w:semiHidden/>
    <w:rsid w:val="000B51BD"/>
    <w:pPr>
      <w:ind w:left="567"/>
      <w:outlineLvl w:val="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B51BD"/>
    <w:pPr>
      <w:ind w:left="567"/>
      <w:outlineLvl w:val="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B51BD"/>
    <w:pPr>
      <w:ind w:left="567"/>
      <w:outlineLvl w:val="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B51BD"/>
    <w:pPr>
      <w:ind w:left="567"/>
      <w:outlineLvl w:val="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B51BD"/>
    <w:pPr>
      <w:ind w:left="567"/>
      <w:outlineLvl w:val="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B51BD"/>
    <w:pPr>
      <w:ind w:left="567"/>
      <w:outlineLvl w:val="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B51BD"/>
    <w:pPr>
      <w:ind w:left="567"/>
      <w:outlineLvl w:val="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B51BD"/>
    <w:pPr>
      <w:ind w:left="567"/>
      <w:outlineLvl w:val="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Theme">
    <w:name w:val="Table Theme"/>
    <w:basedOn w:val="TableNormal"/>
    <w:semiHidden/>
    <w:rsid w:val="000B51BD"/>
    <w:pPr>
      <w:ind w:left="567"/>
      <w:outlineLvl w:val="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semiHidden/>
    <w:rsid w:val="000B51BD"/>
    <w:rPr>
      <w:rFonts w:ascii="Courier New" w:hAnsi="Courier New" w:cs="Courier New"/>
    </w:rPr>
  </w:style>
  <w:style w:type="table" w:styleId="TableSubtle1">
    <w:name w:val="Table Subtle 1"/>
    <w:basedOn w:val="TableNormal"/>
    <w:semiHidden/>
    <w:rsid w:val="000B51BD"/>
    <w:pPr>
      <w:ind w:left="567"/>
      <w:outlineLvl w:val="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B51BD"/>
    <w:pPr>
      <w:ind w:left="567"/>
      <w:outlineLvl w:val="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semiHidden/>
    <w:rsid w:val="000B51BD"/>
    <w:pPr>
      <w:ind w:left="567"/>
      <w:outlineLvl w:val="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B51BD"/>
    <w:pPr>
      <w:ind w:left="567"/>
      <w:outlineLvl w:val="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B51BD"/>
    <w:pPr>
      <w:ind w:left="567"/>
      <w:outlineLvl w:val="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syntax1">
    <w:name w:val="syntax1"/>
    <w:basedOn w:val="DefaultParagraphFont"/>
    <w:semiHidden/>
    <w:rsid w:val="003C691B"/>
    <w:rPr>
      <w:rFonts w:ascii="Arial" w:hAnsi="Arial" w:cs="Arial" w:hint="default"/>
      <w:sz w:val="22"/>
      <w:szCs w:val="22"/>
    </w:rPr>
  </w:style>
  <w:style w:type="character" w:customStyle="1" w:styleId="syntaxquote1">
    <w:name w:val="syntax_quote1"/>
    <w:basedOn w:val="DefaultParagraphFont"/>
    <w:semiHidden/>
    <w:rsid w:val="003C691B"/>
    <w:rPr>
      <w:color w:val="008000"/>
    </w:rPr>
  </w:style>
  <w:style w:type="character" w:customStyle="1" w:styleId="syntaxpunct1">
    <w:name w:val="syntax_punct1"/>
    <w:basedOn w:val="DefaultParagraphFont"/>
    <w:semiHidden/>
    <w:rsid w:val="003C691B"/>
    <w:rPr>
      <w:color w:val="FF00FF"/>
    </w:rPr>
  </w:style>
  <w:style w:type="character" w:customStyle="1" w:styleId="syntaxdigit">
    <w:name w:val="syntax_digit"/>
    <w:basedOn w:val="DefaultParagraphFont"/>
    <w:semiHidden/>
    <w:rsid w:val="003C691B"/>
  </w:style>
  <w:style w:type="character" w:customStyle="1" w:styleId="apple-style-span">
    <w:name w:val="apple-style-span"/>
    <w:basedOn w:val="DefaultParagraphFont"/>
    <w:semiHidden/>
    <w:rsid w:val="005A788E"/>
  </w:style>
  <w:style w:type="character" w:customStyle="1" w:styleId="HTMLPreformattedChar">
    <w:name w:val="HTML Preformatted Char"/>
    <w:basedOn w:val="DefaultParagraphFont"/>
    <w:link w:val="HTMLPreformatted"/>
    <w:uiPriority w:val="99"/>
    <w:semiHidden/>
    <w:rsid w:val="00DC6FD4"/>
    <w:rPr>
      <w:rFonts w:ascii="Courier New" w:hAnsi="Courier New" w:cs="Courier New"/>
    </w:rPr>
  </w:style>
  <w:style w:type="character" w:customStyle="1" w:styleId="syntaxpunct">
    <w:name w:val="syntax_punct"/>
    <w:basedOn w:val="DefaultParagraphFont"/>
    <w:semiHidden/>
    <w:rsid w:val="001A7D50"/>
  </w:style>
  <w:style w:type="paragraph" w:styleId="ListParagraph">
    <w:name w:val="List Paragraph"/>
    <w:basedOn w:val="Normal"/>
    <w:uiPriority w:val="34"/>
    <w:qFormat/>
    <w:rsid w:val="00BA77E3"/>
    <w:pPr>
      <w:ind w:left="720"/>
      <w:contextualSpacing/>
    </w:pPr>
  </w:style>
  <w:style w:type="paragraph" w:customStyle="1" w:styleId="Readercode">
    <w:name w:val="Readercode"/>
    <w:basedOn w:val="Normal"/>
    <w:qFormat/>
    <w:rsid w:val="008D128F"/>
    <w:rPr>
      <w:rFonts w:ascii="Caecilia LT Std Roman" w:hAnsi="Caecilia LT Std Roman"/>
      <w:caps/>
      <w:color w:val="868788"/>
      <w:sz w:val="170"/>
      <w:szCs w:val="96"/>
    </w:rPr>
  </w:style>
  <w:style w:type="paragraph" w:customStyle="1" w:styleId="Readercodekoptekst">
    <w:name w:val="Readercode_koptekst"/>
    <w:basedOn w:val="Header"/>
    <w:link w:val="ReadercodekoptekstChar"/>
    <w:qFormat/>
    <w:rsid w:val="00A42BDA"/>
    <w:pPr>
      <w:ind w:left="0"/>
      <w:jc w:val="right"/>
    </w:pPr>
    <w:rPr>
      <w:rFonts w:ascii="Caecilia LT Std Roman" w:hAnsi="Caecilia LT Std Roman"/>
      <w:color w:val="868788"/>
    </w:rPr>
  </w:style>
  <w:style w:type="character" w:customStyle="1" w:styleId="HeaderChar">
    <w:name w:val="Header Char"/>
    <w:basedOn w:val="DefaultParagraphFont"/>
    <w:link w:val="Header"/>
    <w:semiHidden/>
    <w:rsid w:val="008C62FA"/>
    <w:rPr>
      <w:rFonts w:ascii="MetaOT-Normal" w:hAnsi="MetaOT-Normal"/>
      <w:sz w:val="18"/>
      <w:szCs w:val="18"/>
    </w:rPr>
  </w:style>
  <w:style w:type="character" w:customStyle="1" w:styleId="ReadercodekoptekstChar">
    <w:name w:val="Readercode_koptekst Char"/>
    <w:basedOn w:val="HeaderChar"/>
    <w:link w:val="Readercodekoptekst"/>
    <w:rsid w:val="00A42BDA"/>
    <w:rPr>
      <w:rFonts w:ascii="Caecilia LT Std Roman" w:hAnsi="Caecilia LT Std Roman"/>
      <w:color w:val="868788"/>
      <w:sz w:val="18"/>
      <w:szCs w:val="18"/>
    </w:rPr>
  </w:style>
  <w:style w:type="paragraph" w:customStyle="1" w:styleId="Weekbeschrijving">
    <w:name w:val="Weekbeschrijving"/>
    <w:basedOn w:val="Normal"/>
    <w:link w:val="WeekbeschrijvingChar"/>
    <w:rsid w:val="00E90FDE"/>
    <w:pPr>
      <w:spacing w:after="240"/>
      <w:ind w:left="1701" w:hanging="1134"/>
    </w:pPr>
    <w:rPr>
      <w:rFonts w:ascii="Arial" w:hAnsi="Arial"/>
      <w:szCs w:val="20"/>
    </w:rPr>
  </w:style>
  <w:style w:type="paragraph" w:customStyle="1" w:styleId="Week">
    <w:name w:val="Week"/>
    <w:basedOn w:val="Weekbeschrijving"/>
    <w:link w:val="WeekChar"/>
    <w:rsid w:val="00650975"/>
    <w:rPr>
      <w:rFonts w:ascii="Caecilia LT Std Roman" w:hAnsi="Caecilia LT Std Roman"/>
      <w:b/>
      <w:bCs/>
      <w:color w:val="868788"/>
      <w:sz w:val="22"/>
    </w:rPr>
  </w:style>
  <w:style w:type="character" w:customStyle="1" w:styleId="WeekbeschrijvingChar">
    <w:name w:val="Weekbeschrijving Char"/>
    <w:basedOn w:val="DefaultParagraphFont"/>
    <w:link w:val="Weekbeschrijving"/>
    <w:rsid w:val="00E90FDE"/>
    <w:rPr>
      <w:rFonts w:ascii="Arial" w:hAnsi="Arial"/>
    </w:rPr>
  </w:style>
  <w:style w:type="character" w:customStyle="1" w:styleId="WeekChar">
    <w:name w:val="Week Char"/>
    <w:basedOn w:val="WeekbeschrijvingChar"/>
    <w:link w:val="Week"/>
    <w:rsid w:val="00650975"/>
    <w:rPr>
      <w:rFonts w:ascii="Caecilia LT Std Roman" w:hAnsi="Caecilia LT Std Roman"/>
      <w:b/>
      <w:bCs/>
      <w:color w:val="868788"/>
      <w:sz w:val="22"/>
    </w:rPr>
  </w:style>
  <w:style w:type="paragraph" w:customStyle="1" w:styleId="InhoudsopgaveKop">
    <w:name w:val="Inhoudsopgave_Kop"/>
    <w:basedOn w:val="TOC1"/>
    <w:qFormat/>
    <w:rsid w:val="007B3C7B"/>
    <w:pPr>
      <w:keepNext/>
      <w:pageBreakBefore/>
      <w:spacing w:before="0" w:line="360" w:lineRule="auto"/>
    </w:pPr>
    <w:rPr>
      <w:rFonts w:ascii="Caecilia LT Std Roman" w:hAnsi="Caecilia LT Std Roman"/>
      <w:caps w:val="0"/>
      <w:color w:val="868788"/>
      <w:sz w:val="32"/>
    </w:rPr>
  </w:style>
  <w:style w:type="paragraph" w:customStyle="1" w:styleId="Readertitel">
    <w:name w:val="Readertitel"/>
    <w:basedOn w:val="InhoudsopgaveKop"/>
    <w:qFormat/>
    <w:rsid w:val="00A6237F"/>
    <w:pPr>
      <w:shd w:val="clear" w:color="auto" w:fill="A6CE39"/>
      <w:ind w:left="340"/>
    </w:pPr>
    <w:rPr>
      <w:color w:val="FFFFFF" w:themeColor="background1"/>
      <w:sz w:val="40"/>
    </w:rPr>
  </w:style>
  <w:style w:type="paragraph" w:customStyle="1" w:styleId="Hoofdtekst">
    <w:name w:val="Hoofdtekst"/>
    <w:basedOn w:val="Normal"/>
    <w:qFormat/>
    <w:rsid w:val="00E90FDE"/>
    <w:rPr>
      <w:rFonts w:ascii="Arial" w:hAnsi="Arial"/>
    </w:rPr>
  </w:style>
  <w:style w:type="paragraph" w:styleId="TOCHeading">
    <w:name w:val="TOC Heading"/>
    <w:basedOn w:val="Heading1"/>
    <w:next w:val="Normal"/>
    <w:uiPriority w:val="39"/>
    <w:unhideWhenUsed/>
    <w:qFormat/>
    <w:rsid w:val="00F23FEC"/>
    <w:pPr>
      <w:keepLines/>
      <w:pageBreakBefore w:val="0"/>
      <w:spacing w:before="480" w:line="276" w:lineRule="auto"/>
      <w:ind w:left="0"/>
      <w:outlineLvl w:val="9"/>
    </w:pPr>
    <w:rPr>
      <w:rFonts w:asciiTheme="majorHAnsi" w:eastAsiaTheme="majorEastAsia" w:hAnsiTheme="majorHAnsi" w:cstheme="majorBidi"/>
      <w:bCs/>
      <w:caps w:val="0"/>
      <w:noProof w:val="0"/>
      <w:color w:val="365F91" w:themeColor="accent1" w:themeShade="BF"/>
      <w:sz w:val="28"/>
      <w:szCs w:val="28"/>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179417">
      <w:bodyDiv w:val="1"/>
      <w:marLeft w:val="120"/>
      <w:marRight w:val="120"/>
      <w:marTop w:val="120"/>
      <w:marBottom w:val="120"/>
      <w:divBdr>
        <w:top w:val="none" w:sz="0" w:space="0" w:color="auto"/>
        <w:left w:val="none" w:sz="0" w:space="0" w:color="auto"/>
        <w:bottom w:val="none" w:sz="0" w:space="0" w:color="auto"/>
        <w:right w:val="none" w:sz="0" w:space="0" w:color="auto"/>
      </w:divBdr>
      <w:divsChild>
        <w:div w:id="843014952">
          <w:marLeft w:val="450"/>
          <w:marRight w:val="0"/>
          <w:marTop w:val="0"/>
          <w:marBottom w:val="600"/>
          <w:divBdr>
            <w:top w:val="none" w:sz="0" w:space="0" w:color="auto"/>
            <w:left w:val="none" w:sz="0" w:space="0" w:color="auto"/>
            <w:bottom w:val="none" w:sz="0" w:space="0" w:color="auto"/>
            <w:right w:val="none" w:sz="0" w:space="0" w:color="auto"/>
          </w:divBdr>
          <w:divsChild>
            <w:div w:id="1415518561">
              <w:marLeft w:val="15"/>
              <w:marRight w:val="0"/>
              <w:marTop w:val="120"/>
              <w:marBottom w:val="0"/>
              <w:divBdr>
                <w:top w:val="none" w:sz="0" w:space="0" w:color="auto"/>
                <w:left w:val="none" w:sz="0" w:space="0" w:color="auto"/>
                <w:bottom w:val="none" w:sz="0" w:space="0" w:color="auto"/>
                <w:right w:val="none" w:sz="0" w:space="0" w:color="auto"/>
              </w:divBdr>
              <w:divsChild>
                <w:div w:id="63865711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7676">
      <w:bodyDiv w:val="1"/>
      <w:marLeft w:val="0"/>
      <w:marRight w:val="0"/>
      <w:marTop w:val="0"/>
      <w:marBottom w:val="0"/>
      <w:divBdr>
        <w:top w:val="none" w:sz="0" w:space="0" w:color="auto"/>
        <w:left w:val="none" w:sz="0" w:space="0" w:color="auto"/>
        <w:bottom w:val="none" w:sz="0" w:space="0" w:color="auto"/>
        <w:right w:val="none" w:sz="0" w:space="0" w:color="auto"/>
      </w:divBdr>
    </w:div>
    <w:div w:id="493764672">
      <w:bodyDiv w:val="1"/>
      <w:marLeft w:val="100"/>
      <w:marRight w:val="100"/>
      <w:marTop w:val="100"/>
      <w:marBottom w:val="100"/>
      <w:divBdr>
        <w:top w:val="none" w:sz="0" w:space="0" w:color="auto"/>
        <w:left w:val="none" w:sz="0" w:space="0" w:color="auto"/>
        <w:bottom w:val="none" w:sz="0" w:space="0" w:color="auto"/>
        <w:right w:val="none" w:sz="0" w:space="0" w:color="auto"/>
      </w:divBdr>
      <w:divsChild>
        <w:div w:id="498229686">
          <w:marLeft w:val="376"/>
          <w:marRight w:val="0"/>
          <w:marTop w:val="0"/>
          <w:marBottom w:val="600"/>
          <w:divBdr>
            <w:top w:val="none" w:sz="0" w:space="0" w:color="auto"/>
            <w:left w:val="none" w:sz="0" w:space="0" w:color="auto"/>
            <w:bottom w:val="none" w:sz="0" w:space="0" w:color="auto"/>
            <w:right w:val="none" w:sz="0" w:space="0" w:color="auto"/>
          </w:divBdr>
          <w:divsChild>
            <w:div w:id="152111916">
              <w:marLeft w:val="13"/>
              <w:marRight w:val="0"/>
              <w:marTop w:val="100"/>
              <w:marBottom w:val="0"/>
              <w:divBdr>
                <w:top w:val="none" w:sz="0" w:space="0" w:color="auto"/>
                <w:left w:val="none" w:sz="0" w:space="0" w:color="auto"/>
                <w:bottom w:val="none" w:sz="0" w:space="0" w:color="auto"/>
                <w:right w:val="none" w:sz="0" w:space="0" w:color="auto"/>
              </w:divBdr>
              <w:divsChild>
                <w:div w:id="1028868405">
                  <w:marLeft w:val="1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052311">
      <w:bodyDiv w:val="1"/>
      <w:marLeft w:val="0"/>
      <w:marRight w:val="0"/>
      <w:marTop w:val="0"/>
      <w:marBottom w:val="0"/>
      <w:divBdr>
        <w:top w:val="none" w:sz="0" w:space="0" w:color="auto"/>
        <w:left w:val="none" w:sz="0" w:space="0" w:color="auto"/>
        <w:bottom w:val="none" w:sz="0" w:space="0" w:color="auto"/>
        <w:right w:val="none" w:sz="0" w:space="0" w:color="auto"/>
      </w:divBdr>
    </w:div>
    <w:div w:id="705105257">
      <w:bodyDiv w:val="1"/>
      <w:marLeft w:val="0"/>
      <w:marRight w:val="0"/>
      <w:marTop w:val="0"/>
      <w:marBottom w:val="0"/>
      <w:divBdr>
        <w:top w:val="none" w:sz="0" w:space="0" w:color="auto"/>
        <w:left w:val="none" w:sz="0" w:space="0" w:color="auto"/>
        <w:bottom w:val="none" w:sz="0" w:space="0" w:color="auto"/>
        <w:right w:val="none" w:sz="0" w:space="0" w:color="auto"/>
      </w:divBdr>
    </w:div>
    <w:div w:id="987368268">
      <w:bodyDiv w:val="1"/>
      <w:marLeft w:val="0"/>
      <w:marRight w:val="0"/>
      <w:marTop w:val="0"/>
      <w:marBottom w:val="0"/>
      <w:divBdr>
        <w:top w:val="none" w:sz="0" w:space="0" w:color="auto"/>
        <w:left w:val="none" w:sz="0" w:space="0" w:color="auto"/>
        <w:bottom w:val="none" w:sz="0" w:space="0" w:color="auto"/>
        <w:right w:val="none" w:sz="0" w:space="0" w:color="auto"/>
      </w:divBdr>
    </w:div>
    <w:div w:id="1000818021">
      <w:bodyDiv w:val="1"/>
      <w:marLeft w:val="0"/>
      <w:marRight w:val="0"/>
      <w:marTop w:val="0"/>
      <w:marBottom w:val="0"/>
      <w:divBdr>
        <w:top w:val="none" w:sz="0" w:space="0" w:color="auto"/>
        <w:left w:val="none" w:sz="0" w:space="0" w:color="auto"/>
        <w:bottom w:val="none" w:sz="0" w:space="0" w:color="auto"/>
        <w:right w:val="none" w:sz="0" w:space="0" w:color="auto"/>
      </w:divBdr>
      <w:divsChild>
        <w:div w:id="116143824">
          <w:marLeft w:val="0"/>
          <w:marRight w:val="0"/>
          <w:marTop w:val="0"/>
          <w:marBottom w:val="0"/>
          <w:divBdr>
            <w:top w:val="none" w:sz="0" w:space="0" w:color="auto"/>
            <w:left w:val="none" w:sz="0" w:space="0" w:color="auto"/>
            <w:bottom w:val="none" w:sz="0" w:space="0" w:color="auto"/>
            <w:right w:val="none" w:sz="0" w:space="0" w:color="auto"/>
          </w:divBdr>
        </w:div>
        <w:div w:id="418987130">
          <w:marLeft w:val="0"/>
          <w:marRight w:val="0"/>
          <w:marTop w:val="0"/>
          <w:marBottom w:val="0"/>
          <w:divBdr>
            <w:top w:val="none" w:sz="0" w:space="0" w:color="auto"/>
            <w:left w:val="none" w:sz="0" w:space="0" w:color="auto"/>
            <w:bottom w:val="none" w:sz="0" w:space="0" w:color="auto"/>
            <w:right w:val="none" w:sz="0" w:space="0" w:color="auto"/>
          </w:divBdr>
        </w:div>
        <w:div w:id="592518387">
          <w:marLeft w:val="0"/>
          <w:marRight w:val="0"/>
          <w:marTop w:val="0"/>
          <w:marBottom w:val="0"/>
          <w:divBdr>
            <w:top w:val="none" w:sz="0" w:space="0" w:color="auto"/>
            <w:left w:val="none" w:sz="0" w:space="0" w:color="auto"/>
            <w:bottom w:val="none" w:sz="0" w:space="0" w:color="auto"/>
            <w:right w:val="none" w:sz="0" w:space="0" w:color="auto"/>
          </w:divBdr>
        </w:div>
        <w:div w:id="1247811803">
          <w:marLeft w:val="0"/>
          <w:marRight w:val="0"/>
          <w:marTop w:val="0"/>
          <w:marBottom w:val="0"/>
          <w:divBdr>
            <w:top w:val="none" w:sz="0" w:space="0" w:color="auto"/>
            <w:left w:val="none" w:sz="0" w:space="0" w:color="auto"/>
            <w:bottom w:val="none" w:sz="0" w:space="0" w:color="auto"/>
            <w:right w:val="none" w:sz="0" w:space="0" w:color="auto"/>
          </w:divBdr>
        </w:div>
        <w:div w:id="1498884372">
          <w:marLeft w:val="0"/>
          <w:marRight w:val="0"/>
          <w:marTop w:val="0"/>
          <w:marBottom w:val="0"/>
          <w:divBdr>
            <w:top w:val="none" w:sz="0" w:space="0" w:color="auto"/>
            <w:left w:val="none" w:sz="0" w:space="0" w:color="auto"/>
            <w:bottom w:val="none" w:sz="0" w:space="0" w:color="auto"/>
            <w:right w:val="none" w:sz="0" w:space="0" w:color="auto"/>
          </w:divBdr>
        </w:div>
        <w:div w:id="1944068169">
          <w:marLeft w:val="0"/>
          <w:marRight w:val="0"/>
          <w:marTop w:val="0"/>
          <w:marBottom w:val="0"/>
          <w:divBdr>
            <w:top w:val="none" w:sz="0" w:space="0" w:color="auto"/>
            <w:left w:val="none" w:sz="0" w:space="0" w:color="auto"/>
            <w:bottom w:val="none" w:sz="0" w:space="0" w:color="auto"/>
            <w:right w:val="none" w:sz="0" w:space="0" w:color="auto"/>
          </w:divBdr>
        </w:div>
      </w:divsChild>
    </w:div>
    <w:div w:id="1227497611">
      <w:bodyDiv w:val="1"/>
      <w:marLeft w:val="0"/>
      <w:marRight w:val="0"/>
      <w:marTop w:val="0"/>
      <w:marBottom w:val="0"/>
      <w:divBdr>
        <w:top w:val="none" w:sz="0" w:space="0" w:color="auto"/>
        <w:left w:val="none" w:sz="0" w:space="0" w:color="auto"/>
        <w:bottom w:val="none" w:sz="0" w:space="0" w:color="auto"/>
        <w:right w:val="none" w:sz="0" w:space="0" w:color="auto"/>
      </w:divBdr>
    </w:div>
    <w:div w:id="1344552278">
      <w:bodyDiv w:val="1"/>
      <w:marLeft w:val="0"/>
      <w:marRight w:val="0"/>
      <w:marTop w:val="0"/>
      <w:marBottom w:val="0"/>
      <w:divBdr>
        <w:top w:val="none" w:sz="0" w:space="0" w:color="auto"/>
        <w:left w:val="none" w:sz="0" w:space="0" w:color="auto"/>
        <w:bottom w:val="none" w:sz="0" w:space="0" w:color="auto"/>
        <w:right w:val="none" w:sz="0" w:space="0" w:color="auto"/>
      </w:divBdr>
    </w:div>
    <w:div w:id="1399018817">
      <w:bodyDiv w:val="1"/>
      <w:marLeft w:val="0"/>
      <w:marRight w:val="0"/>
      <w:marTop w:val="0"/>
      <w:marBottom w:val="0"/>
      <w:divBdr>
        <w:top w:val="none" w:sz="0" w:space="0" w:color="auto"/>
        <w:left w:val="none" w:sz="0" w:space="0" w:color="auto"/>
        <w:bottom w:val="none" w:sz="0" w:space="0" w:color="auto"/>
        <w:right w:val="none" w:sz="0" w:space="0" w:color="auto"/>
      </w:divBdr>
    </w:div>
    <w:div w:id="1518542283">
      <w:bodyDiv w:val="1"/>
      <w:marLeft w:val="0"/>
      <w:marRight w:val="0"/>
      <w:marTop w:val="0"/>
      <w:marBottom w:val="0"/>
      <w:divBdr>
        <w:top w:val="none" w:sz="0" w:space="0" w:color="auto"/>
        <w:left w:val="none" w:sz="0" w:space="0" w:color="auto"/>
        <w:bottom w:val="none" w:sz="0" w:space="0" w:color="auto"/>
        <w:right w:val="none" w:sz="0" w:space="0" w:color="auto"/>
      </w:divBdr>
    </w:div>
    <w:div w:id="1674185685">
      <w:bodyDiv w:val="1"/>
      <w:marLeft w:val="0"/>
      <w:marRight w:val="0"/>
      <w:marTop w:val="0"/>
      <w:marBottom w:val="0"/>
      <w:divBdr>
        <w:top w:val="none" w:sz="0" w:space="0" w:color="auto"/>
        <w:left w:val="none" w:sz="0" w:space="0" w:color="auto"/>
        <w:bottom w:val="none" w:sz="0" w:space="0" w:color="auto"/>
        <w:right w:val="none" w:sz="0" w:space="0" w:color="auto"/>
      </w:divBdr>
    </w:div>
    <w:div w:id="1995598500">
      <w:bodyDiv w:val="1"/>
      <w:marLeft w:val="0"/>
      <w:marRight w:val="0"/>
      <w:marTop w:val="0"/>
      <w:marBottom w:val="0"/>
      <w:divBdr>
        <w:top w:val="none" w:sz="0" w:space="0" w:color="auto"/>
        <w:left w:val="none" w:sz="0" w:space="0" w:color="auto"/>
        <w:bottom w:val="none" w:sz="0" w:space="0" w:color="auto"/>
        <w:right w:val="none" w:sz="0" w:space="0" w:color="auto"/>
      </w:divBdr>
    </w:div>
    <w:div w:id="2121410865">
      <w:bodyDiv w:val="1"/>
      <w:marLeft w:val="0"/>
      <w:marRight w:val="0"/>
      <w:marTop w:val="0"/>
      <w:marBottom w:val="0"/>
      <w:divBdr>
        <w:top w:val="none" w:sz="0" w:space="0" w:color="auto"/>
        <w:left w:val="none" w:sz="0" w:space="0" w:color="auto"/>
        <w:bottom w:val="none" w:sz="0" w:space="0" w:color="auto"/>
        <w:right w:val="none" w:sz="0" w:space="0" w:color="auto"/>
      </w:divBdr>
      <w:divsChild>
        <w:div w:id="449054627">
          <w:marLeft w:val="0"/>
          <w:marRight w:val="0"/>
          <w:marTop w:val="0"/>
          <w:marBottom w:val="0"/>
          <w:divBdr>
            <w:top w:val="single" w:sz="6" w:space="4" w:color="CCCCCC"/>
            <w:left w:val="single" w:sz="6" w:space="0" w:color="FFFFFF"/>
            <w:bottom w:val="single" w:sz="6" w:space="0" w:color="FFFFFF"/>
            <w:right w:val="single" w:sz="6" w:space="0" w:color="FFFFFF"/>
          </w:divBdr>
          <w:divsChild>
            <w:div w:id="288752072">
              <w:marLeft w:val="0"/>
              <w:marRight w:val="0"/>
              <w:marTop w:val="0"/>
              <w:marBottom w:val="0"/>
              <w:divBdr>
                <w:top w:val="none" w:sz="0" w:space="0" w:color="auto"/>
                <w:left w:val="none" w:sz="0" w:space="0" w:color="auto"/>
                <w:bottom w:val="none" w:sz="0" w:space="0" w:color="auto"/>
                <w:right w:val="none" w:sz="0" w:space="0" w:color="auto"/>
              </w:divBdr>
            </w:div>
            <w:div w:id="129194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tiff"/><Relationship Id="rId11" Type="http://schemas.openxmlformats.org/officeDocument/2006/relationships/image" Target="media/image1.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yperlink" Target="https://pma.ict-lab.nl"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tiff"/><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kuyt\Application%20Data\Microsoft\Sjablonen\Reader2007.dot"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6460E9A6019F347BF5F4ACA368F79DA" ma:contentTypeVersion="0" ma:contentTypeDescription="Een nieuw document maken." ma:contentTypeScope="" ma:versionID="414c502dd982eced13596d9515327a45">
  <xsd:schema xmlns:xsd="http://www.w3.org/2001/XMLSchema" xmlns:p="http://schemas.microsoft.com/office/2006/metadata/properties" targetNamespace="http://schemas.microsoft.com/office/2006/metadata/properties" ma:root="true" ma:fieldsID="b118b0825d757084c8d1e1ffd33f200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ma:readOnly="tru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0B291E-96C1-4D11-9E91-DBD47C4C2DF6}">
  <ds:schemaRefs>
    <ds:schemaRef ds:uri="http://schemas.microsoft.com/office/2006/metadata/properties"/>
  </ds:schemaRefs>
</ds:datastoreItem>
</file>

<file path=customXml/itemProps2.xml><?xml version="1.0" encoding="utf-8"?>
<ds:datastoreItem xmlns:ds="http://schemas.openxmlformats.org/officeDocument/2006/customXml" ds:itemID="{AAB0742F-4332-481C-8D56-17769978116E}">
  <ds:schemaRefs>
    <ds:schemaRef ds:uri="http://schemas.microsoft.com/sharepoint/v3/contenttype/forms"/>
  </ds:schemaRefs>
</ds:datastoreItem>
</file>

<file path=customXml/itemProps3.xml><?xml version="1.0" encoding="utf-8"?>
<ds:datastoreItem xmlns:ds="http://schemas.openxmlformats.org/officeDocument/2006/customXml" ds:itemID="{315A708D-C448-4FFD-9888-3126B57969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75A8BE40-F6D2-A743-9B1C-326731243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Settings\kuyt\Application Data\Microsoft\Sjablonen\Reader2007.dot</Template>
  <TotalTime>29</TotalTime>
  <Pages>38</Pages>
  <Words>5684</Words>
  <Characters>32403</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MPHP4</vt:lpstr>
    </vt:vector>
  </TitlesOfParts>
  <Manager/>
  <Company/>
  <LinksUpToDate>false</LinksUpToDate>
  <CharactersWithSpaces>38011</CharactersWithSpaces>
  <SharedDoc>false</SharedDoc>
  <HyperlinkBase/>
  <HLinks>
    <vt:vector size="264" baseType="variant">
      <vt:variant>
        <vt:i4>7536763</vt:i4>
      </vt:variant>
      <vt:variant>
        <vt:i4>255</vt:i4>
      </vt:variant>
      <vt:variant>
        <vt:i4>0</vt:i4>
      </vt:variant>
      <vt:variant>
        <vt:i4>5</vt:i4>
      </vt:variant>
      <vt:variant>
        <vt:lpwstr>http://www.lynda.com/home/DisplayCourseN.aspx?lpk2=474</vt:lpwstr>
      </vt:variant>
      <vt:variant>
        <vt:lpwstr/>
      </vt:variant>
      <vt:variant>
        <vt:i4>3604526</vt:i4>
      </vt:variant>
      <vt:variant>
        <vt:i4>252</vt:i4>
      </vt:variant>
      <vt:variant>
        <vt:i4>0</vt:i4>
      </vt:variant>
      <vt:variant>
        <vt:i4>5</vt:i4>
      </vt:variant>
      <vt:variant>
        <vt:lpwstr>http://www.pktjoomla.glrdmd.eu/joomla/administrator</vt:lpwstr>
      </vt:variant>
      <vt:variant>
        <vt:lpwstr/>
      </vt:variant>
      <vt:variant>
        <vt:i4>6946869</vt:i4>
      </vt:variant>
      <vt:variant>
        <vt:i4>249</vt:i4>
      </vt:variant>
      <vt:variant>
        <vt:i4>0</vt:i4>
      </vt:variant>
      <vt:variant>
        <vt:i4>5</vt:i4>
      </vt:variant>
      <vt:variant>
        <vt:lpwstr>http://(www).studentnummer.glrdmd.eu/joomla</vt:lpwstr>
      </vt:variant>
      <vt:variant>
        <vt:lpwstr/>
      </vt:variant>
      <vt:variant>
        <vt:i4>8126516</vt:i4>
      </vt:variant>
      <vt:variant>
        <vt:i4>246</vt:i4>
      </vt:variant>
      <vt:variant>
        <vt:i4>0</vt:i4>
      </vt:variant>
      <vt:variant>
        <vt:i4>5</vt:i4>
      </vt:variant>
      <vt:variant>
        <vt:lpwstr>http://www.cmsoverzicht.nl/</vt:lpwstr>
      </vt:variant>
      <vt:variant>
        <vt:lpwstr/>
      </vt:variant>
      <vt:variant>
        <vt:i4>1572922</vt:i4>
      </vt:variant>
      <vt:variant>
        <vt:i4>239</vt:i4>
      </vt:variant>
      <vt:variant>
        <vt:i4>0</vt:i4>
      </vt:variant>
      <vt:variant>
        <vt:i4>5</vt:i4>
      </vt:variant>
      <vt:variant>
        <vt:lpwstr/>
      </vt:variant>
      <vt:variant>
        <vt:lpwstr>_Toc244856955</vt:lpwstr>
      </vt:variant>
      <vt:variant>
        <vt:i4>1572922</vt:i4>
      </vt:variant>
      <vt:variant>
        <vt:i4>233</vt:i4>
      </vt:variant>
      <vt:variant>
        <vt:i4>0</vt:i4>
      </vt:variant>
      <vt:variant>
        <vt:i4>5</vt:i4>
      </vt:variant>
      <vt:variant>
        <vt:lpwstr/>
      </vt:variant>
      <vt:variant>
        <vt:lpwstr>_Toc244856954</vt:lpwstr>
      </vt:variant>
      <vt:variant>
        <vt:i4>1572922</vt:i4>
      </vt:variant>
      <vt:variant>
        <vt:i4>227</vt:i4>
      </vt:variant>
      <vt:variant>
        <vt:i4>0</vt:i4>
      </vt:variant>
      <vt:variant>
        <vt:i4>5</vt:i4>
      </vt:variant>
      <vt:variant>
        <vt:lpwstr/>
      </vt:variant>
      <vt:variant>
        <vt:lpwstr>_Toc244856953</vt:lpwstr>
      </vt:variant>
      <vt:variant>
        <vt:i4>1572922</vt:i4>
      </vt:variant>
      <vt:variant>
        <vt:i4>221</vt:i4>
      </vt:variant>
      <vt:variant>
        <vt:i4>0</vt:i4>
      </vt:variant>
      <vt:variant>
        <vt:i4>5</vt:i4>
      </vt:variant>
      <vt:variant>
        <vt:lpwstr/>
      </vt:variant>
      <vt:variant>
        <vt:lpwstr>_Toc244856952</vt:lpwstr>
      </vt:variant>
      <vt:variant>
        <vt:i4>1572922</vt:i4>
      </vt:variant>
      <vt:variant>
        <vt:i4>215</vt:i4>
      </vt:variant>
      <vt:variant>
        <vt:i4>0</vt:i4>
      </vt:variant>
      <vt:variant>
        <vt:i4>5</vt:i4>
      </vt:variant>
      <vt:variant>
        <vt:lpwstr/>
      </vt:variant>
      <vt:variant>
        <vt:lpwstr>_Toc244856951</vt:lpwstr>
      </vt:variant>
      <vt:variant>
        <vt:i4>1572922</vt:i4>
      </vt:variant>
      <vt:variant>
        <vt:i4>209</vt:i4>
      </vt:variant>
      <vt:variant>
        <vt:i4>0</vt:i4>
      </vt:variant>
      <vt:variant>
        <vt:i4>5</vt:i4>
      </vt:variant>
      <vt:variant>
        <vt:lpwstr/>
      </vt:variant>
      <vt:variant>
        <vt:lpwstr>_Toc244856950</vt:lpwstr>
      </vt:variant>
      <vt:variant>
        <vt:i4>1638458</vt:i4>
      </vt:variant>
      <vt:variant>
        <vt:i4>203</vt:i4>
      </vt:variant>
      <vt:variant>
        <vt:i4>0</vt:i4>
      </vt:variant>
      <vt:variant>
        <vt:i4>5</vt:i4>
      </vt:variant>
      <vt:variant>
        <vt:lpwstr/>
      </vt:variant>
      <vt:variant>
        <vt:lpwstr>_Toc244856949</vt:lpwstr>
      </vt:variant>
      <vt:variant>
        <vt:i4>1638458</vt:i4>
      </vt:variant>
      <vt:variant>
        <vt:i4>197</vt:i4>
      </vt:variant>
      <vt:variant>
        <vt:i4>0</vt:i4>
      </vt:variant>
      <vt:variant>
        <vt:i4>5</vt:i4>
      </vt:variant>
      <vt:variant>
        <vt:lpwstr/>
      </vt:variant>
      <vt:variant>
        <vt:lpwstr>_Toc244856948</vt:lpwstr>
      </vt:variant>
      <vt:variant>
        <vt:i4>1638458</vt:i4>
      </vt:variant>
      <vt:variant>
        <vt:i4>191</vt:i4>
      </vt:variant>
      <vt:variant>
        <vt:i4>0</vt:i4>
      </vt:variant>
      <vt:variant>
        <vt:i4>5</vt:i4>
      </vt:variant>
      <vt:variant>
        <vt:lpwstr/>
      </vt:variant>
      <vt:variant>
        <vt:lpwstr>_Toc244856947</vt:lpwstr>
      </vt:variant>
      <vt:variant>
        <vt:i4>1638458</vt:i4>
      </vt:variant>
      <vt:variant>
        <vt:i4>185</vt:i4>
      </vt:variant>
      <vt:variant>
        <vt:i4>0</vt:i4>
      </vt:variant>
      <vt:variant>
        <vt:i4>5</vt:i4>
      </vt:variant>
      <vt:variant>
        <vt:lpwstr/>
      </vt:variant>
      <vt:variant>
        <vt:lpwstr>_Toc244856946</vt:lpwstr>
      </vt:variant>
      <vt:variant>
        <vt:i4>1638458</vt:i4>
      </vt:variant>
      <vt:variant>
        <vt:i4>179</vt:i4>
      </vt:variant>
      <vt:variant>
        <vt:i4>0</vt:i4>
      </vt:variant>
      <vt:variant>
        <vt:i4>5</vt:i4>
      </vt:variant>
      <vt:variant>
        <vt:lpwstr/>
      </vt:variant>
      <vt:variant>
        <vt:lpwstr>_Toc244856945</vt:lpwstr>
      </vt:variant>
      <vt:variant>
        <vt:i4>1638458</vt:i4>
      </vt:variant>
      <vt:variant>
        <vt:i4>173</vt:i4>
      </vt:variant>
      <vt:variant>
        <vt:i4>0</vt:i4>
      </vt:variant>
      <vt:variant>
        <vt:i4>5</vt:i4>
      </vt:variant>
      <vt:variant>
        <vt:lpwstr/>
      </vt:variant>
      <vt:variant>
        <vt:lpwstr>_Toc244856944</vt:lpwstr>
      </vt:variant>
      <vt:variant>
        <vt:i4>1638458</vt:i4>
      </vt:variant>
      <vt:variant>
        <vt:i4>167</vt:i4>
      </vt:variant>
      <vt:variant>
        <vt:i4>0</vt:i4>
      </vt:variant>
      <vt:variant>
        <vt:i4>5</vt:i4>
      </vt:variant>
      <vt:variant>
        <vt:lpwstr/>
      </vt:variant>
      <vt:variant>
        <vt:lpwstr>_Toc244856943</vt:lpwstr>
      </vt:variant>
      <vt:variant>
        <vt:i4>1638458</vt:i4>
      </vt:variant>
      <vt:variant>
        <vt:i4>161</vt:i4>
      </vt:variant>
      <vt:variant>
        <vt:i4>0</vt:i4>
      </vt:variant>
      <vt:variant>
        <vt:i4>5</vt:i4>
      </vt:variant>
      <vt:variant>
        <vt:lpwstr/>
      </vt:variant>
      <vt:variant>
        <vt:lpwstr>_Toc244856942</vt:lpwstr>
      </vt:variant>
      <vt:variant>
        <vt:i4>1638458</vt:i4>
      </vt:variant>
      <vt:variant>
        <vt:i4>155</vt:i4>
      </vt:variant>
      <vt:variant>
        <vt:i4>0</vt:i4>
      </vt:variant>
      <vt:variant>
        <vt:i4>5</vt:i4>
      </vt:variant>
      <vt:variant>
        <vt:lpwstr/>
      </vt:variant>
      <vt:variant>
        <vt:lpwstr>_Toc244856941</vt:lpwstr>
      </vt:variant>
      <vt:variant>
        <vt:i4>1638458</vt:i4>
      </vt:variant>
      <vt:variant>
        <vt:i4>149</vt:i4>
      </vt:variant>
      <vt:variant>
        <vt:i4>0</vt:i4>
      </vt:variant>
      <vt:variant>
        <vt:i4>5</vt:i4>
      </vt:variant>
      <vt:variant>
        <vt:lpwstr/>
      </vt:variant>
      <vt:variant>
        <vt:lpwstr>_Toc244856940</vt:lpwstr>
      </vt:variant>
      <vt:variant>
        <vt:i4>1966138</vt:i4>
      </vt:variant>
      <vt:variant>
        <vt:i4>143</vt:i4>
      </vt:variant>
      <vt:variant>
        <vt:i4>0</vt:i4>
      </vt:variant>
      <vt:variant>
        <vt:i4>5</vt:i4>
      </vt:variant>
      <vt:variant>
        <vt:lpwstr/>
      </vt:variant>
      <vt:variant>
        <vt:lpwstr>_Toc244856939</vt:lpwstr>
      </vt:variant>
      <vt:variant>
        <vt:i4>1966138</vt:i4>
      </vt:variant>
      <vt:variant>
        <vt:i4>137</vt:i4>
      </vt:variant>
      <vt:variant>
        <vt:i4>0</vt:i4>
      </vt:variant>
      <vt:variant>
        <vt:i4>5</vt:i4>
      </vt:variant>
      <vt:variant>
        <vt:lpwstr/>
      </vt:variant>
      <vt:variant>
        <vt:lpwstr>_Toc244856938</vt:lpwstr>
      </vt:variant>
      <vt:variant>
        <vt:i4>1966138</vt:i4>
      </vt:variant>
      <vt:variant>
        <vt:i4>131</vt:i4>
      </vt:variant>
      <vt:variant>
        <vt:i4>0</vt:i4>
      </vt:variant>
      <vt:variant>
        <vt:i4>5</vt:i4>
      </vt:variant>
      <vt:variant>
        <vt:lpwstr/>
      </vt:variant>
      <vt:variant>
        <vt:lpwstr>_Toc244856937</vt:lpwstr>
      </vt:variant>
      <vt:variant>
        <vt:i4>1966138</vt:i4>
      </vt:variant>
      <vt:variant>
        <vt:i4>125</vt:i4>
      </vt:variant>
      <vt:variant>
        <vt:i4>0</vt:i4>
      </vt:variant>
      <vt:variant>
        <vt:i4>5</vt:i4>
      </vt:variant>
      <vt:variant>
        <vt:lpwstr/>
      </vt:variant>
      <vt:variant>
        <vt:lpwstr>_Toc244856936</vt:lpwstr>
      </vt:variant>
      <vt:variant>
        <vt:i4>1966138</vt:i4>
      </vt:variant>
      <vt:variant>
        <vt:i4>119</vt:i4>
      </vt:variant>
      <vt:variant>
        <vt:i4>0</vt:i4>
      </vt:variant>
      <vt:variant>
        <vt:i4>5</vt:i4>
      </vt:variant>
      <vt:variant>
        <vt:lpwstr/>
      </vt:variant>
      <vt:variant>
        <vt:lpwstr>_Toc244856935</vt:lpwstr>
      </vt:variant>
      <vt:variant>
        <vt:i4>1966138</vt:i4>
      </vt:variant>
      <vt:variant>
        <vt:i4>113</vt:i4>
      </vt:variant>
      <vt:variant>
        <vt:i4>0</vt:i4>
      </vt:variant>
      <vt:variant>
        <vt:i4>5</vt:i4>
      </vt:variant>
      <vt:variant>
        <vt:lpwstr/>
      </vt:variant>
      <vt:variant>
        <vt:lpwstr>_Toc244856934</vt:lpwstr>
      </vt:variant>
      <vt:variant>
        <vt:i4>1966138</vt:i4>
      </vt:variant>
      <vt:variant>
        <vt:i4>107</vt:i4>
      </vt:variant>
      <vt:variant>
        <vt:i4>0</vt:i4>
      </vt:variant>
      <vt:variant>
        <vt:i4>5</vt:i4>
      </vt:variant>
      <vt:variant>
        <vt:lpwstr/>
      </vt:variant>
      <vt:variant>
        <vt:lpwstr>_Toc244856933</vt:lpwstr>
      </vt:variant>
      <vt:variant>
        <vt:i4>1966138</vt:i4>
      </vt:variant>
      <vt:variant>
        <vt:i4>101</vt:i4>
      </vt:variant>
      <vt:variant>
        <vt:i4>0</vt:i4>
      </vt:variant>
      <vt:variant>
        <vt:i4>5</vt:i4>
      </vt:variant>
      <vt:variant>
        <vt:lpwstr/>
      </vt:variant>
      <vt:variant>
        <vt:lpwstr>_Toc244856932</vt:lpwstr>
      </vt:variant>
      <vt:variant>
        <vt:i4>1966138</vt:i4>
      </vt:variant>
      <vt:variant>
        <vt:i4>95</vt:i4>
      </vt:variant>
      <vt:variant>
        <vt:i4>0</vt:i4>
      </vt:variant>
      <vt:variant>
        <vt:i4>5</vt:i4>
      </vt:variant>
      <vt:variant>
        <vt:lpwstr/>
      </vt:variant>
      <vt:variant>
        <vt:lpwstr>_Toc244856931</vt:lpwstr>
      </vt:variant>
      <vt:variant>
        <vt:i4>1966138</vt:i4>
      </vt:variant>
      <vt:variant>
        <vt:i4>89</vt:i4>
      </vt:variant>
      <vt:variant>
        <vt:i4>0</vt:i4>
      </vt:variant>
      <vt:variant>
        <vt:i4>5</vt:i4>
      </vt:variant>
      <vt:variant>
        <vt:lpwstr/>
      </vt:variant>
      <vt:variant>
        <vt:lpwstr>_Toc244856930</vt:lpwstr>
      </vt:variant>
      <vt:variant>
        <vt:i4>2031674</vt:i4>
      </vt:variant>
      <vt:variant>
        <vt:i4>83</vt:i4>
      </vt:variant>
      <vt:variant>
        <vt:i4>0</vt:i4>
      </vt:variant>
      <vt:variant>
        <vt:i4>5</vt:i4>
      </vt:variant>
      <vt:variant>
        <vt:lpwstr/>
      </vt:variant>
      <vt:variant>
        <vt:lpwstr>_Toc244856929</vt:lpwstr>
      </vt:variant>
      <vt:variant>
        <vt:i4>2031674</vt:i4>
      </vt:variant>
      <vt:variant>
        <vt:i4>77</vt:i4>
      </vt:variant>
      <vt:variant>
        <vt:i4>0</vt:i4>
      </vt:variant>
      <vt:variant>
        <vt:i4>5</vt:i4>
      </vt:variant>
      <vt:variant>
        <vt:lpwstr/>
      </vt:variant>
      <vt:variant>
        <vt:lpwstr>_Toc244856928</vt:lpwstr>
      </vt:variant>
      <vt:variant>
        <vt:i4>2031674</vt:i4>
      </vt:variant>
      <vt:variant>
        <vt:i4>71</vt:i4>
      </vt:variant>
      <vt:variant>
        <vt:i4>0</vt:i4>
      </vt:variant>
      <vt:variant>
        <vt:i4>5</vt:i4>
      </vt:variant>
      <vt:variant>
        <vt:lpwstr/>
      </vt:variant>
      <vt:variant>
        <vt:lpwstr>_Toc244856927</vt:lpwstr>
      </vt:variant>
      <vt:variant>
        <vt:i4>2031674</vt:i4>
      </vt:variant>
      <vt:variant>
        <vt:i4>65</vt:i4>
      </vt:variant>
      <vt:variant>
        <vt:i4>0</vt:i4>
      </vt:variant>
      <vt:variant>
        <vt:i4>5</vt:i4>
      </vt:variant>
      <vt:variant>
        <vt:lpwstr/>
      </vt:variant>
      <vt:variant>
        <vt:lpwstr>_Toc244856926</vt:lpwstr>
      </vt:variant>
      <vt:variant>
        <vt:i4>2031674</vt:i4>
      </vt:variant>
      <vt:variant>
        <vt:i4>59</vt:i4>
      </vt:variant>
      <vt:variant>
        <vt:i4>0</vt:i4>
      </vt:variant>
      <vt:variant>
        <vt:i4>5</vt:i4>
      </vt:variant>
      <vt:variant>
        <vt:lpwstr/>
      </vt:variant>
      <vt:variant>
        <vt:lpwstr>_Toc244856925</vt:lpwstr>
      </vt:variant>
      <vt:variant>
        <vt:i4>2031674</vt:i4>
      </vt:variant>
      <vt:variant>
        <vt:i4>53</vt:i4>
      </vt:variant>
      <vt:variant>
        <vt:i4>0</vt:i4>
      </vt:variant>
      <vt:variant>
        <vt:i4>5</vt:i4>
      </vt:variant>
      <vt:variant>
        <vt:lpwstr/>
      </vt:variant>
      <vt:variant>
        <vt:lpwstr>_Toc244856924</vt:lpwstr>
      </vt:variant>
      <vt:variant>
        <vt:i4>2031674</vt:i4>
      </vt:variant>
      <vt:variant>
        <vt:i4>47</vt:i4>
      </vt:variant>
      <vt:variant>
        <vt:i4>0</vt:i4>
      </vt:variant>
      <vt:variant>
        <vt:i4>5</vt:i4>
      </vt:variant>
      <vt:variant>
        <vt:lpwstr/>
      </vt:variant>
      <vt:variant>
        <vt:lpwstr>_Toc244856923</vt:lpwstr>
      </vt:variant>
      <vt:variant>
        <vt:i4>2031674</vt:i4>
      </vt:variant>
      <vt:variant>
        <vt:i4>41</vt:i4>
      </vt:variant>
      <vt:variant>
        <vt:i4>0</vt:i4>
      </vt:variant>
      <vt:variant>
        <vt:i4>5</vt:i4>
      </vt:variant>
      <vt:variant>
        <vt:lpwstr/>
      </vt:variant>
      <vt:variant>
        <vt:lpwstr>_Toc244856922</vt:lpwstr>
      </vt:variant>
      <vt:variant>
        <vt:i4>2031674</vt:i4>
      </vt:variant>
      <vt:variant>
        <vt:i4>35</vt:i4>
      </vt:variant>
      <vt:variant>
        <vt:i4>0</vt:i4>
      </vt:variant>
      <vt:variant>
        <vt:i4>5</vt:i4>
      </vt:variant>
      <vt:variant>
        <vt:lpwstr/>
      </vt:variant>
      <vt:variant>
        <vt:lpwstr>_Toc244856921</vt:lpwstr>
      </vt:variant>
      <vt:variant>
        <vt:i4>2031674</vt:i4>
      </vt:variant>
      <vt:variant>
        <vt:i4>29</vt:i4>
      </vt:variant>
      <vt:variant>
        <vt:i4>0</vt:i4>
      </vt:variant>
      <vt:variant>
        <vt:i4>5</vt:i4>
      </vt:variant>
      <vt:variant>
        <vt:lpwstr/>
      </vt:variant>
      <vt:variant>
        <vt:lpwstr>_Toc244856920</vt:lpwstr>
      </vt:variant>
      <vt:variant>
        <vt:i4>1835066</vt:i4>
      </vt:variant>
      <vt:variant>
        <vt:i4>23</vt:i4>
      </vt:variant>
      <vt:variant>
        <vt:i4>0</vt:i4>
      </vt:variant>
      <vt:variant>
        <vt:i4>5</vt:i4>
      </vt:variant>
      <vt:variant>
        <vt:lpwstr/>
      </vt:variant>
      <vt:variant>
        <vt:lpwstr>_Toc244856919</vt:lpwstr>
      </vt:variant>
      <vt:variant>
        <vt:i4>1835066</vt:i4>
      </vt:variant>
      <vt:variant>
        <vt:i4>17</vt:i4>
      </vt:variant>
      <vt:variant>
        <vt:i4>0</vt:i4>
      </vt:variant>
      <vt:variant>
        <vt:i4>5</vt:i4>
      </vt:variant>
      <vt:variant>
        <vt:lpwstr/>
      </vt:variant>
      <vt:variant>
        <vt:lpwstr>_Toc244856918</vt:lpwstr>
      </vt:variant>
      <vt:variant>
        <vt:i4>1835066</vt:i4>
      </vt:variant>
      <vt:variant>
        <vt:i4>11</vt:i4>
      </vt:variant>
      <vt:variant>
        <vt:i4>0</vt:i4>
      </vt:variant>
      <vt:variant>
        <vt:i4>5</vt:i4>
      </vt:variant>
      <vt:variant>
        <vt:lpwstr/>
      </vt:variant>
      <vt:variant>
        <vt:lpwstr>_Toc244856917</vt:lpwstr>
      </vt:variant>
      <vt:variant>
        <vt:i4>1835066</vt:i4>
      </vt:variant>
      <vt:variant>
        <vt:i4>5</vt:i4>
      </vt:variant>
      <vt:variant>
        <vt:i4>0</vt:i4>
      </vt:variant>
      <vt:variant>
        <vt:i4>5</vt:i4>
      </vt:variant>
      <vt:variant>
        <vt:lpwstr/>
      </vt:variant>
      <vt:variant>
        <vt:lpwstr>_Toc244856916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MPHP4</dc:title>
  <dc:subject>Opfrisreader PHP applicatie</dc:subject>
  <dc:creator>Mark Kathmann</dc:creator>
  <cp:keywords/>
  <dc:description/>
  <cp:lastModifiedBy>Microsoft Office User</cp:lastModifiedBy>
  <cp:revision>9</cp:revision>
  <cp:lastPrinted>2016-07-14T11:11:00Z</cp:lastPrinted>
  <dcterms:created xsi:type="dcterms:W3CDTF">2016-07-14T11:11:00Z</dcterms:created>
  <dcterms:modified xsi:type="dcterms:W3CDTF">2020-09-16T10:26:00Z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0x01010026460E9A6019F347BF5F4ACA368F79DA</vt:lpwstr>
  </property>
</Properties>
</file>